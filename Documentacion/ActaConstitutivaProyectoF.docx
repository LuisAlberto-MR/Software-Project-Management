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EF6" w:rsidRPr="00387BB9" w:rsidRDefault="00724EF6" w:rsidP="002E1D37">
      <w:pPr>
        <w:pStyle w:val="Standard1"/>
        <w:rPr>
          <w:rFonts w:ascii="Tahoma" w:hAnsi="Tahoma" w:cs="Tahoma"/>
          <w:b/>
          <w:noProof/>
          <w:sz w:val="24"/>
          <w:szCs w:val="24"/>
          <w:lang w:val="es-MX"/>
        </w:rPr>
      </w:pPr>
      <w:r>
        <w:rPr>
          <w:rFonts w:ascii="Tahoma" w:hAnsi="Tahoma" w:cs="Tahoma"/>
          <w:b/>
          <w:noProof/>
          <w:sz w:val="28"/>
          <w:lang w:val="es-MX"/>
        </w:rPr>
        <w:drawing>
          <wp:anchor distT="0" distB="0" distL="114300" distR="114300" simplePos="0" relativeHeight="251659264" behindDoc="0" locked="0" layoutInCell="1" allowOverlap="1" wp14:anchorId="06EB1F06">
            <wp:simplePos x="0" y="0"/>
            <wp:positionH relativeFrom="margin">
              <wp:posOffset>161925</wp:posOffset>
            </wp:positionH>
            <wp:positionV relativeFrom="paragraph">
              <wp:posOffset>-965835</wp:posOffset>
            </wp:positionV>
            <wp:extent cx="1905000" cy="132024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b="7232"/>
                    <a:stretch/>
                  </pic:blipFill>
                  <pic:spPr bwMode="auto">
                    <a:xfrm>
                      <a:off x="0" y="0"/>
                      <a:ext cx="1912384" cy="132536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7BB9">
        <w:rPr>
          <w:rFonts w:ascii="Tahoma" w:hAnsi="Tahoma" w:cs="Tahoma"/>
          <w:b/>
          <w:noProof/>
          <w:sz w:val="28"/>
          <w:lang w:val="es-MX"/>
        </w:rPr>
        <w:tab/>
      </w:r>
      <w:r w:rsidR="00387BB9">
        <w:rPr>
          <w:rFonts w:ascii="Tahoma" w:hAnsi="Tahoma" w:cs="Tahoma"/>
          <w:b/>
          <w:noProof/>
          <w:sz w:val="28"/>
          <w:lang w:val="es-MX"/>
        </w:rPr>
        <w:tab/>
      </w:r>
      <w:r w:rsidR="00387BB9">
        <w:rPr>
          <w:rFonts w:ascii="Tahoma" w:hAnsi="Tahoma" w:cs="Tahoma"/>
          <w:b/>
          <w:noProof/>
          <w:sz w:val="28"/>
          <w:lang w:val="es-MX"/>
        </w:rPr>
        <w:tab/>
      </w:r>
      <w:r w:rsidR="00387BB9">
        <w:rPr>
          <w:rFonts w:ascii="Tahoma" w:hAnsi="Tahoma" w:cs="Tahoma"/>
          <w:b/>
          <w:noProof/>
          <w:sz w:val="28"/>
          <w:lang w:val="es-MX"/>
        </w:rPr>
        <w:tab/>
      </w:r>
      <w:r w:rsidR="00387BB9">
        <w:rPr>
          <w:rFonts w:ascii="Tahoma" w:hAnsi="Tahoma" w:cs="Tahoma"/>
          <w:b/>
          <w:noProof/>
          <w:sz w:val="28"/>
          <w:lang w:val="es-MX"/>
        </w:rPr>
        <w:tab/>
      </w:r>
      <w:r w:rsidR="00387BB9">
        <w:rPr>
          <w:rFonts w:ascii="Tahoma" w:hAnsi="Tahoma" w:cs="Tahoma"/>
          <w:b/>
          <w:noProof/>
          <w:sz w:val="28"/>
          <w:lang w:val="es-MX"/>
        </w:rPr>
        <w:tab/>
      </w:r>
      <w:r w:rsidR="00387BB9">
        <w:rPr>
          <w:rFonts w:ascii="Tahoma" w:hAnsi="Tahoma" w:cs="Tahoma"/>
          <w:b/>
          <w:noProof/>
          <w:sz w:val="28"/>
          <w:lang w:val="es-MX"/>
        </w:rPr>
        <w:tab/>
      </w:r>
      <w:r w:rsidR="00387BB9" w:rsidRPr="00387BB9">
        <w:rPr>
          <w:rFonts w:ascii="Tahoma" w:hAnsi="Tahoma" w:cs="Tahoma"/>
          <w:b/>
          <w:noProof/>
          <w:sz w:val="24"/>
          <w:szCs w:val="24"/>
          <w:lang w:val="es-MX"/>
        </w:rPr>
        <w:t>ACTA CONSTITUTIVA DE PROYECTO</w:t>
      </w:r>
    </w:p>
    <w:p w:rsidR="00F769CF" w:rsidRDefault="001B44BC" w:rsidP="00F769CF">
      <w:pPr>
        <w:pStyle w:val="Standard1"/>
        <w:rPr>
          <w:rFonts w:ascii="Arial" w:hAnsi="Arial"/>
          <w:sz w:val="22"/>
          <w:lang w:val="es-ES_tradnl"/>
        </w:rPr>
      </w:pPr>
      <w:r>
        <w:rPr>
          <w:rFonts w:ascii="Tahoma" w:hAnsi="Tahoma" w:cs="Tahoma"/>
          <w:b/>
          <w:sz w:val="28"/>
          <w:lang w:val="es-MX"/>
        </w:rPr>
        <w:tab/>
      </w:r>
      <w:r>
        <w:rPr>
          <w:rFonts w:ascii="Tahoma" w:hAnsi="Tahoma" w:cs="Tahoma"/>
          <w:b/>
          <w:sz w:val="28"/>
          <w:lang w:val="es-MX"/>
        </w:rPr>
        <w:tab/>
      </w:r>
      <w:r>
        <w:rPr>
          <w:rFonts w:ascii="Tahoma" w:hAnsi="Tahoma" w:cs="Tahoma"/>
          <w:b/>
          <w:sz w:val="28"/>
          <w:lang w:val="es-MX"/>
        </w:rPr>
        <w:tab/>
      </w:r>
      <w:r>
        <w:rPr>
          <w:rFonts w:ascii="Tahoma" w:hAnsi="Tahoma" w:cs="Tahoma"/>
          <w:b/>
          <w:sz w:val="28"/>
          <w:lang w:val="es-MX"/>
        </w:rPr>
        <w:tab/>
      </w:r>
      <w:r>
        <w:rPr>
          <w:rFonts w:ascii="Tahoma" w:hAnsi="Tahoma" w:cs="Tahoma"/>
          <w:b/>
          <w:sz w:val="28"/>
          <w:lang w:val="es-MX"/>
        </w:rPr>
        <w:tab/>
      </w:r>
      <w:r>
        <w:rPr>
          <w:rFonts w:ascii="Tahoma" w:hAnsi="Tahoma" w:cs="Tahoma"/>
          <w:b/>
          <w:sz w:val="28"/>
          <w:lang w:val="es-MX"/>
        </w:rPr>
        <w:tab/>
      </w:r>
      <w:r>
        <w:rPr>
          <w:rFonts w:ascii="Tahoma" w:hAnsi="Tahoma" w:cs="Tahoma"/>
          <w:b/>
          <w:sz w:val="28"/>
          <w:lang w:val="es-MX"/>
        </w:rPr>
        <w:tab/>
      </w:r>
      <w:r>
        <w:rPr>
          <w:rFonts w:ascii="Tahoma" w:hAnsi="Tahoma" w:cs="Tahoma"/>
          <w:b/>
          <w:sz w:val="28"/>
          <w:lang w:val="es-MX"/>
        </w:rPr>
        <w:tab/>
      </w:r>
      <w:r>
        <w:rPr>
          <w:rFonts w:ascii="Tahoma" w:hAnsi="Tahoma" w:cs="Tahoma"/>
          <w:b/>
          <w:sz w:val="28"/>
          <w:lang w:val="es-MX"/>
        </w:rPr>
        <w:tab/>
      </w:r>
      <w:r w:rsidR="002E1D37">
        <w:rPr>
          <w:rFonts w:ascii="Arial" w:hAnsi="Arial"/>
          <w:sz w:val="22"/>
          <w:lang w:val="es-ES_tradnl"/>
        </w:rPr>
        <w:tab/>
      </w:r>
      <w:r w:rsidR="002E1D37">
        <w:rPr>
          <w:rFonts w:ascii="Arial" w:hAnsi="Arial"/>
          <w:sz w:val="22"/>
          <w:lang w:val="es-ES_tradnl"/>
        </w:rPr>
        <w:tab/>
      </w:r>
      <w:r w:rsidR="002E1D37">
        <w:rPr>
          <w:rFonts w:ascii="Arial" w:hAnsi="Arial"/>
          <w:sz w:val="22"/>
          <w:lang w:val="es-ES_tradnl"/>
        </w:rPr>
        <w:tab/>
      </w:r>
      <w:r w:rsidR="002E1D37">
        <w:rPr>
          <w:rFonts w:ascii="Arial" w:hAnsi="Arial"/>
          <w:sz w:val="22"/>
          <w:lang w:val="es-ES_tradnl"/>
        </w:rPr>
        <w:tab/>
      </w:r>
      <w:r w:rsidR="002E1D37">
        <w:rPr>
          <w:rFonts w:ascii="Arial" w:hAnsi="Arial"/>
          <w:sz w:val="22"/>
          <w:lang w:val="es-ES_tradnl"/>
        </w:rPr>
        <w:tab/>
      </w:r>
      <w:r w:rsidR="002E1D37">
        <w:rPr>
          <w:rFonts w:ascii="Arial" w:hAnsi="Arial"/>
          <w:sz w:val="22"/>
          <w:lang w:val="es-ES_tradnl"/>
        </w:rPr>
        <w:tab/>
      </w:r>
    </w:p>
    <w:p w:rsidR="00F769CF" w:rsidRPr="008E6E57" w:rsidRDefault="00F769CF" w:rsidP="00F769CF">
      <w:pPr>
        <w:pStyle w:val="Standard1"/>
        <w:rPr>
          <w:rFonts w:ascii="Arial" w:hAnsi="Arial"/>
          <w:b/>
          <w:sz w:val="24"/>
          <w:szCs w:val="24"/>
          <w:lang w:val="es-ES_tradnl"/>
        </w:rPr>
      </w:pPr>
      <w:r w:rsidRPr="008E6E57">
        <w:rPr>
          <w:rFonts w:ascii="Arial" w:hAnsi="Arial"/>
          <w:b/>
          <w:sz w:val="24"/>
          <w:szCs w:val="24"/>
          <w:lang w:val="es-ES_tradnl"/>
        </w:rPr>
        <w:t xml:space="preserve">Identificador de Proyecto </w:t>
      </w:r>
    </w:p>
    <w:p w:rsidR="00F769CF" w:rsidRDefault="00F769CF" w:rsidP="00F769CF">
      <w:pPr>
        <w:pStyle w:val="Standard1"/>
        <w:pBdr>
          <w:bottom w:val="single" w:sz="4" w:space="1" w:color="auto"/>
        </w:pBdr>
        <w:rPr>
          <w:rFonts w:ascii="Arial" w:hAnsi="Arial"/>
          <w:sz w:val="22"/>
          <w:lang w:val="es-ES_tradnl"/>
        </w:rPr>
      </w:pPr>
    </w:p>
    <w:p w:rsidR="00DF669B" w:rsidRDefault="002E1D37" w:rsidP="00DF669B">
      <w:pPr>
        <w:pStyle w:val="Standard1"/>
        <w:rPr>
          <w:rFonts w:ascii="Arial" w:hAnsi="Arial"/>
          <w:sz w:val="22"/>
          <w:lang w:val="es-ES_tradnl"/>
        </w:rPr>
      </w:pPr>
      <w:r>
        <w:rPr>
          <w:rFonts w:ascii="Arial" w:hAnsi="Arial"/>
          <w:sz w:val="22"/>
          <w:lang w:val="es-ES_tradnl"/>
        </w:rPr>
        <w:tab/>
      </w:r>
    </w:p>
    <w:p w:rsidR="00060E88" w:rsidRPr="008E6E57" w:rsidRDefault="00F769CF" w:rsidP="009A1C35">
      <w:pPr>
        <w:pStyle w:val="Standard1"/>
        <w:jc w:val="center"/>
        <w:rPr>
          <w:rFonts w:ascii="Arial" w:hAnsi="Arial" w:cs="Arial"/>
          <w:b/>
          <w:sz w:val="22"/>
          <w:szCs w:val="22"/>
        </w:rPr>
      </w:pPr>
      <w:r w:rsidRPr="008E6E57">
        <w:rPr>
          <w:rFonts w:ascii="Arial" w:hAnsi="Arial" w:cs="Arial"/>
          <w:b/>
          <w:sz w:val="22"/>
          <w:szCs w:val="22"/>
        </w:rPr>
        <w:t xml:space="preserve">Nombre: </w:t>
      </w:r>
      <w:r w:rsidR="00387BB9" w:rsidRPr="008E6E57">
        <w:rPr>
          <w:rFonts w:ascii="Arial" w:hAnsi="Arial" w:cs="Arial"/>
          <w:b/>
          <w:sz w:val="22"/>
          <w:szCs w:val="22"/>
        </w:rPr>
        <w:t xml:space="preserve">Análisis de </w:t>
      </w:r>
      <w:r w:rsidR="00204BD0">
        <w:rPr>
          <w:rFonts w:ascii="Arial" w:hAnsi="Arial" w:cs="Arial"/>
          <w:b/>
          <w:sz w:val="22"/>
          <w:szCs w:val="22"/>
        </w:rPr>
        <w:t>seis</w:t>
      </w:r>
      <w:r w:rsidR="009F2B9C">
        <w:rPr>
          <w:rFonts w:ascii="Arial" w:hAnsi="Arial" w:cs="Arial"/>
          <w:b/>
          <w:sz w:val="22"/>
          <w:szCs w:val="22"/>
        </w:rPr>
        <w:t xml:space="preserve"> de las </w:t>
      </w:r>
      <w:r w:rsidR="00387BB9" w:rsidRPr="008E6E57">
        <w:rPr>
          <w:rFonts w:ascii="Arial" w:hAnsi="Arial" w:cs="Arial"/>
          <w:b/>
          <w:sz w:val="22"/>
          <w:szCs w:val="22"/>
        </w:rPr>
        <w:t>principales tendencias de software en la industria</w:t>
      </w:r>
      <w:r w:rsidR="00DF669B" w:rsidRPr="008E6E57">
        <w:rPr>
          <w:rFonts w:ascii="Arial" w:hAnsi="Arial" w:cs="Arial"/>
          <w:b/>
          <w:sz w:val="22"/>
          <w:szCs w:val="22"/>
        </w:rPr>
        <w:t xml:space="preserve"> para el periodo </w:t>
      </w:r>
    </w:p>
    <w:p w:rsidR="008E6E57" w:rsidRDefault="00DF669B" w:rsidP="008E6E57">
      <w:pPr>
        <w:pStyle w:val="Standard1"/>
        <w:jc w:val="center"/>
        <w:rPr>
          <w:rFonts w:ascii="Arial" w:hAnsi="Arial" w:cs="Arial"/>
          <w:b/>
          <w:sz w:val="22"/>
          <w:szCs w:val="22"/>
        </w:rPr>
      </w:pPr>
      <w:r w:rsidRPr="008E6E57">
        <w:rPr>
          <w:rFonts w:ascii="Arial" w:hAnsi="Arial" w:cs="Arial"/>
          <w:b/>
          <w:sz w:val="22"/>
          <w:szCs w:val="22"/>
        </w:rPr>
        <w:t>2019-2020, en el mundo.</w:t>
      </w:r>
      <w:r w:rsidR="00F769CF" w:rsidRPr="008E6E57">
        <w:rPr>
          <w:rFonts w:ascii="Arial" w:hAnsi="Arial" w:cs="Arial"/>
          <w:b/>
          <w:sz w:val="22"/>
          <w:szCs w:val="22"/>
        </w:rPr>
        <w:t xml:space="preserve"> </w:t>
      </w:r>
    </w:p>
    <w:p w:rsidR="00720831" w:rsidRPr="00720831" w:rsidRDefault="00720831" w:rsidP="00720831">
      <w:pPr>
        <w:pStyle w:val="Standard1"/>
        <w:rPr>
          <w:rFonts w:ascii="Arial" w:hAnsi="Arial" w:cs="Arial"/>
          <w:sz w:val="22"/>
          <w:szCs w:val="22"/>
        </w:rPr>
      </w:pPr>
      <w:r w:rsidRPr="00720831">
        <w:rPr>
          <w:rFonts w:ascii="Arial" w:hAnsi="Arial" w:cs="Arial"/>
          <w:sz w:val="22"/>
          <w:szCs w:val="22"/>
        </w:rPr>
        <w:t>ID : 128-08-98</w:t>
      </w:r>
    </w:p>
    <w:p w:rsidR="00720831" w:rsidRPr="00720831" w:rsidRDefault="00720831" w:rsidP="00720831">
      <w:pPr>
        <w:pStyle w:val="Standard1"/>
        <w:rPr>
          <w:rFonts w:ascii="Arial" w:hAnsi="Arial" w:cs="Arial"/>
          <w:sz w:val="22"/>
          <w:szCs w:val="22"/>
          <w:lang w:val="es-ES_tradnl"/>
        </w:rPr>
      </w:pPr>
      <w:r w:rsidRPr="00720831">
        <w:rPr>
          <w:rFonts w:ascii="Arial" w:hAnsi="Arial" w:cs="Arial"/>
          <w:sz w:val="22"/>
          <w:szCs w:val="22"/>
        </w:rPr>
        <w:t>Fecha</w:t>
      </w:r>
      <w:r>
        <w:rPr>
          <w:rFonts w:ascii="Arial" w:hAnsi="Arial" w:cs="Arial"/>
          <w:sz w:val="22"/>
          <w:szCs w:val="22"/>
        </w:rPr>
        <w:t xml:space="preserve"> Inicio </w:t>
      </w:r>
      <w:r w:rsidRPr="00720831">
        <w:rPr>
          <w:rFonts w:ascii="Arial" w:hAnsi="Arial" w:cs="Arial"/>
          <w:sz w:val="22"/>
          <w:szCs w:val="22"/>
        </w:rPr>
        <w:t xml:space="preserve">: 20 de agosto de 2019   </w:t>
      </w:r>
    </w:p>
    <w:p w:rsidR="008E6E57" w:rsidRPr="008E6E57" w:rsidRDefault="008E6E57" w:rsidP="008E6E57">
      <w:pPr>
        <w:pStyle w:val="Standard1"/>
        <w:jc w:val="center"/>
        <w:rPr>
          <w:rFonts w:ascii="Arial" w:hAnsi="Arial" w:cs="Arial"/>
          <w:sz w:val="24"/>
          <w:szCs w:val="24"/>
          <w:lang w:val="es-ES_tradnl"/>
        </w:rPr>
      </w:pPr>
    </w:p>
    <w:p w:rsidR="008E6E57" w:rsidRPr="008E6E57" w:rsidRDefault="008E6E57" w:rsidP="008E6E57">
      <w:pPr>
        <w:pStyle w:val="Standard1"/>
        <w:rPr>
          <w:rFonts w:ascii="Arial" w:hAnsi="Arial"/>
          <w:b/>
          <w:sz w:val="24"/>
          <w:szCs w:val="24"/>
          <w:lang w:val="es-ES_tradnl"/>
        </w:rPr>
      </w:pPr>
      <w:r w:rsidRPr="008E6E57">
        <w:rPr>
          <w:rFonts w:ascii="Arial" w:hAnsi="Arial"/>
          <w:b/>
          <w:sz w:val="24"/>
          <w:szCs w:val="24"/>
          <w:lang w:val="es-ES_tradnl"/>
        </w:rPr>
        <w:t xml:space="preserve">Justificación </w:t>
      </w:r>
    </w:p>
    <w:p w:rsidR="008E6E57" w:rsidRPr="008E6E57" w:rsidRDefault="008E6E57" w:rsidP="008E6E57">
      <w:pPr>
        <w:pStyle w:val="Standard1"/>
        <w:pBdr>
          <w:bottom w:val="single" w:sz="4" w:space="1" w:color="auto"/>
        </w:pBdr>
        <w:rPr>
          <w:rFonts w:ascii="Arial" w:hAnsi="Arial" w:cs="Arial"/>
          <w:sz w:val="24"/>
          <w:szCs w:val="24"/>
          <w:lang w:val="es-ES_tradnl"/>
        </w:rPr>
      </w:pPr>
    </w:p>
    <w:p w:rsidR="004D13C8" w:rsidRDefault="004D13C8" w:rsidP="00FB6CF6">
      <w:pPr>
        <w:rPr>
          <w:rFonts w:cs="Arial"/>
          <w:lang w:val="es-ES"/>
        </w:rPr>
      </w:pPr>
    </w:p>
    <w:p w:rsidR="008E6E57" w:rsidRDefault="008E6E57" w:rsidP="00FB6CF6">
      <w:pPr>
        <w:rPr>
          <w:rFonts w:cs="Arial"/>
          <w:lang w:val="es-ES"/>
        </w:rPr>
      </w:pPr>
      <w:r>
        <w:t>Este proyecto servirá como evaluación de los alumnos de la asignatura de “Administración de Proyectos de Software” siendo ésta considerada como el cuarto examen parcial.</w:t>
      </w:r>
    </w:p>
    <w:p w:rsidR="00FB6CF6" w:rsidRDefault="00FB6CF6" w:rsidP="00FB6CF6">
      <w:pPr>
        <w:rPr>
          <w:rFonts w:cs="Arial"/>
          <w:lang w:val="es-ES"/>
        </w:rPr>
      </w:pPr>
    </w:p>
    <w:p w:rsidR="008E6E57" w:rsidRPr="008E6E57" w:rsidRDefault="008E6E57" w:rsidP="008E6E57">
      <w:pPr>
        <w:pStyle w:val="Standard1"/>
        <w:rPr>
          <w:rFonts w:ascii="Arial" w:hAnsi="Arial"/>
          <w:b/>
          <w:sz w:val="24"/>
          <w:szCs w:val="24"/>
          <w:lang w:val="es-ES_tradnl"/>
        </w:rPr>
      </w:pPr>
      <w:r>
        <w:rPr>
          <w:rFonts w:ascii="Arial" w:hAnsi="Arial"/>
          <w:b/>
          <w:sz w:val="24"/>
          <w:szCs w:val="24"/>
          <w:lang w:val="es-ES_tradnl"/>
        </w:rPr>
        <w:t>Objetivos</w:t>
      </w:r>
    </w:p>
    <w:p w:rsidR="008E6E57" w:rsidRPr="008E6E57" w:rsidRDefault="008E6E57" w:rsidP="008E6E57">
      <w:pPr>
        <w:pStyle w:val="Standard1"/>
        <w:pBdr>
          <w:bottom w:val="single" w:sz="4" w:space="1" w:color="auto"/>
        </w:pBdr>
        <w:rPr>
          <w:rFonts w:ascii="Arial" w:hAnsi="Arial" w:cs="Arial"/>
          <w:sz w:val="24"/>
          <w:szCs w:val="24"/>
          <w:lang w:val="es-ES_tradnl"/>
        </w:rPr>
      </w:pPr>
    </w:p>
    <w:p w:rsidR="00B14AD0" w:rsidRDefault="00B14AD0" w:rsidP="00B14AD0">
      <w:pPr>
        <w:rPr>
          <w:rFonts w:cs="Arial"/>
          <w:lang w:val="es-ES"/>
        </w:rPr>
      </w:pPr>
    </w:p>
    <w:p w:rsidR="009F2B9C" w:rsidRDefault="009F2B9C" w:rsidP="00B14AD0">
      <w:r>
        <w:t xml:space="preserve">Realizar la planeación y el desarrollo de una presentación que cubra con todos los requerimientos planteados y aplique lo investigado y aprendido durante el curso. </w:t>
      </w:r>
    </w:p>
    <w:p w:rsidR="009F2B9C" w:rsidRDefault="009F2B9C" w:rsidP="00B14AD0"/>
    <w:p w:rsidR="009F2B9C" w:rsidRDefault="009F2B9C" w:rsidP="009F2B9C">
      <w:pPr>
        <w:ind w:left="720"/>
      </w:pPr>
      <w:r>
        <w:t xml:space="preserve">• Que se entregue el trabajo escrito en tiempo y forma. </w:t>
      </w:r>
    </w:p>
    <w:p w:rsidR="009F2B9C" w:rsidRDefault="009F2B9C" w:rsidP="009F2B9C">
      <w:pPr>
        <w:ind w:left="720"/>
        <w:rPr>
          <w:rFonts w:cs="Arial"/>
          <w:lang w:val="es-ES"/>
        </w:rPr>
      </w:pPr>
      <w:r>
        <w:t>• El trabajo se deberá exponer por todos los integrantes del equipo en una presentación formal y concisa que no exceda de los 90 minutos (incluidas las actividades y evaluaciones)</w:t>
      </w:r>
    </w:p>
    <w:p w:rsidR="009F2B9C" w:rsidRDefault="009F2B9C" w:rsidP="008E6E57">
      <w:pPr>
        <w:rPr>
          <w:rFonts w:cs="Arial"/>
          <w:lang w:val="es-ES"/>
        </w:rPr>
      </w:pPr>
    </w:p>
    <w:p w:rsidR="008E6E57" w:rsidRPr="008E6E57" w:rsidRDefault="008E6E57" w:rsidP="008E6E57">
      <w:pPr>
        <w:pStyle w:val="Standard1"/>
        <w:rPr>
          <w:rFonts w:ascii="Arial" w:hAnsi="Arial"/>
          <w:b/>
          <w:sz w:val="24"/>
          <w:szCs w:val="24"/>
          <w:lang w:val="es-ES_tradnl"/>
        </w:rPr>
      </w:pPr>
      <w:r>
        <w:rPr>
          <w:rFonts w:ascii="Arial" w:hAnsi="Arial"/>
          <w:b/>
          <w:sz w:val="24"/>
          <w:szCs w:val="24"/>
          <w:lang w:val="es-ES_tradnl"/>
        </w:rPr>
        <w:t>Requerimientos de alto nivel</w:t>
      </w:r>
    </w:p>
    <w:p w:rsidR="008E6E57" w:rsidRPr="008E6E57" w:rsidRDefault="008E6E57" w:rsidP="008E6E57">
      <w:pPr>
        <w:pStyle w:val="Standard1"/>
        <w:pBdr>
          <w:bottom w:val="single" w:sz="4" w:space="1" w:color="auto"/>
        </w:pBdr>
        <w:rPr>
          <w:rFonts w:ascii="Arial" w:hAnsi="Arial" w:cs="Arial"/>
          <w:sz w:val="24"/>
          <w:szCs w:val="24"/>
          <w:lang w:val="es-ES_tradnl"/>
        </w:rPr>
      </w:pPr>
    </w:p>
    <w:p w:rsidR="008E6E57" w:rsidRDefault="008E6E57" w:rsidP="008E6E57">
      <w:pPr>
        <w:rPr>
          <w:rFonts w:cs="Arial"/>
          <w:lang w:val="es-ES"/>
        </w:rPr>
      </w:pPr>
    </w:p>
    <w:p w:rsidR="009F2B9C" w:rsidRDefault="009F2B9C" w:rsidP="008E6E57">
      <w:r>
        <w:t>El trabajo escrito deberá contener como mínimo:</w:t>
      </w:r>
    </w:p>
    <w:p w:rsidR="009F2B9C" w:rsidRDefault="009F2B9C" w:rsidP="008E6E57"/>
    <w:p w:rsidR="009F2B9C" w:rsidRDefault="009F2B9C" w:rsidP="009F2B9C">
      <w:pPr>
        <w:ind w:left="720"/>
      </w:pPr>
      <w:r>
        <w:t xml:space="preserve"> 1. Portada (carátula), especificando claramente:</w:t>
      </w:r>
    </w:p>
    <w:p w:rsidR="009F2B9C" w:rsidRDefault="009F2B9C" w:rsidP="009F2B9C">
      <w:pPr>
        <w:ind w:left="1440"/>
      </w:pPr>
      <w:r>
        <w:t xml:space="preserve"> a. Nombre del equipo.</w:t>
      </w:r>
    </w:p>
    <w:p w:rsidR="009F2B9C" w:rsidRDefault="009F2B9C" w:rsidP="009F2B9C">
      <w:pPr>
        <w:ind w:left="1440"/>
      </w:pPr>
      <w:r>
        <w:t xml:space="preserve"> b. Nombre de los integrantes del equipo </w:t>
      </w:r>
    </w:p>
    <w:p w:rsidR="009F2B9C" w:rsidRDefault="009F2B9C" w:rsidP="009F2B9C">
      <w:pPr>
        <w:ind w:left="720"/>
      </w:pPr>
      <w:r>
        <w:t xml:space="preserve">2. Índice o tabla de contenido. </w:t>
      </w:r>
    </w:p>
    <w:p w:rsidR="009F2B9C" w:rsidRDefault="009F2B9C" w:rsidP="009F2B9C">
      <w:pPr>
        <w:ind w:left="720"/>
      </w:pPr>
      <w:r>
        <w:t xml:space="preserve">3. Introducción, en donde se especificará el propósito y los objetivos de todo el contenido posterior del escrito. </w:t>
      </w:r>
    </w:p>
    <w:p w:rsidR="009F2B9C" w:rsidRDefault="009F2B9C" w:rsidP="009F2B9C">
      <w:pPr>
        <w:ind w:left="720"/>
      </w:pPr>
      <w:r>
        <w:t xml:space="preserve">4. Información sobre los Stakeholders </w:t>
      </w:r>
    </w:p>
    <w:p w:rsidR="009F2B9C" w:rsidRDefault="009F2B9C" w:rsidP="009F2B9C">
      <w:pPr>
        <w:ind w:left="720"/>
      </w:pPr>
      <w:r>
        <w:t xml:space="preserve">5. WBS </w:t>
      </w:r>
    </w:p>
    <w:p w:rsidR="009F2B9C" w:rsidRDefault="009F2B9C" w:rsidP="009F2B9C">
      <w:pPr>
        <w:ind w:left="720"/>
      </w:pPr>
      <w:r>
        <w:t xml:space="preserve">6. Gestión del Cronograma </w:t>
      </w:r>
    </w:p>
    <w:p w:rsidR="009F2B9C" w:rsidRDefault="009F2B9C" w:rsidP="009F2B9C">
      <w:pPr>
        <w:ind w:left="720"/>
      </w:pPr>
      <w:r>
        <w:t xml:space="preserve">7. Gestión de Recursos Humanos RBS (Incluyendo a todos los integrantes del equipo y su rol dentro del proyecto) Proyecto Final </w:t>
      </w:r>
    </w:p>
    <w:p w:rsidR="009F2B9C" w:rsidRDefault="009F2B9C" w:rsidP="009F2B9C">
      <w:pPr>
        <w:ind w:left="720"/>
      </w:pPr>
      <w:r>
        <w:t>8. Gestión de las Comunicaciones (Que incluye las diferentes formas de comunicación aceptadas por el equipo)</w:t>
      </w:r>
    </w:p>
    <w:p w:rsidR="009F2B9C" w:rsidRDefault="009F2B9C" w:rsidP="009F2B9C">
      <w:pPr>
        <w:ind w:left="720"/>
      </w:pPr>
      <w:r>
        <w:t xml:space="preserve"> 9. Gestión de Cambios (Todas deberán llevar firmas de aprobación) </w:t>
      </w:r>
    </w:p>
    <w:p w:rsidR="009F2B9C" w:rsidRDefault="009F2B9C" w:rsidP="009F2B9C">
      <w:pPr>
        <w:ind w:left="720"/>
      </w:pPr>
      <w:r>
        <w:t xml:space="preserve">10. Gestión de Riesgos </w:t>
      </w:r>
    </w:p>
    <w:p w:rsidR="009F2B9C" w:rsidRDefault="009F2B9C" w:rsidP="009F2B9C">
      <w:pPr>
        <w:ind w:left="720"/>
      </w:pPr>
      <w:r>
        <w:t xml:space="preserve">11. Tema correspondiente desarrollado </w:t>
      </w:r>
    </w:p>
    <w:p w:rsidR="009F2B9C" w:rsidRDefault="009F2B9C" w:rsidP="009F2B9C">
      <w:pPr>
        <w:ind w:left="720"/>
      </w:pPr>
      <w:r>
        <w:t xml:space="preserve">12. Actividad integradora </w:t>
      </w:r>
    </w:p>
    <w:p w:rsidR="009F0E62" w:rsidRDefault="009F0E62" w:rsidP="009F2B9C">
      <w:pPr>
        <w:ind w:left="720"/>
      </w:pPr>
    </w:p>
    <w:p w:rsidR="009F2B9C" w:rsidRDefault="009F2B9C" w:rsidP="009F2B9C">
      <w:pPr>
        <w:ind w:left="720"/>
      </w:pPr>
      <w:r>
        <w:lastRenderedPageBreak/>
        <w:t xml:space="preserve">13. Proceso o desarrollo de la actividad </w:t>
      </w:r>
    </w:p>
    <w:p w:rsidR="009F2B9C" w:rsidRDefault="009F2B9C" w:rsidP="009F2B9C">
      <w:pPr>
        <w:ind w:left="720"/>
      </w:pPr>
      <w:r>
        <w:t>14. Hoja de evaluación (con los resultados correctos si aplica)</w:t>
      </w:r>
    </w:p>
    <w:p w:rsidR="009F2B9C" w:rsidRDefault="009F2B9C" w:rsidP="009F2B9C">
      <w:pPr>
        <w:ind w:left="720"/>
      </w:pPr>
      <w:r>
        <w:t xml:space="preserve">15. Lecciones Aprendidas </w:t>
      </w:r>
    </w:p>
    <w:p w:rsidR="009F2B9C" w:rsidRPr="009F2B9C" w:rsidRDefault="009F2B9C" w:rsidP="009F2B9C">
      <w:pPr>
        <w:ind w:left="720"/>
      </w:pPr>
      <w:r>
        <w:t>Todo lo anterior también se deberá entregar en un CD o Memoria USB</w:t>
      </w:r>
    </w:p>
    <w:p w:rsidR="009F2B9C" w:rsidRDefault="009F2B9C" w:rsidP="008E6E57">
      <w:pPr>
        <w:rPr>
          <w:rFonts w:cs="Arial"/>
          <w:lang w:val="es-ES"/>
        </w:rPr>
      </w:pPr>
    </w:p>
    <w:p w:rsidR="009F2B9C" w:rsidRDefault="009F2B9C" w:rsidP="008E6E57">
      <w:pPr>
        <w:rPr>
          <w:rFonts w:cs="Arial"/>
          <w:lang w:val="es-ES"/>
        </w:rPr>
      </w:pPr>
    </w:p>
    <w:p w:rsidR="008E6E57" w:rsidRPr="008E6E57" w:rsidRDefault="008E6E57" w:rsidP="008E6E57">
      <w:pPr>
        <w:pStyle w:val="Standard1"/>
        <w:rPr>
          <w:rFonts w:ascii="Arial" w:hAnsi="Arial"/>
          <w:b/>
          <w:sz w:val="24"/>
          <w:szCs w:val="24"/>
          <w:lang w:val="es-ES_tradnl"/>
        </w:rPr>
      </w:pPr>
      <w:r>
        <w:rPr>
          <w:rFonts w:ascii="Arial" w:hAnsi="Arial"/>
          <w:b/>
          <w:sz w:val="24"/>
          <w:szCs w:val="24"/>
          <w:lang w:val="es-ES_tradnl"/>
        </w:rPr>
        <w:t>Suposiciones y Restricciones</w:t>
      </w:r>
    </w:p>
    <w:p w:rsidR="008E6E57" w:rsidRPr="008E6E57" w:rsidRDefault="008E6E57" w:rsidP="008E6E57">
      <w:pPr>
        <w:pStyle w:val="Standard1"/>
        <w:pBdr>
          <w:bottom w:val="single" w:sz="4" w:space="1" w:color="auto"/>
        </w:pBdr>
        <w:rPr>
          <w:rFonts w:ascii="Arial" w:hAnsi="Arial" w:cs="Arial"/>
          <w:sz w:val="24"/>
          <w:szCs w:val="24"/>
          <w:lang w:val="es-ES_tradnl"/>
        </w:rPr>
      </w:pPr>
    </w:p>
    <w:p w:rsidR="009F2B9C" w:rsidRDefault="009F2B9C" w:rsidP="008E6E57">
      <w:r>
        <w:t>Se tienen las siguientes suposiciones y restricciones:</w:t>
      </w:r>
    </w:p>
    <w:p w:rsidR="009F2B9C" w:rsidRPr="009F2B9C" w:rsidRDefault="009F2B9C" w:rsidP="008E6E57">
      <w:pPr>
        <w:rPr>
          <w:u w:val="single"/>
        </w:rPr>
      </w:pPr>
    </w:p>
    <w:p w:rsidR="009F2B9C" w:rsidRDefault="009F2B9C" w:rsidP="009F2B9C">
      <w:pPr>
        <w:pStyle w:val="Prrafodelista"/>
        <w:numPr>
          <w:ilvl w:val="0"/>
          <w:numId w:val="30"/>
        </w:numPr>
        <w:spacing w:line="276" w:lineRule="auto"/>
        <w:rPr>
          <w:rFonts w:ascii="Arial" w:hAnsi="Arial" w:cs="Arial"/>
          <w:sz w:val="22"/>
          <w:szCs w:val="22"/>
        </w:rPr>
      </w:pPr>
      <w:r w:rsidRPr="009F2B9C">
        <w:rPr>
          <w:rFonts w:ascii="Arial" w:hAnsi="Arial" w:cs="Arial"/>
          <w:sz w:val="22"/>
          <w:szCs w:val="22"/>
        </w:rPr>
        <w:t xml:space="preserve"> El proyecto deberá ser realizado y presentado por un equipo de alumnos de 5 o 6 integrantes como máximo.</w:t>
      </w:r>
    </w:p>
    <w:p w:rsidR="009F2B9C" w:rsidRPr="009F2B9C" w:rsidRDefault="009F2B9C" w:rsidP="009F2B9C">
      <w:pPr>
        <w:pStyle w:val="Prrafodelista"/>
        <w:numPr>
          <w:ilvl w:val="0"/>
          <w:numId w:val="30"/>
        </w:numPr>
        <w:spacing w:line="276" w:lineRule="auto"/>
        <w:rPr>
          <w:rFonts w:ascii="Arial" w:hAnsi="Arial" w:cs="Arial"/>
          <w:sz w:val="22"/>
          <w:szCs w:val="22"/>
        </w:rPr>
      </w:pPr>
      <w:r w:rsidRPr="009F2B9C">
        <w:rPr>
          <w:rFonts w:ascii="Arial" w:hAnsi="Arial" w:cs="Arial"/>
          <w:sz w:val="22"/>
          <w:szCs w:val="22"/>
        </w:rPr>
        <w:t xml:space="preserve"> El equipo del proyecto deberá elegir un líder de proyecto, cuya responsabilidad será la de coordinar al equipo para la realización del trabajo.</w:t>
      </w:r>
    </w:p>
    <w:p w:rsidR="009F2B9C" w:rsidRPr="009F2B9C" w:rsidRDefault="009F2B9C" w:rsidP="009F2B9C">
      <w:pPr>
        <w:pStyle w:val="Prrafodelista"/>
        <w:numPr>
          <w:ilvl w:val="0"/>
          <w:numId w:val="30"/>
        </w:numPr>
        <w:spacing w:line="276" w:lineRule="auto"/>
        <w:rPr>
          <w:rFonts w:ascii="Arial" w:hAnsi="Arial" w:cs="Arial"/>
          <w:sz w:val="22"/>
          <w:szCs w:val="22"/>
        </w:rPr>
      </w:pPr>
      <w:r w:rsidRPr="009F2B9C">
        <w:rPr>
          <w:rFonts w:ascii="Arial" w:hAnsi="Arial" w:cs="Arial"/>
          <w:sz w:val="22"/>
          <w:szCs w:val="22"/>
        </w:rPr>
        <w:t xml:space="preserve">Se supone que los alumnos tienen acceso y/o cuentan con el hardware y software necesario para realizar el proyecto </w:t>
      </w:r>
    </w:p>
    <w:p w:rsidR="009F2B9C" w:rsidRPr="009F2B9C" w:rsidRDefault="009F2B9C" w:rsidP="009F2B9C">
      <w:pPr>
        <w:pStyle w:val="Prrafodelista"/>
        <w:numPr>
          <w:ilvl w:val="0"/>
          <w:numId w:val="30"/>
        </w:numPr>
        <w:spacing w:line="276" w:lineRule="auto"/>
        <w:rPr>
          <w:rFonts w:ascii="Arial" w:hAnsi="Arial" w:cs="Arial"/>
          <w:sz w:val="22"/>
          <w:szCs w:val="22"/>
        </w:rPr>
      </w:pPr>
      <w:r w:rsidRPr="009F2B9C">
        <w:rPr>
          <w:rFonts w:ascii="Arial" w:hAnsi="Arial" w:cs="Arial"/>
          <w:sz w:val="22"/>
          <w:szCs w:val="22"/>
        </w:rPr>
        <w:t xml:space="preserve"> El proyecto se entregará y presentará en el salón </w:t>
      </w:r>
      <w:r w:rsidR="009F0E62">
        <w:rPr>
          <w:rFonts w:ascii="Arial" w:hAnsi="Arial" w:cs="Arial"/>
          <w:sz w:val="22"/>
          <w:szCs w:val="22"/>
        </w:rPr>
        <w:t>A306</w:t>
      </w:r>
      <w:r w:rsidRPr="009F2B9C">
        <w:rPr>
          <w:rFonts w:ascii="Arial" w:hAnsi="Arial" w:cs="Arial"/>
          <w:sz w:val="22"/>
          <w:szCs w:val="22"/>
        </w:rPr>
        <w:t xml:space="preserve"> del edificio “</w:t>
      </w:r>
      <w:r w:rsidR="009F0E62">
        <w:rPr>
          <w:rFonts w:ascii="Arial" w:hAnsi="Arial" w:cs="Arial"/>
          <w:sz w:val="22"/>
          <w:szCs w:val="22"/>
        </w:rPr>
        <w:t>A</w:t>
      </w:r>
      <w:r w:rsidRPr="009F2B9C">
        <w:rPr>
          <w:rFonts w:ascii="Arial" w:hAnsi="Arial" w:cs="Arial"/>
          <w:sz w:val="22"/>
          <w:szCs w:val="22"/>
        </w:rPr>
        <w:t>” Facultad de Ingeniería a la hora y día de clase.</w:t>
      </w:r>
    </w:p>
    <w:p w:rsidR="009F2B9C" w:rsidRPr="009F2B9C" w:rsidRDefault="009F2B9C" w:rsidP="009F2B9C">
      <w:pPr>
        <w:pStyle w:val="Prrafodelista"/>
        <w:numPr>
          <w:ilvl w:val="0"/>
          <w:numId w:val="30"/>
        </w:numPr>
        <w:spacing w:line="276" w:lineRule="auto"/>
        <w:rPr>
          <w:rFonts w:ascii="Arial" w:hAnsi="Arial" w:cs="Arial"/>
          <w:sz w:val="22"/>
          <w:szCs w:val="22"/>
        </w:rPr>
      </w:pPr>
      <w:r w:rsidRPr="009F2B9C">
        <w:rPr>
          <w:rFonts w:ascii="Arial" w:hAnsi="Arial" w:cs="Arial"/>
          <w:sz w:val="22"/>
          <w:szCs w:val="22"/>
        </w:rPr>
        <w:t xml:space="preserve">Se supone que el video proyector para la presentación ya estará disponible en el salón de clases al momento de la presentación. </w:t>
      </w:r>
    </w:p>
    <w:p w:rsidR="009F2B9C" w:rsidRPr="009F2B9C" w:rsidRDefault="009F2B9C" w:rsidP="009F2B9C">
      <w:pPr>
        <w:pStyle w:val="Prrafodelista"/>
        <w:numPr>
          <w:ilvl w:val="0"/>
          <w:numId w:val="30"/>
        </w:numPr>
        <w:spacing w:line="276" w:lineRule="auto"/>
        <w:rPr>
          <w:rFonts w:ascii="Arial" w:hAnsi="Arial" w:cs="Arial"/>
          <w:sz w:val="22"/>
          <w:szCs w:val="22"/>
        </w:rPr>
      </w:pPr>
      <w:r w:rsidRPr="009F2B9C">
        <w:rPr>
          <w:rFonts w:ascii="Arial" w:hAnsi="Arial" w:cs="Arial"/>
          <w:sz w:val="22"/>
          <w:szCs w:val="22"/>
        </w:rPr>
        <w:t xml:space="preserve">Se puede utilizar cualquier lenguaje de programación. </w:t>
      </w:r>
    </w:p>
    <w:p w:rsidR="009F2B9C" w:rsidRPr="009F2B9C" w:rsidRDefault="009F2B9C" w:rsidP="009F2B9C">
      <w:pPr>
        <w:pStyle w:val="Prrafodelista"/>
        <w:numPr>
          <w:ilvl w:val="0"/>
          <w:numId w:val="30"/>
        </w:numPr>
        <w:spacing w:line="276" w:lineRule="auto"/>
        <w:rPr>
          <w:rFonts w:ascii="Arial" w:hAnsi="Arial" w:cs="Arial"/>
          <w:sz w:val="22"/>
          <w:szCs w:val="22"/>
        </w:rPr>
      </w:pPr>
      <w:r w:rsidRPr="009F2B9C">
        <w:rPr>
          <w:rFonts w:ascii="Arial" w:hAnsi="Arial" w:cs="Arial"/>
          <w:sz w:val="22"/>
          <w:szCs w:val="22"/>
        </w:rPr>
        <w:t xml:space="preserve">Se puede utilizar cualquier manejador de base de datos. </w:t>
      </w:r>
    </w:p>
    <w:p w:rsidR="009F0E62" w:rsidRDefault="009F2B9C" w:rsidP="009F2B9C">
      <w:pPr>
        <w:pStyle w:val="Prrafodelista"/>
        <w:numPr>
          <w:ilvl w:val="0"/>
          <w:numId w:val="30"/>
        </w:numPr>
        <w:spacing w:line="276" w:lineRule="auto"/>
        <w:rPr>
          <w:rFonts w:ascii="Arial" w:hAnsi="Arial" w:cs="Arial"/>
          <w:sz w:val="22"/>
          <w:szCs w:val="22"/>
        </w:rPr>
      </w:pPr>
      <w:r w:rsidRPr="009F2B9C">
        <w:rPr>
          <w:rFonts w:ascii="Arial" w:hAnsi="Arial" w:cs="Arial"/>
          <w:sz w:val="22"/>
          <w:szCs w:val="22"/>
        </w:rPr>
        <w:t xml:space="preserve">Se puede utilizar cualquier programa de presentaciones. </w:t>
      </w:r>
    </w:p>
    <w:p w:rsidR="009F2B9C" w:rsidRPr="009F2B9C" w:rsidRDefault="009F2B9C" w:rsidP="009F2B9C">
      <w:pPr>
        <w:pStyle w:val="Prrafodelista"/>
        <w:numPr>
          <w:ilvl w:val="0"/>
          <w:numId w:val="30"/>
        </w:numPr>
        <w:spacing w:line="276" w:lineRule="auto"/>
        <w:rPr>
          <w:rFonts w:ascii="Arial" w:hAnsi="Arial" w:cs="Arial"/>
          <w:sz w:val="22"/>
          <w:szCs w:val="22"/>
        </w:rPr>
      </w:pPr>
      <w:r w:rsidRPr="009F2B9C">
        <w:rPr>
          <w:rFonts w:ascii="Arial" w:hAnsi="Arial" w:cs="Arial"/>
          <w:sz w:val="22"/>
          <w:szCs w:val="22"/>
        </w:rPr>
        <w:t>Se requiere de un logo/imagen que sea alusiva al proyecto.</w:t>
      </w:r>
    </w:p>
    <w:p w:rsidR="009F2B9C" w:rsidRPr="009F2B9C" w:rsidRDefault="009F2B9C" w:rsidP="009F2B9C">
      <w:pPr>
        <w:pStyle w:val="Prrafodelista"/>
        <w:numPr>
          <w:ilvl w:val="0"/>
          <w:numId w:val="30"/>
        </w:numPr>
        <w:spacing w:line="276" w:lineRule="auto"/>
        <w:rPr>
          <w:rFonts w:ascii="Arial" w:hAnsi="Arial" w:cs="Arial"/>
          <w:sz w:val="22"/>
          <w:szCs w:val="22"/>
        </w:rPr>
      </w:pPr>
      <w:r w:rsidRPr="009F2B9C">
        <w:rPr>
          <w:rFonts w:ascii="Arial" w:hAnsi="Arial" w:cs="Arial"/>
          <w:sz w:val="22"/>
          <w:szCs w:val="22"/>
        </w:rPr>
        <w:t>Se requiere que los colores oficiales de la presentación sean azul y oro, aunque también se podría usar, rojo, blanco, gris o plata.</w:t>
      </w:r>
    </w:p>
    <w:p w:rsidR="003D499B" w:rsidRDefault="009F2B9C" w:rsidP="008E6E57">
      <w:pPr>
        <w:rPr>
          <w:rFonts w:cs="Arial"/>
          <w:lang w:val="es-ES"/>
        </w:rPr>
      </w:pPr>
      <w:r>
        <w:rPr>
          <w:rFonts w:cs="Arial"/>
          <w:lang w:val="es-ES"/>
        </w:rPr>
        <w:t xml:space="preserve"> </w:t>
      </w:r>
      <w:r>
        <w:rPr>
          <w:rFonts w:cs="Arial"/>
          <w:lang w:val="es-ES"/>
        </w:rPr>
        <w:tab/>
      </w:r>
    </w:p>
    <w:p w:rsidR="008E6E57" w:rsidRPr="008E6E57" w:rsidRDefault="008E6E57" w:rsidP="008E6E57">
      <w:pPr>
        <w:pStyle w:val="Standard1"/>
        <w:rPr>
          <w:rFonts w:ascii="Arial" w:hAnsi="Arial"/>
          <w:b/>
          <w:sz w:val="24"/>
          <w:szCs w:val="24"/>
          <w:lang w:val="es-ES_tradnl"/>
        </w:rPr>
      </w:pPr>
      <w:r>
        <w:rPr>
          <w:rFonts w:ascii="Arial" w:hAnsi="Arial"/>
          <w:b/>
          <w:sz w:val="24"/>
          <w:szCs w:val="24"/>
          <w:lang w:val="es-ES_tradnl"/>
        </w:rPr>
        <w:t>Descripción de alto nivel y Alcances</w:t>
      </w:r>
    </w:p>
    <w:p w:rsidR="008E6E57" w:rsidRPr="008E6E57" w:rsidRDefault="008E6E57" w:rsidP="008E6E57">
      <w:pPr>
        <w:pStyle w:val="Standard1"/>
        <w:pBdr>
          <w:bottom w:val="single" w:sz="4" w:space="1" w:color="auto"/>
        </w:pBdr>
        <w:rPr>
          <w:rFonts w:ascii="Arial" w:hAnsi="Arial" w:cs="Arial"/>
          <w:sz w:val="24"/>
          <w:szCs w:val="24"/>
          <w:lang w:val="es-ES_tradnl"/>
        </w:rPr>
      </w:pPr>
    </w:p>
    <w:p w:rsidR="003D499B" w:rsidRDefault="003D499B" w:rsidP="008E6E57">
      <w:pPr>
        <w:rPr>
          <w:rFonts w:cs="Arial"/>
          <w:lang w:val="es-ES"/>
        </w:rPr>
      </w:pPr>
    </w:p>
    <w:p w:rsidR="008E6E57" w:rsidRPr="008E6E57" w:rsidRDefault="008E6E57" w:rsidP="008E6E57">
      <w:pPr>
        <w:pStyle w:val="Standard1"/>
        <w:rPr>
          <w:rFonts w:ascii="Arial" w:hAnsi="Arial"/>
          <w:b/>
          <w:sz w:val="24"/>
          <w:szCs w:val="24"/>
          <w:lang w:val="es-ES_tradnl"/>
        </w:rPr>
      </w:pPr>
      <w:r>
        <w:rPr>
          <w:rFonts w:ascii="Arial" w:hAnsi="Arial"/>
          <w:b/>
          <w:sz w:val="24"/>
          <w:szCs w:val="24"/>
          <w:lang w:val="es-ES_tradnl"/>
        </w:rPr>
        <w:t>Riesgos de Alto nivel</w:t>
      </w:r>
    </w:p>
    <w:p w:rsidR="008E6E57" w:rsidRPr="008E6E57" w:rsidRDefault="008E6E57" w:rsidP="008E6E57">
      <w:pPr>
        <w:pStyle w:val="Standard1"/>
        <w:pBdr>
          <w:bottom w:val="single" w:sz="4" w:space="1" w:color="auto"/>
        </w:pBdr>
        <w:rPr>
          <w:rFonts w:ascii="Arial" w:hAnsi="Arial" w:cs="Arial"/>
          <w:sz w:val="24"/>
          <w:szCs w:val="24"/>
          <w:lang w:val="es-ES_tradnl"/>
        </w:rPr>
      </w:pPr>
    </w:p>
    <w:p w:rsidR="008E6E57" w:rsidRPr="008E6E57" w:rsidRDefault="008E6E57" w:rsidP="008E6E57">
      <w:pPr>
        <w:rPr>
          <w:rFonts w:cs="Arial"/>
          <w:lang w:val="es-ES"/>
        </w:rPr>
      </w:pPr>
    </w:p>
    <w:p w:rsidR="009F2B9C" w:rsidRPr="009F2B9C" w:rsidRDefault="009F2B9C" w:rsidP="009F2B9C">
      <w:pPr>
        <w:pStyle w:val="Prrafodelista"/>
        <w:numPr>
          <w:ilvl w:val="0"/>
          <w:numId w:val="30"/>
        </w:numPr>
        <w:spacing w:line="276" w:lineRule="auto"/>
        <w:rPr>
          <w:rFonts w:ascii="Arial" w:hAnsi="Arial" w:cs="Arial"/>
          <w:sz w:val="22"/>
          <w:szCs w:val="22"/>
        </w:rPr>
      </w:pPr>
      <w:r w:rsidRPr="009F2B9C">
        <w:rPr>
          <w:rFonts w:ascii="Arial" w:hAnsi="Arial" w:cs="Arial"/>
          <w:sz w:val="22"/>
          <w:szCs w:val="22"/>
        </w:rPr>
        <w:t xml:space="preserve">Se corre el riesgo de que los alcances que se definan por parte del equipo de trabajo sean muy ambiciosos para el tiempo disponible. Para minimizarlo se recomienda establecer muy claramente los requisitos mínimos del proyecto. </w:t>
      </w:r>
    </w:p>
    <w:p w:rsidR="009F2B9C" w:rsidRPr="009F2B9C" w:rsidRDefault="009F2B9C" w:rsidP="009F2B9C">
      <w:pPr>
        <w:pStyle w:val="Prrafodelista"/>
        <w:numPr>
          <w:ilvl w:val="0"/>
          <w:numId w:val="30"/>
        </w:numPr>
        <w:spacing w:line="276" w:lineRule="auto"/>
        <w:rPr>
          <w:rFonts w:ascii="Arial" w:hAnsi="Arial" w:cs="Arial"/>
          <w:sz w:val="22"/>
          <w:szCs w:val="22"/>
        </w:rPr>
      </w:pPr>
      <w:r w:rsidRPr="009F2B9C">
        <w:rPr>
          <w:rFonts w:ascii="Arial" w:hAnsi="Arial" w:cs="Arial"/>
          <w:sz w:val="22"/>
          <w:szCs w:val="22"/>
        </w:rPr>
        <w:t xml:space="preserve">Se corre el riesgo de que el líder de proyecto no guíe correctamente al equipo. En caso de que esto suceda, el equipo podrá definir un nuevo líder realizando la documentación apropiada y colocándolo en el proyecto final, como una solicitud de cambio mayor. </w:t>
      </w:r>
    </w:p>
    <w:p w:rsidR="008E6E57" w:rsidRPr="00204BD0" w:rsidRDefault="009F2B9C" w:rsidP="009F2B9C">
      <w:pPr>
        <w:pStyle w:val="Prrafodelista"/>
        <w:numPr>
          <w:ilvl w:val="0"/>
          <w:numId w:val="30"/>
        </w:numPr>
        <w:spacing w:line="276" w:lineRule="auto"/>
        <w:rPr>
          <w:rFonts w:cs="Arial"/>
          <w:lang w:val="es-ES"/>
        </w:rPr>
      </w:pPr>
      <w:r w:rsidRPr="009F2B9C">
        <w:rPr>
          <w:rFonts w:ascii="Arial" w:hAnsi="Arial" w:cs="Arial"/>
          <w:sz w:val="22"/>
          <w:szCs w:val="22"/>
        </w:rPr>
        <w:t>Se corre el riesgo de que algún integrante del equipo no cumpla con las funciones encomendadas por el líder de proyecto. Cuando esto suceda, el líder de proyecto deberá de realizar las acciones pertinentes para concluir exitosamente el trabajo, y en caso de que la afectación sea tan importante que impida la culminación de este, el líder de proyecto deberá informar al profesor.</w:t>
      </w:r>
    </w:p>
    <w:p w:rsidR="00204BD0" w:rsidRDefault="00204BD0" w:rsidP="00204BD0">
      <w:pPr>
        <w:spacing w:line="276" w:lineRule="auto"/>
        <w:rPr>
          <w:rFonts w:cs="Arial"/>
          <w:lang w:val="es-ES"/>
        </w:rPr>
      </w:pPr>
    </w:p>
    <w:p w:rsidR="00204BD0" w:rsidRPr="00204BD0" w:rsidRDefault="00204BD0" w:rsidP="00204BD0">
      <w:pPr>
        <w:spacing w:line="276" w:lineRule="auto"/>
        <w:rPr>
          <w:rFonts w:cs="Arial"/>
          <w:lang w:val="es-ES"/>
        </w:rPr>
      </w:pPr>
    </w:p>
    <w:p w:rsidR="009F2B9C" w:rsidRDefault="009F2B9C" w:rsidP="009F2B9C">
      <w:pPr>
        <w:spacing w:line="276" w:lineRule="auto"/>
        <w:rPr>
          <w:rFonts w:cs="Arial"/>
          <w:lang w:val="es-ES"/>
        </w:rPr>
      </w:pPr>
    </w:p>
    <w:p w:rsidR="009F2B9C" w:rsidRPr="009F2B9C" w:rsidRDefault="009F2B9C" w:rsidP="009F2B9C">
      <w:pPr>
        <w:spacing w:line="276" w:lineRule="auto"/>
        <w:rPr>
          <w:rFonts w:cs="Arial"/>
          <w:lang w:val="es-ES"/>
        </w:rPr>
      </w:pPr>
    </w:p>
    <w:p w:rsidR="008E6E57" w:rsidRPr="008E6E57" w:rsidRDefault="008E6E57" w:rsidP="008E6E57">
      <w:pPr>
        <w:pStyle w:val="Standard1"/>
        <w:rPr>
          <w:rFonts w:ascii="Arial" w:hAnsi="Arial"/>
          <w:b/>
          <w:sz w:val="24"/>
          <w:szCs w:val="24"/>
          <w:lang w:val="es-ES_tradnl"/>
        </w:rPr>
      </w:pPr>
      <w:r>
        <w:rPr>
          <w:rFonts w:ascii="Arial" w:hAnsi="Arial"/>
          <w:b/>
          <w:sz w:val="24"/>
          <w:szCs w:val="24"/>
          <w:lang w:val="es-ES_tradnl"/>
        </w:rPr>
        <w:lastRenderedPageBreak/>
        <w:t>Milestones</w:t>
      </w:r>
    </w:p>
    <w:p w:rsidR="008E6E57" w:rsidRPr="008E6E57" w:rsidRDefault="008E6E57" w:rsidP="008E6E57">
      <w:pPr>
        <w:pStyle w:val="Standard1"/>
        <w:pBdr>
          <w:bottom w:val="single" w:sz="4" w:space="1" w:color="auto"/>
        </w:pBdr>
        <w:rPr>
          <w:rFonts w:ascii="Arial" w:hAnsi="Arial" w:cs="Arial"/>
          <w:sz w:val="24"/>
          <w:szCs w:val="24"/>
          <w:lang w:val="es-ES_tradnl"/>
        </w:rPr>
      </w:pPr>
    </w:p>
    <w:p w:rsidR="008E6E57" w:rsidRDefault="008E6E57" w:rsidP="008E6E57">
      <w:pPr>
        <w:rPr>
          <w:rFonts w:cs="Arial"/>
          <w:lang w:val="es-ES"/>
        </w:rPr>
      </w:pPr>
    </w:p>
    <w:p w:rsidR="00204BD0" w:rsidRDefault="00204BD0" w:rsidP="008E6E57">
      <w:pPr>
        <w:rPr>
          <w:rFonts w:cs="Arial"/>
          <w:lang w:val="es-ES"/>
        </w:rPr>
      </w:pPr>
    </w:p>
    <w:tbl>
      <w:tblPr>
        <w:tblStyle w:val="Tablaconcuadrcula"/>
        <w:tblW w:w="0" w:type="auto"/>
        <w:tblLook w:val="04A0" w:firstRow="1" w:lastRow="0" w:firstColumn="1" w:lastColumn="0" w:noHBand="0" w:noVBand="1"/>
      </w:tblPr>
      <w:tblGrid>
        <w:gridCol w:w="1415"/>
        <w:gridCol w:w="6235"/>
        <w:gridCol w:w="2806"/>
      </w:tblGrid>
      <w:tr w:rsidR="00204BD0" w:rsidTr="00C75723">
        <w:tc>
          <w:tcPr>
            <w:tcW w:w="10456" w:type="dxa"/>
            <w:gridSpan w:val="3"/>
          </w:tcPr>
          <w:p w:rsidR="00204BD0" w:rsidRPr="00204BD0" w:rsidRDefault="00204BD0" w:rsidP="00204BD0">
            <w:pPr>
              <w:pStyle w:val="Standard1"/>
              <w:jc w:val="center"/>
              <w:rPr>
                <w:rFonts w:ascii="Arial" w:hAnsi="Arial" w:cs="Arial"/>
                <w:b/>
                <w:sz w:val="22"/>
                <w:szCs w:val="22"/>
              </w:rPr>
            </w:pPr>
            <w:r w:rsidRPr="00204BD0">
              <w:rPr>
                <w:rFonts w:ascii="Arial" w:hAnsi="Arial" w:cs="Arial"/>
                <w:b/>
                <w:sz w:val="22"/>
                <w:szCs w:val="22"/>
              </w:rPr>
              <w:t>Análisis de seis de las principales tendencias de software en la industria para el periodo</w:t>
            </w:r>
          </w:p>
          <w:p w:rsidR="00204BD0" w:rsidRDefault="00204BD0" w:rsidP="00204BD0">
            <w:pPr>
              <w:tabs>
                <w:tab w:val="left" w:pos="4425"/>
              </w:tabs>
              <w:jc w:val="center"/>
              <w:rPr>
                <w:rFonts w:cs="Arial"/>
                <w:lang w:val="es-ES"/>
              </w:rPr>
            </w:pPr>
            <w:r w:rsidRPr="00204BD0">
              <w:rPr>
                <w:rFonts w:cs="Arial"/>
                <w:b/>
                <w:szCs w:val="22"/>
              </w:rPr>
              <w:t>2019-2020, en el mundo</w:t>
            </w:r>
          </w:p>
        </w:tc>
      </w:tr>
      <w:tr w:rsidR="00204BD0" w:rsidTr="00BF66F4">
        <w:tc>
          <w:tcPr>
            <w:tcW w:w="1415" w:type="dxa"/>
          </w:tcPr>
          <w:p w:rsidR="00204BD0" w:rsidRDefault="00204BD0" w:rsidP="00204BD0">
            <w:pPr>
              <w:jc w:val="center"/>
              <w:rPr>
                <w:rFonts w:cs="Arial"/>
                <w:lang w:val="es-ES"/>
              </w:rPr>
            </w:pPr>
            <w:r>
              <w:rPr>
                <w:rFonts w:cs="Arial"/>
                <w:lang w:val="es-ES"/>
              </w:rPr>
              <w:t>Identificador</w:t>
            </w:r>
          </w:p>
        </w:tc>
        <w:tc>
          <w:tcPr>
            <w:tcW w:w="6235" w:type="dxa"/>
          </w:tcPr>
          <w:p w:rsidR="00204BD0" w:rsidRDefault="00204BD0" w:rsidP="00204BD0">
            <w:pPr>
              <w:jc w:val="center"/>
              <w:rPr>
                <w:rFonts w:cs="Arial"/>
                <w:lang w:val="es-ES"/>
              </w:rPr>
            </w:pPr>
            <w:r>
              <w:rPr>
                <w:rFonts w:cs="Arial"/>
                <w:lang w:val="es-ES"/>
              </w:rPr>
              <w:t>Nombre/Descripción</w:t>
            </w:r>
          </w:p>
        </w:tc>
        <w:tc>
          <w:tcPr>
            <w:tcW w:w="2806" w:type="dxa"/>
          </w:tcPr>
          <w:p w:rsidR="00204BD0" w:rsidRDefault="00204BD0" w:rsidP="00204BD0">
            <w:pPr>
              <w:jc w:val="center"/>
              <w:rPr>
                <w:rFonts w:cs="Arial"/>
                <w:lang w:val="es-ES"/>
              </w:rPr>
            </w:pPr>
            <w:r>
              <w:rPr>
                <w:rFonts w:cs="Arial"/>
                <w:lang w:val="es-ES"/>
              </w:rPr>
              <w:t>Fecha</w:t>
            </w:r>
            <w:r w:rsidR="00B843CD">
              <w:rPr>
                <w:rFonts w:cs="Arial"/>
                <w:lang w:val="es-ES"/>
              </w:rPr>
              <w:t xml:space="preserve"> (Estimada)</w:t>
            </w:r>
          </w:p>
        </w:tc>
      </w:tr>
      <w:tr w:rsidR="00204BD0" w:rsidTr="00BF66F4">
        <w:tc>
          <w:tcPr>
            <w:tcW w:w="1415" w:type="dxa"/>
          </w:tcPr>
          <w:p w:rsidR="00204BD0" w:rsidRDefault="00204BD0" w:rsidP="00204BD0">
            <w:pPr>
              <w:jc w:val="center"/>
              <w:rPr>
                <w:rFonts w:cs="Arial"/>
                <w:lang w:val="es-ES"/>
              </w:rPr>
            </w:pPr>
            <w:r>
              <w:rPr>
                <w:rFonts w:cs="Arial"/>
                <w:lang w:val="es-ES"/>
              </w:rPr>
              <w:t>1</w:t>
            </w:r>
          </w:p>
        </w:tc>
        <w:tc>
          <w:tcPr>
            <w:tcW w:w="6235" w:type="dxa"/>
          </w:tcPr>
          <w:p w:rsidR="00204BD0" w:rsidRDefault="00204BD0" w:rsidP="008E6E57">
            <w:pPr>
              <w:rPr>
                <w:rFonts w:cs="Arial"/>
                <w:lang w:val="es-ES"/>
              </w:rPr>
            </w:pPr>
            <w:r>
              <w:rPr>
                <w:rFonts w:cs="Arial"/>
                <w:lang w:val="es-ES"/>
              </w:rPr>
              <w:t xml:space="preserve"> </w:t>
            </w:r>
            <w:r w:rsidR="009F0E62">
              <w:rPr>
                <w:rFonts w:cs="Arial"/>
                <w:lang w:val="es-ES"/>
              </w:rPr>
              <w:t xml:space="preserve">Reunión de </w:t>
            </w:r>
            <w:r w:rsidR="003D1251">
              <w:rPr>
                <w:rFonts w:cs="Arial"/>
                <w:lang w:val="es-ES"/>
              </w:rPr>
              <w:t xml:space="preserve">Planificación de Proyecto </w:t>
            </w:r>
          </w:p>
        </w:tc>
        <w:tc>
          <w:tcPr>
            <w:tcW w:w="2806" w:type="dxa"/>
          </w:tcPr>
          <w:p w:rsidR="00204BD0" w:rsidRDefault="00BF66F4" w:rsidP="00B620F1">
            <w:pPr>
              <w:jc w:val="center"/>
              <w:rPr>
                <w:rFonts w:cs="Arial"/>
                <w:lang w:val="es-ES"/>
              </w:rPr>
            </w:pPr>
            <w:r>
              <w:rPr>
                <w:rFonts w:cs="Arial"/>
                <w:lang w:val="es-ES"/>
              </w:rPr>
              <w:t>03/ Septiembre/2019</w:t>
            </w:r>
          </w:p>
        </w:tc>
      </w:tr>
      <w:tr w:rsidR="00B620F1" w:rsidTr="00BF66F4">
        <w:tc>
          <w:tcPr>
            <w:tcW w:w="1415" w:type="dxa"/>
          </w:tcPr>
          <w:p w:rsidR="00B620F1" w:rsidRDefault="00B620F1" w:rsidP="00204BD0">
            <w:pPr>
              <w:jc w:val="center"/>
              <w:rPr>
                <w:rFonts w:cs="Arial"/>
                <w:lang w:val="es-ES"/>
              </w:rPr>
            </w:pPr>
            <w:r>
              <w:rPr>
                <w:rFonts w:cs="Arial"/>
                <w:lang w:val="es-ES"/>
              </w:rPr>
              <w:t>2</w:t>
            </w:r>
          </w:p>
        </w:tc>
        <w:tc>
          <w:tcPr>
            <w:tcW w:w="6235" w:type="dxa"/>
          </w:tcPr>
          <w:p w:rsidR="00B620F1" w:rsidRDefault="00B843CD" w:rsidP="008E6E57">
            <w:pPr>
              <w:rPr>
                <w:rFonts w:cs="Arial"/>
                <w:lang w:val="es-ES"/>
              </w:rPr>
            </w:pPr>
            <w:r>
              <w:rPr>
                <w:rFonts w:cs="Arial"/>
                <w:lang w:val="es-ES"/>
              </w:rPr>
              <w:t xml:space="preserve"> </w:t>
            </w:r>
            <w:r w:rsidR="00B620F1">
              <w:rPr>
                <w:rFonts w:cs="Arial"/>
                <w:lang w:val="es-ES"/>
              </w:rPr>
              <w:t>Reunión Quincenal</w:t>
            </w:r>
          </w:p>
        </w:tc>
        <w:tc>
          <w:tcPr>
            <w:tcW w:w="2806" w:type="dxa"/>
          </w:tcPr>
          <w:p w:rsidR="00B620F1" w:rsidRDefault="00B620F1" w:rsidP="00B620F1">
            <w:pPr>
              <w:jc w:val="center"/>
              <w:rPr>
                <w:rFonts w:cs="Arial"/>
                <w:lang w:val="es-ES"/>
              </w:rPr>
            </w:pPr>
            <w:r>
              <w:rPr>
                <w:rFonts w:cs="Arial"/>
                <w:lang w:val="es-ES"/>
              </w:rPr>
              <w:t>09/Septiembre/2019</w:t>
            </w:r>
          </w:p>
        </w:tc>
      </w:tr>
      <w:tr w:rsidR="00B620F1" w:rsidTr="00BF66F4">
        <w:tc>
          <w:tcPr>
            <w:tcW w:w="1415" w:type="dxa"/>
          </w:tcPr>
          <w:p w:rsidR="00B620F1" w:rsidRDefault="00B620F1" w:rsidP="00204BD0">
            <w:pPr>
              <w:jc w:val="center"/>
              <w:rPr>
                <w:rFonts w:cs="Arial"/>
                <w:lang w:val="es-ES"/>
              </w:rPr>
            </w:pPr>
            <w:r>
              <w:rPr>
                <w:rFonts w:cs="Arial"/>
                <w:lang w:val="es-ES"/>
              </w:rPr>
              <w:t>3</w:t>
            </w:r>
          </w:p>
        </w:tc>
        <w:tc>
          <w:tcPr>
            <w:tcW w:w="6235" w:type="dxa"/>
          </w:tcPr>
          <w:p w:rsidR="00B620F1" w:rsidRDefault="00B843CD" w:rsidP="008E6E57">
            <w:pPr>
              <w:rPr>
                <w:rFonts w:cs="Arial"/>
                <w:lang w:val="es-ES"/>
              </w:rPr>
            </w:pPr>
            <w:r>
              <w:rPr>
                <w:rFonts w:cs="Arial"/>
                <w:lang w:val="es-ES"/>
              </w:rPr>
              <w:t xml:space="preserve"> </w:t>
            </w:r>
            <w:r w:rsidR="00B620F1">
              <w:rPr>
                <w:rFonts w:cs="Arial"/>
                <w:lang w:val="es-ES"/>
              </w:rPr>
              <w:t xml:space="preserve">Reunión Quincenal </w:t>
            </w:r>
          </w:p>
        </w:tc>
        <w:tc>
          <w:tcPr>
            <w:tcW w:w="2806" w:type="dxa"/>
          </w:tcPr>
          <w:p w:rsidR="00B620F1" w:rsidRDefault="00B620F1" w:rsidP="00B620F1">
            <w:pPr>
              <w:jc w:val="center"/>
              <w:rPr>
                <w:rFonts w:cs="Arial"/>
                <w:lang w:val="es-ES"/>
              </w:rPr>
            </w:pPr>
            <w:r>
              <w:rPr>
                <w:rFonts w:cs="Arial"/>
                <w:lang w:val="es-ES"/>
              </w:rPr>
              <w:t>23 /Septiembre/2019</w:t>
            </w:r>
          </w:p>
        </w:tc>
      </w:tr>
      <w:tr w:rsidR="00B620F1" w:rsidTr="00BF66F4">
        <w:tc>
          <w:tcPr>
            <w:tcW w:w="1415" w:type="dxa"/>
          </w:tcPr>
          <w:p w:rsidR="00B620F1" w:rsidRDefault="00B620F1" w:rsidP="00204BD0">
            <w:pPr>
              <w:jc w:val="center"/>
              <w:rPr>
                <w:rFonts w:cs="Arial"/>
                <w:lang w:val="es-ES"/>
              </w:rPr>
            </w:pPr>
            <w:r>
              <w:rPr>
                <w:rFonts w:cs="Arial"/>
                <w:lang w:val="es-ES"/>
              </w:rPr>
              <w:t>4</w:t>
            </w:r>
          </w:p>
        </w:tc>
        <w:tc>
          <w:tcPr>
            <w:tcW w:w="6235" w:type="dxa"/>
          </w:tcPr>
          <w:p w:rsidR="00B620F1" w:rsidRDefault="00B843CD" w:rsidP="008E6E57">
            <w:pPr>
              <w:rPr>
                <w:rFonts w:cs="Arial"/>
                <w:lang w:val="es-ES"/>
              </w:rPr>
            </w:pPr>
            <w:r>
              <w:rPr>
                <w:rFonts w:cs="Arial"/>
                <w:lang w:val="es-ES"/>
              </w:rPr>
              <w:t xml:space="preserve"> </w:t>
            </w:r>
            <w:r w:rsidR="00B620F1">
              <w:rPr>
                <w:rFonts w:cs="Arial"/>
                <w:lang w:val="es-ES"/>
              </w:rPr>
              <w:t xml:space="preserve">Reunión Quincenal </w:t>
            </w:r>
          </w:p>
        </w:tc>
        <w:tc>
          <w:tcPr>
            <w:tcW w:w="2806" w:type="dxa"/>
          </w:tcPr>
          <w:p w:rsidR="00B620F1" w:rsidRDefault="00B620F1" w:rsidP="00B620F1">
            <w:pPr>
              <w:jc w:val="center"/>
              <w:rPr>
                <w:rFonts w:cs="Arial"/>
                <w:lang w:val="es-ES"/>
              </w:rPr>
            </w:pPr>
            <w:r>
              <w:rPr>
                <w:rFonts w:cs="Arial"/>
                <w:lang w:val="es-ES"/>
              </w:rPr>
              <w:t>07/Octubre/2019</w:t>
            </w:r>
          </w:p>
        </w:tc>
      </w:tr>
      <w:tr w:rsidR="00B620F1" w:rsidTr="00BF66F4">
        <w:tc>
          <w:tcPr>
            <w:tcW w:w="1415" w:type="dxa"/>
          </w:tcPr>
          <w:p w:rsidR="00B620F1" w:rsidRDefault="00B620F1" w:rsidP="00204BD0">
            <w:pPr>
              <w:jc w:val="center"/>
              <w:rPr>
                <w:rFonts w:cs="Arial"/>
                <w:lang w:val="es-ES"/>
              </w:rPr>
            </w:pPr>
            <w:r>
              <w:rPr>
                <w:rFonts w:cs="Arial"/>
                <w:lang w:val="es-ES"/>
              </w:rPr>
              <w:t>5</w:t>
            </w:r>
          </w:p>
        </w:tc>
        <w:tc>
          <w:tcPr>
            <w:tcW w:w="6235" w:type="dxa"/>
          </w:tcPr>
          <w:p w:rsidR="00B620F1" w:rsidRDefault="00B843CD" w:rsidP="008E6E57">
            <w:pPr>
              <w:rPr>
                <w:rFonts w:cs="Arial"/>
                <w:lang w:val="es-ES"/>
              </w:rPr>
            </w:pPr>
            <w:r>
              <w:rPr>
                <w:rFonts w:cs="Arial"/>
                <w:lang w:val="es-ES"/>
              </w:rPr>
              <w:t xml:space="preserve"> </w:t>
            </w:r>
            <w:r w:rsidR="00B620F1">
              <w:rPr>
                <w:rFonts w:cs="Arial"/>
                <w:lang w:val="es-ES"/>
              </w:rPr>
              <w:t xml:space="preserve">Reunión Quincenal </w:t>
            </w:r>
          </w:p>
        </w:tc>
        <w:tc>
          <w:tcPr>
            <w:tcW w:w="2806" w:type="dxa"/>
          </w:tcPr>
          <w:p w:rsidR="00B620F1" w:rsidRDefault="00B620F1" w:rsidP="00B620F1">
            <w:pPr>
              <w:jc w:val="center"/>
              <w:rPr>
                <w:rFonts w:cs="Arial"/>
                <w:lang w:val="es-ES"/>
              </w:rPr>
            </w:pPr>
            <w:r>
              <w:rPr>
                <w:rFonts w:cs="Arial"/>
                <w:lang w:val="es-ES"/>
              </w:rPr>
              <w:t>21/Octubre/2019</w:t>
            </w:r>
          </w:p>
        </w:tc>
      </w:tr>
      <w:tr w:rsidR="00B620F1" w:rsidTr="00BF66F4">
        <w:tc>
          <w:tcPr>
            <w:tcW w:w="1415" w:type="dxa"/>
          </w:tcPr>
          <w:p w:rsidR="00B620F1" w:rsidRDefault="00B843CD" w:rsidP="00204BD0">
            <w:pPr>
              <w:jc w:val="center"/>
              <w:rPr>
                <w:rFonts w:cs="Arial"/>
                <w:lang w:val="es-ES"/>
              </w:rPr>
            </w:pPr>
            <w:r>
              <w:rPr>
                <w:rFonts w:cs="Arial"/>
                <w:lang w:val="es-ES"/>
              </w:rPr>
              <w:t>6</w:t>
            </w:r>
          </w:p>
        </w:tc>
        <w:tc>
          <w:tcPr>
            <w:tcW w:w="6235" w:type="dxa"/>
          </w:tcPr>
          <w:p w:rsidR="00B620F1" w:rsidRDefault="00B843CD" w:rsidP="008E6E57">
            <w:pPr>
              <w:rPr>
                <w:rFonts w:cs="Arial"/>
                <w:lang w:val="es-ES"/>
              </w:rPr>
            </w:pPr>
            <w:r>
              <w:rPr>
                <w:rFonts w:cs="Arial"/>
                <w:lang w:val="es-ES"/>
              </w:rPr>
              <w:t xml:space="preserve"> </w:t>
            </w:r>
            <w:r w:rsidR="00B620F1">
              <w:rPr>
                <w:rFonts w:cs="Arial"/>
                <w:lang w:val="es-ES"/>
              </w:rPr>
              <w:t xml:space="preserve">Reunión Quincenal </w:t>
            </w:r>
          </w:p>
        </w:tc>
        <w:tc>
          <w:tcPr>
            <w:tcW w:w="2806" w:type="dxa"/>
          </w:tcPr>
          <w:p w:rsidR="00B620F1" w:rsidRDefault="00B620F1" w:rsidP="00B620F1">
            <w:pPr>
              <w:jc w:val="center"/>
              <w:rPr>
                <w:rFonts w:cs="Arial"/>
                <w:lang w:val="es-ES"/>
              </w:rPr>
            </w:pPr>
            <w:r>
              <w:rPr>
                <w:rFonts w:cs="Arial"/>
                <w:lang w:val="es-ES"/>
              </w:rPr>
              <w:t>04/Noviembre/2019</w:t>
            </w:r>
          </w:p>
        </w:tc>
      </w:tr>
      <w:tr w:rsidR="00204BD0" w:rsidTr="00BF66F4">
        <w:tc>
          <w:tcPr>
            <w:tcW w:w="1415" w:type="dxa"/>
          </w:tcPr>
          <w:p w:rsidR="00204BD0" w:rsidRDefault="00B843CD" w:rsidP="00204BD0">
            <w:pPr>
              <w:jc w:val="center"/>
              <w:rPr>
                <w:rFonts w:cs="Arial"/>
                <w:lang w:val="es-ES"/>
              </w:rPr>
            </w:pPr>
            <w:r>
              <w:rPr>
                <w:rFonts w:cs="Arial"/>
                <w:lang w:val="es-ES"/>
              </w:rPr>
              <w:t>7</w:t>
            </w:r>
          </w:p>
        </w:tc>
        <w:tc>
          <w:tcPr>
            <w:tcW w:w="6235" w:type="dxa"/>
          </w:tcPr>
          <w:p w:rsidR="00204BD0" w:rsidRDefault="003D1251" w:rsidP="008E6E57">
            <w:pPr>
              <w:rPr>
                <w:rFonts w:cs="Arial"/>
                <w:lang w:val="es-ES"/>
              </w:rPr>
            </w:pPr>
            <w:r>
              <w:rPr>
                <w:rFonts w:cs="Arial"/>
                <w:lang w:val="es-ES"/>
              </w:rPr>
              <w:t xml:space="preserve"> Aceptación del producto  </w:t>
            </w:r>
          </w:p>
        </w:tc>
        <w:tc>
          <w:tcPr>
            <w:tcW w:w="2806" w:type="dxa"/>
          </w:tcPr>
          <w:p w:rsidR="00204BD0" w:rsidRDefault="00BF66F4" w:rsidP="00B620F1">
            <w:pPr>
              <w:jc w:val="center"/>
              <w:rPr>
                <w:rFonts w:cs="Arial"/>
                <w:lang w:val="es-ES"/>
              </w:rPr>
            </w:pPr>
            <w:r>
              <w:rPr>
                <w:rFonts w:cs="Arial"/>
                <w:lang w:val="es-ES"/>
              </w:rPr>
              <w:t>07/ Noviembre/2019</w:t>
            </w:r>
          </w:p>
        </w:tc>
      </w:tr>
      <w:tr w:rsidR="003D1251" w:rsidTr="00BF66F4">
        <w:tc>
          <w:tcPr>
            <w:tcW w:w="1415" w:type="dxa"/>
          </w:tcPr>
          <w:p w:rsidR="003D1251" w:rsidRDefault="00B843CD" w:rsidP="003D1251">
            <w:pPr>
              <w:jc w:val="center"/>
              <w:rPr>
                <w:rFonts w:cs="Arial"/>
                <w:lang w:val="es-ES"/>
              </w:rPr>
            </w:pPr>
            <w:r>
              <w:rPr>
                <w:rFonts w:cs="Arial"/>
                <w:lang w:val="es-ES"/>
              </w:rPr>
              <w:t>9</w:t>
            </w:r>
          </w:p>
        </w:tc>
        <w:tc>
          <w:tcPr>
            <w:tcW w:w="6235" w:type="dxa"/>
          </w:tcPr>
          <w:p w:rsidR="003D1251" w:rsidRDefault="003D1251" w:rsidP="003D1251">
            <w:pPr>
              <w:rPr>
                <w:rFonts w:cs="Arial"/>
                <w:lang w:val="es-ES"/>
              </w:rPr>
            </w:pPr>
            <w:r>
              <w:rPr>
                <w:rFonts w:cs="Arial"/>
                <w:lang w:val="es-ES"/>
              </w:rPr>
              <w:t xml:space="preserve"> Presentación y entrega de producto final </w:t>
            </w:r>
          </w:p>
        </w:tc>
        <w:tc>
          <w:tcPr>
            <w:tcW w:w="2806" w:type="dxa"/>
          </w:tcPr>
          <w:p w:rsidR="003D1251" w:rsidRDefault="00BF66F4" w:rsidP="00B620F1">
            <w:pPr>
              <w:jc w:val="center"/>
              <w:rPr>
                <w:rFonts w:cs="Arial"/>
                <w:lang w:val="es-ES"/>
              </w:rPr>
            </w:pPr>
            <w:r>
              <w:rPr>
                <w:rFonts w:cs="Arial"/>
                <w:lang w:val="es-ES"/>
              </w:rPr>
              <w:t>12/Noviembre/2019</w:t>
            </w:r>
          </w:p>
        </w:tc>
      </w:tr>
    </w:tbl>
    <w:p w:rsidR="00204BD0" w:rsidRDefault="00204BD0" w:rsidP="008E6E57">
      <w:pPr>
        <w:rPr>
          <w:rFonts w:cs="Arial"/>
          <w:lang w:val="es-ES"/>
        </w:rPr>
      </w:pPr>
    </w:p>
    <w:p w:rsidR="008E6E57" w:rsidRPr="008E6E57" w:rsidRDefault="008E6E57" w:rsidP="008E6E57">
      <w:pPr>
        <w:pStyle w:val="Standard1"/>
        <w:rPr>
          <w:rFonts w:ascii="Arial" w:hAnsi="Arial"/>
          <w:b/>
          <w:sz w:val="24"/>
          <w:szCs w:val="24"/>
          <w:lang w:val="es-ES_tradnl"/>
        </w:rPr>
      </w:pPr>
      <w:r>
        <w:rPr>
          <w:rFonts w:ascii="Arial" w:hAnsi="Arial"/>
          <w:b/>
          <w:sz w:val="24"/>
          <w:szCs w:val="24"/>
          <w:lang w:val="es-ES_tradnl"/>
        </w:rPr>
        <w:t>Resumen de Presupuesto</w:t>
      </w:r>
    </w:p>
    <w:p w:rsidR="008E6E57" w:rsidRPr="008E6E57" w:rsidRDefault="008E6E57" w:rsidP="008E6E57">
      <w:pPr>
        <w:pStyle w:val="Standard1"/>
        <w:pBdr>
          <w:bottom w:val="single" w:sz="4" w:space="1" w:color="auto"/>
        </w:pBdr>
        <w:rPr>
          <w:rFonts w:ascii="Arial" w:hAnsi="Arial" w:cs="Arial"/>
          <w:sz w:val="24"/>
          <w:szCs w:val="24"/>
          <w:lang w:val="es-ES_tradnl"/>
        </w:rPr>
      </w:pPr>
    </w:p>
    <w:p w:rsidR="00365EAF" w:rsidRDefault="00720831" w:rsidP="008E6E57">
      <w:pPr>
        <w:rPr>
          <w:rFonts w:cs="Arial"/>
          <w:b/>
          <w:lang w:val="es-ES"/>
        </w:rPr>
      </w:pPr>
      <w:r>
        <w:rPr>
          <w:rFonts w:cs="Arial"/>
          <w:lang w:val="es-ES"/>
        </w:rPr>
        <w:tab/>
      </w:r>
    </w:p>
    <w:p w:rsidR="00365EAF" w:rsidRPr="00365EAF" w:rsidRDefault="00365EAF" w:rsidP="008E6E57">
      <w:pPr>
        <w:rPr>
          <w:rFonts w:cs="Arial"/>
          <w:lang w:val="es-ES"/>
        </w:rPr>
      </w:pPr>
      <w:r w:rsidRPr="00365EAF">
        <w:rPr>
          <w:rFonts w:cs="Arial"/>
          <w:lang w:val="es-ES"/>
        </w:rPr>
        <w:t>El presupuesto se enfoca en el tiempo de trabajo invertido para el desarrollo del proyecto</w:t>
      </w:r>
      <w:r>
        <w:rPr>
          <w:rFonts w:cs="Arial"/>
          <w:lang w:val="es-ES"/>
        </w:rPr>
        <w:t>, el siguiente resumen se basa en una probable estimación:</w:t>
      </w:r>
    </w:p>
    <w:p w:rsidR="00365EAF" w:rsidRDefault="00365EAF" w:rsidP="008E6E57">
      <w:pPr>
        <w:rPr>
          <w:rFonts w:cs="Arial"/>
          <w:b/>
          <w:lang w:val="es-ES"/>
        </w:rPr>
      </w:pPr>
    </w:p>
    <w:tbl>
      <w:tblPr>
        <w:tblStyle w:val="Tablaconcuadrcula"/>
        <w:tblW w:w="0" w:type="auto"/>
        <w:tblLook w:val="04A0" w:firstRow="1" w:lastRow="0" w:firstColumn="1" w:lastColumn="0" w:noHBand="0" w:noVBand="1"/>
      </w:tblPr>
      <w:tblGrid>
        <w:gridCol w:w="3256"/>
        <w:gridCol w:w="4252"/>
        <w:gridCol w:w="2948"/>
      </w:tblGrid>
      <w:tr w:rsidR="00327201" w:rsidTr="00327201">
        <w:tc>
          <w:tcPr>
            <w:tcW w:w="7508" w:type="dxa"/>
            <w:gridSpan w:val="2"/>
          </w:tcPr>
          <w:p w:rsidR="00327201" w:rsidRDefault="00327201" w:rsidP="00193CBC">
            <w:pPr>
              <w:ind w:firstLine="720"/>
              <w:jc w:val="center"/>
              <w:rPr>
                <w:rFonts w:cs="Arial"/>
                <w:b/>
                <w:lang w:val="es-ES"/>
              </w:rPr>
            </w:pPr>
            <w:r>
              <w:rPr>
                <w:rFonts w:cs="Arial"/>
                <w:b/>
                <w:lang w:val="es-ES"/>
              </w:rPr>
              <w:t>Concepto</w:t>
            </w:r>
          </w:p>
        </w:tc>
        <w:tc>
          <w:tcPr>
            <w:tcW w:w="2948" w:type="dxa"/>
          </w:tcPr>
          <w:p w:rsidR="00327201" w:rsidRDefault="00327201" w:rsidP="00193CBC">
            <w:pPr>
              <w:ind w:firstLine="720"/>
              <w:jc w:val="center"/>
              <w:rPr>
                <w:rFonts w:cs="Arial"/>
                <w:b/>
                <w:lang w:val="es-ES"/>
              </w:rPr>
            </w:pPr>
            <w:r>
              <w:rPr>
                <w:rFonts w:cs="Arial"/>
                <w:b/>
                <w:lang w:val="es-ES"/>
              </w:rPr>
              <w:t>Monto ( Horas )</w:t>
            </w:r>
          </w:p>
        </w:tc>
      </w:tr>
      <w:tr w:rsidR="00327201" w:rsidTr="00B71545">
        <w:tc>
          <w:tcPr>
            <w:tcW w:w="3256" w:type="dxa"/>
          </w:tcPr>
          <w:p w:rsidR="00327201" w:rsidRDefault="00327201" w:rsidP="00193CBC">
            <w:pPr>
              <w:jc w:val="left"/>
              <w:rPr>
                <w:rFonts w:cs="Arial"/>
                <w:b/>
                <w:lang w:val="es-ES"/>
              </w:rPr>
            </w:pPr>
            <w:r>
              <w:rPr>
                <w:rFonts w:cs="Arial"/>
                <w:b/>
                <w:lang w:val="es-ES"/>
              </w:rPr>
              <w:t>Planificación</w:t>
            </w:r>
          </w:p>
        </w:tc>
        <w:tc>
          <w:tcPr>
            <w:tcW w:w="4252" w:type="dxa"/>
          </w:tcPr>
          <w:p w:rsidR="00327201" w:rsidRPr="00327201" w:rsidRDefault="00327201" w:rsidP="00193CBC">
            <w:pPr>
              <w:jc w:val="center"/>
              <w:rPr>
                <w:rFonts w:cs="Arial"/>
                <w:lang w:val="es-ES"/>
              </w:rPr>
            </w:pPr>
            <w:r w:rsidRPr="00327201">
              <w:rPr>
                <w:rFonts w:cs="Arial"/>
                <w:lang w:val="es-ES"/>
              </w:rPr>
              <w:t>Organización del equipo y asignación de responsabilidades</w:t>
            </w:r>
          </w:p>
        </w:tc>
        <w:tc>
          <w:tcPr>
            <w:tcW w:w="2948" w:type="dxa"/>
          </w:tcPr>
          <w:p w:rsidR="00327201" w:rsidRDefault="00B145BB" w:rsidP="00193CBC">
            <w:pPr>
              <w:jc w:val="center"/>
              <w:rPr>
                <w:rFonts w:cs="Arial"/>
                <w:b/>
                <w:lang w:val="es-ES"/>
              </w:rPr>
            </w:pPr>
            <w:r>
              <w:rPr>
                <w:rFonts w:cs="Arial"/>
                <w:b/>
                <w:lang w:val="es-ES"/>
              </w:rPr>
              <w:t>4</w:t>
            </w:r>
          </w:p>
        </w:tc>
      </w:tr>
      <w:tr w:rsidR="00B71545" w:rsidTr="00B71545">
        <w:tc>
          <w:tcPr>
            <w:tcW w:w="3256" w:type="dxa"/>
            <w:vMerge w:val="restart"/>
          </w:tcPr>
          <w:p w:rsidR="00B71545" w:rsidRDefault="00B71545" w:rsidP="00193CBC">
            <w:pPr>
              <w:jc w:val="left"/>
              <w:rPr>
                <w:rFonts w:cs="Arial"/>
                <w:b/>
                <w:lang w:val="es-ES"/>
              </w:rPr>
            </w:pPr>
            <w:r>
              <w:rPr>
                <w:rFonts w:cs="Arial"/>
                <w:b/>
                <w:lang w:val="es-ES"/>
              </w:rPr>
              <w:t>Investigación</w:t>
            </w:r>
          </w:p>
        </w:tc>
        <w:tc>
          <w:tcPr>
            <w:tcW w:w="4252" w:type="dxa"/>
          </w:tcPr>
          <w:p w:rsidR="00B71545" w:rsidRPr="00B71545" w:rsidRDefault="00B71545" w:rsidP="00B71545">
            <w:pPr>
              <w:rPr>
                <w:rFonts w:cs="Arial"/>
                <w:lang w:val="es-ES"/>
              </w:rPr>
            </w:pPr>
            <w:r>
              <w:rPr>
                <w:rFonts w:cs="Arial"/>
                <w:lang w:val="es-ES"/>
              </w:rPr>
              <w:t xml:space="preserve">          </w:t>
            </w:r>
            <w:r w:rsidRPr="00B71545">
              <w:rPr>
                <w:rFonts w:cs="Arial"/>
                <w:lang w:val="es-ES"/>
              </w:rPr>
              <w:t>Recopilación de información</w:t>
            </w:r>
          </w:p>
        </w:tc>
        <w:tc>
          <w:tcPr>
            <w:tcW w:w="2948" w:type="dxa"/>
          </w:tcPr>
          <w:p w:rsidR="00B71545" w:rsidRDefault="00B71545" w:rsidP="00B71545">
            <w:pPr>
              <w:rPr>
                <w:rFonts w:cs="Arial"/>
                <w:b/>
                <w:lang w:val="es-ES"/>
              </w:rPr>
            </w:pPr>
            <w:r>
              <w:rPr>
                <w:rFonts w:cs="Arial"/>
                <w:b/>
                <w:lang w:val="es-ES"/>
              </w:rPr>
              <w:t xml:space="preserve">            </w:t>
            </w:r>
            <w:r w:rsidR="005142CF">
              <w:rPr>
                <w:rFonts w:cs="Arial"/>
                <w:b/>
                <w:lang w:val="es-ES"/>
              </w:rPr>
              <w:t xml:space="preserve">     </w:t>
            </w:r>
            <w:r>
              <w:rPr>
                <w:rFonts w:cs="Arial"/>
                <w:b/>
                <w:lang w:val="es-ES"/>
              </w:rPr>
              <w:t xml:space="preserve">  </w:t>
            </w:r>
            <w:r w:rsidR="00E63F9D">
              <w:rPr>
                <w:rFonts w:cs="Arial"/>
                <w:b/>
                <w:lang w:val="es-ES"/>
              </w:rPr>
              <w:t>15</w:t>
            </w:r>
          </w:p>
        </w:tc>
      </w:tr>
      <w:tr w:rsidR="00B71545" w:rsidTr="00B71545">
        <w:tc>
          <w:tcPr>
            <w:tcW w:w="3256" w:type="dxa"/>
            <w:vMerge/>
          </w:tcPr>
          <w:p w:rsidR="00B71545" w:rsidRDefault="00B71545" w:rsidP="00193CBC">
            <w:pPr>
              <w:jc w:val="left"/>
              <w:rPr>
                <w:rFonts w:cs="Arial"/>
                <w:b/>
                <w:lang w:val="es-ES"/>
              </w:rPr>
            </w:pPr>
          </w:p>
        </w:tc>
        <w:tc>
          <w:tcPr>
            <w:tcW w:w="4252" w:type="dxa"/>
          </w:tcPr>
          <w:p w:rsidR="00B71545" w:rsidRPr="00B71545" w:rsidRDefault="00B71545" w:rsidP="00B71545">
            <w:pPr>
              <w:rPr>
                <w:rFonts w:cs="Arial"/>
                <w:lang w:val="es-ES"/>
              </w:rPr>
            </w:pPr>
            <w:r>
              <w:rPr>
                <w:rFonts w:cs="Arial"/>
                <w:lang w:val="es-ES"/>
              </w:rPr>
              <w:t xml:space="preserve">          </w:t>
            </w:r>
            <w:r w:rsidRPr="00B71545">
              <w:rPr>
                <w:rFonts w:cs="Arial"/>
                <w:lang w:val="es-ES"/>
              </w:rPr>
              <w:t xml:space="preserve">Resumen </w:t>
            </w:r>
            <w:r>
              <w:rPr>
                <w:rFonts w:cs="Arial"/>
                <w:lang w:val="es-ES"/>
              </w:rPr>
              <w:t xml:space="preserve">y Análisis </w:t>
            </w:r>
            <w:r w:rsidRPr="00B71545">
              <w:rPr>
                <w:rFonts w:cs="Arial"/>
                <w:lang w:val="es-ES"/>
              </w:rPr>
              <w:t xml:space="preserve">de Información </w:t>
            </w:r>
          </w:p>
        </w:tc>
        <w:tc>
          <w:tcPr>
            <w:tcW w:w="2948" w:type="dxa"/>
          </w:tcPr>
          <w:p w:rsidR="00B71545" w:rsidRDefault="003160C7" w:rsidP="00193CBC">
            <w:pPr>
              <w:jc w:val="center"/>
              <w:rPr>
                <w:rFonts w:cs="Arial"/>
                <w:b/>
                <w:lang w:val="es-ES"/>
              </w:rPr>
            </w:pPr>
            <w:r>
              <w:rPr>
                <w:rFonts w:cs="Arial"/>
                <w:b/>
                <w:lang w:val="es-ES"/>
              </w:rPr>
              <w:t>3</w:t>
            </w:r>
            <w:r w:rsidR="00CB51C7">
              <w:rPr>
                <w:rFonts w:cs="Arial"/>
                <w:b/>
                <w:lang w:val="es-ES"/>
              </w:rPr>
              <w:t>0</w:t>
            </w:r>
          </w:p>
        </w:tc>
      </w:tr>
      <w:tr w:rsidR="00B71545" w:rsidTr="00B71545">
        <w:tc>
          <w:tcPr>
            <w:tcW w:w="3256" w:type="dxa"/>
            <w:vMerge/>
          </w:tcPr>
          <w:p w:rsidR="00B71545" w:rsidRDefault="00B71545" w:rsidP="00193CBC">
            <w:pPr>
              <w:jc w:val="left"/>
              <w:rPr>
                <w:rFonts w:cs="Arial"/>
                <w:b/>
                <w:lang w:val="es-ES"/>
              </w:rPr>
            </w:pPr>
          </w:p>
        </w:tc>
        <w:tc>
          <w:tcPr>
            <w:tcW w:w="4252" w:type="dxa"/>
          </w:tcPr>
          <w:p w:rsidR="00B71545" w:rsidRPr="00A87D38" w:rsidRDefault="00A87D38" w:rsidP="00193CBC">
            <w:pPr>
              <w:jc w:val="center"/>
              <w:rPr>
                <w:rFonts w:cs="Arial"/>
                <w:bCs/>
                <w:lang w:val="es-ES"/>
              </w:rPr>
            </w:pPr>
            <w:r>
              <w:rPr>
                <w:rFonts w:cs="Arial"/>
                <w:bCs/>
                <w:lang w:val="es-ES"/>
              </w:rPr>
              <w:t xml:space="preserve">Reporte de </w:t>
            </w:r>
            <w:r w:rsidR="00CB51C7">
              <w:rPr>
                <w:rFonts w:cs="Arial"/>
                <w:bCs/>
                <w:lang w:val="es-ES"/>
              </w:rPr>
              <w:t>Información</w:t>
            </w:r>
            <w:r>
              <w:rPr>
                <w:rFonts w:cs="Arial"/>
                <w:bCs/>
                <w:lang w:val="es-ES"/>
              </w:rPr>
              <w:t xml:space="preserve"> </w:t>
            </w:r>
          </w:p>
        </w:tc>
        <w:tc>
          <w:tcPr>
            <w:tcW w:w="2948" w:type="dxa"/>
          </w:tcPr>
          <w:p w:rsidR="00B71545" w:rsidRDefault="00E63F9D" w:rsidP="00193CBC">
            <w:pPr>
              <w:jc w:val="center"/>
              <w:rPr>
                <w:rFonts w:cs="Arial"/>
                <w:b/>
                <w:lang w:val="es-ES"/>
              </w:rPr>
            </w:pPr>
            <w:r>
              <w:rPr>
                <w:rFonts w:cs="Arial"/>
                <w:b/>
                <w:lang w:val="es-ES"/>
              </w:rPr>
              <w:t xml:space="preserve">10 </w:t>
            </w:r>
          </w:p>
        </w:tc>
      </w:tr>
      <w:tr w:rsidR="00327201" w:rsidTr="00B71545">
        <w:tc>
          <w:tcPr>
            <w:tcW w:w="3256" w:type="dxa"/>
          </w:tcPr>
          <w:p w:rsidR="00327201" w:rsidRDefault="00327201" w:rsidP="00193CBC">
            <w:pPr>
              <w:jc w:val="left"/>
              <w:rPr>
                <w:rFonts w:cs="Arial"/>
                <w:b/>
                <w:lang w:val="es-ES"/>
              </w:rPr>
            </w:pPr>
            <w:r>
              <w:rPr>
                <w:rFonts w:cs="Arial"/>
                <w:b/>
                <w:lang w:val="es-ES"/>
              </w:rPr>
              <w:t>Reuniones</w:t>
            </w:r>
          </w:p>
        </w:tc>
        <w:tc>
          <w:tcPr>
            <w:tcW w:w="4252" w:type="dxa"/>
          </w:tcPr>
          <w:p w:rsidR="00327201" w:rsidRPr="00B145BB" w:rsidRDefault="00B145BB" w:rsidP="00193CBC">
            <w:pPr>
              <w:jc w:val="center"/>
              <w:rPr>
                <w:rFonts w:cs="Arial"/>
                <w:bCs/>
                <w:lang w:val="es-ES"/>
              </w:rPr>
            </w:pPr>
            <w:r>
              <w:rPr>
                <w:rFonts w:cs="Arial"/>
                <w:bCs/>
                <w:lang w:val="es-ES"/>
              </w:rPr>
              <w:t xml:space="preserve">Quincenales y minutas </w:t>
            </w:r>
          </w:p>
        </w:tc>
        <w:tc>
          <w:tcPr>
            <w:tcW w:w="2948" w:type="dxa"/>
          </w:tcPr>
          <w:p w:rsidR="00327201" w:rsidRDefault="00B10369" w:rsidP="00193CBC">
            <w:pPr>
              <w:jc w:val="center"/>
              <w:rPr>
                <w:rFonts w:cs="Arial"/>
                <w:b/>
                <w:lang w:val="es-ES"/>
              </w:rPr>
            </w:pPr>
            <w:r>
              <w:rPr>
                <w:rFonts w:cs="Arial"/>
                <w:b/>
                <w:lang w:val="es-ES"/>
              </w:rPr>
              <w:t>6</w:t>
            </w:r>
          </w:p>
        </w:tc>
      </w:tr>
      <w:tr w:rsidR="00327201" w:rsidTr="00B71545">
        <w:tc>
          <w:tcPr>
            <w:tcW w:w="3256" w:type="dxa"/>
          </w:tcPr>
          <w:p w:rsidR="00327201" w:rsidRDefault="00327201" w:rsidP="00193CBC">
            <w:pPr>
              <w:jc w:val="left"/>
              <w:rPr>
                <w:rFonts w:cs="Arial"/>
                <w:b/>
                <w:lang w:val="es-ES"/>
              </w:rPr>
            </w:pPr>
            <w:r>
              <w:rPr>
                <w:rFonts w:cs="Arial"/>
                <w:b/>
                <w:lang w:val="es-ES"/>
              </w:rPr>
              <w:t>Documentación de Proyecto</w:t>
            </w:r>
          </w:p>
        </w:tc>
        <w:tc>
          <w:tcPr>
            <w:tcW w:w="4252" w:type="dxa"/>
          </w:tcPr>
          <w:p w:rsidR="00327201" w:rsidRPr="00B10369" w:rsidRDefault="00B10369" w:rsidP="00193CBC">
            <w:pPr>
              <w:jc w:val="center"/>
              <w:rPr>
                <w:rFonts w:cs="Arial"/>
                <w:bCs/>
                <w:lang w:val="es-ES"/>
              </w:rPr>
            </w:pPr>
            <w:r>
              <w:rPr>
                <w:rFonts w:cs="Arial"/>
                <w:bCs/>
                <w:lang w:val="es-ES"/>
              </w:rPr>
              <w:t xml:space="preserve">Generación de reportes </w:t>
            </w:r>
          </w:p>
        </w:tc>
        <w:tc>
          <w:tcPr>
            <w:tcW w:w="2948" w:type="dxa"/>
          </w:tcPr>
          <w:p w:rsidR="00327201" w:rsidRDefault="00BD5F80" w:rsidP="00193CBC">
            <w:pPr>
              <w:jc w:val="center"/>
              <w:rPr>
                <w:rFonts w:cs="Arial"/>
                <w:b/>
                <w:lang w:val="es-ES"/>
              </w:rPr>
            </w:pPr>
            <w:r>
              <w:rPr>
                <w:rFonts w:cs="Arial"/>
                <w:b/>
                <w:lang w:val="es-ES"/>
              </w:rPr>
              <w:t>8</w:t>
            </w:r>
          </w:p>
        </w:tc>
      </w:tr>
      <w:tr w:rsidR="00327201" w:rsidTr="00B71545">
        <w:tc>
          <w:tcPr>
            <w:tcW w:w="3256" w:type="dxa"/>
          </w:tcPr>
          <w:p w:rsidR="00327201" w:rsidRDefault="00327201" w:rsidP="00193CBC">
            <w:pPr>
              <w:jc w:val="left"/>
              <w:rPr>
                <w:rFonts w:cs="Arial"/>
                <w:b/>
                <w:lang w:val="es-ES"/>
              </w:rPr>
            </w:pPr>
            <w:r>
              <w:rPr>
                <w:rFonts w:cs="Arial"/>
                <w:b/>
                <w:lang w:val="es-ES"/>
              </w:rPr>
              <w:t>Entrega de Producto</w:t>
            </w:r>
          </w:p>
        </w:tc>
        <w:tc>
          <w:tcPr>
            <w:tcW w:w="4252" w:type="dxa"/>
          </w:tcPr>
          <w:p w:rsidR="00327201" w:rsidRPr="00FC43E9" w:rsidRDefault="00FC43E9" w:rsidP="00193CBC">
            <w:pPr>
              <w:jc w:val="center"/>
              <w:rPr>
                <w:rFonts w:cs="Arial"/>
                <w:bCs/>
                <w:lang w:val="es-ES"/>
              </w:rPr>
            </w:pPr>
            <w:r>
              <w:rPr>
                <w:rFonts w:cs="Arial"/>
                <w:bCs/>
                <w:lang w:val="es-ES"/>
              </w:rPr>
              <w:t xml:space="preserve">Presentación </w:t>
            </w:r>
          </w:p>
        </w:tc>
        <w:tc>
          <w:tcPr>
            <w:tcW w:w="2948" w:type="dxa"/>
          </w:tcPr>
          <w:p w:rsidR="00327201" w:rsidRDefault="00CD2051" w:rsidP="00193CBC">
            <w:pPr>
              <w:jc w:val="center"/>
              <w:rPr>
                <w:rFonts w:cs="Arial"/>
                <w:b/>
                <w:lang w:val="es-ES"/>
              </w:rPr>
            </w:pPr>
            <w:r>
              <w:rPr>
                <w:rFonts w:cs="Arial"/>
                <w:b/>
                <w:lang w:val="es-ES"/>
              </w:rPr>
              <w:t>1 – 1/2</w:t>
            </w:r>
          </w:p>
        </w:tc>
      </w:tr>
      <w:tr w:rsidR="00327201" w:rsidTr="00327201">
        <w:tc>
          <w:tcPr>
            <w:tcW w:w="7508" w:type="dxa"/>
            <w:gridSpan w:val="2"/>
          </w:tcPr>
          <w:p w:rsidR="00327201" w:rsidRDefault="00327201" w:rsidP="00193CBC">
            <w:pPr>
              <w:jc w:val="center"/>
              <w:rPr>
                <w:rFonts w:cs="Arial"/>
                <w:b/>
                <w:lang w:val="es-ES"/>
              </w:rPr>
            </w:pPr>
            <w:r>
              <w:rPr>
                <w:rFonts w:cs="Arial"/>
                <w:b/>
                <w:lang w:val="es-ES"/>
              </w:rPr>
              <w:t>Total, de presupuesto:</w:t>
            </w:r>
          </w:p>
        </w:tc>
        <w:tc>
          <w:tcPr>
            <w:tcW w:w="2948" w:type="dxa"/>
          </w:tcPr>
          <w:p w:rsidR="00327201" w:rsidRDefault="00AE0C67" w:rsidP="00193CBC">
            <w:pPr>
              <w:jc w:val="center"/>
              <w:rPr>
                <w:rFonts w:cs="Arial"/>
                <w:b/>
                <w:lang w:val="es-ES"/>
              </w:rPr>
            </w:pPr>
            <w:r>
              <w:rPr>
                <w:rFonts w:cs="Arial"/>
                <w:b/>
                <w:lang w:val="es-ES"/>
              </w:rPr>
              <w:t>7</w:t>
            </w:r>
            <w:r w:rsidR="008D4758">
              <w:rPr>
                <w:rFonts w:cs="Arial"/>
                <w:b/>
                <w:lang w:val="es-ES"/>
              </w:rPr>
              <w:t xml:space="preserve">4 </w:t>
            </w:r>
            <w:r>
              <w:rPr>
                <w:rFonts w:cs="Arial"/>
                <w:b/>
                <w:lang w:val="es-ES"/>
              </w:rPr>
              <w:t xml:space="preserve">– ½ </w:t>
            </w:r>
          </w:p>
        </w:tc>
      </w:tr>
    </w:tbl>
    <w:p w:rsidR="00720831" w:rsidRDefault="00720831" w:rsidP="008E6E57">
      <w:pPr>
        <w:rPr>
          <w:rFonts w:cs="Arial"/>
          <w:lang w:val="es-ES"/>
        </w:rPr>
      </w:pPr>
    </w:p>
    <w:p w:rsidR="008E6E57" w:rsidRPr="008E6E57" w:rsidRDefault="008E6E57" w:rsidP="008E6E57">
      <w:pPr>
        <w:pStyle w:val="Standard1"/>
        <w:rPr>
          <w:rFonts w:ascii="Arial" w:hAnsi="Arial"/>
          <w:b/>
          <w:sz w:val="24"/>
          <w:szCs w:val="24"/>
          <w:lang w:val="es-ES_tradnl"/>
        </w:rPr>
      </w:pPr>
      <w:r>
        <w:rPr>
          <w:rFonts w:ascii="Arial" w:hAnsi="Arial"/>
          <w:b/>
          <w:sz w:val="24"/>
          <w:szCs w:val="24"/>
          <w:lang w:val="es-ES_tradnl"/>
        </w:rPr>
        <w:t>Stakeholders</w:t>
      </w:r>
    </w:p>
    <w:p w:rsidR="008E6E57" w:rsidRPr="008E6E57" w:rsidRDefault="008E6E57" w:rsidP="008E6E57">
      <w:pPr>
        <w:pStyle w:val="Standard1"/>
        <w:pBdr>
          <w:bottom w:val="single" w:sz="4" w:space="1" w:color="auto"/>
        </w:pBdr>
        <w:rPr>
          <w:rFonts w:ascii="Arial" w:hAnsi="Arial" w:cs="Arial"/>
          <w:sz w:val="24"/>
          <w:szCs w:val="24"/>
          <w:lang w:val="es-ES_tradnl"/>
        </w:rPr>
      </w:pPr>
    </w:p>
    <w:p w:rsidR="00720831" w:rsidRDefault="00720831" w:rsidP="008E6E57">
      <w:pPr>
        <w:rPr>
          <w:rFonts w:cs="Arial"/>
          <w:lang w:val="es-ES"/>
        </w:rPr>
      </w:pPr>
    </w:p>
    <w:tbl>
      <w:tblPr>
        <w:tblStyle w:val="Tablaconcuadrcula"/>
        <w:tblpPr w:leftFromText="141" w:rightFromText="141" w:vertAnchor="text" w:horzAnchor="margin" w:tblpY="228"/>
        <w:tblW w:w="9999" w:type="dxa"/>
        <w:tblLook w:val="04A0" w:firstRow="1" w:lastRow="0" w:firstColumn="1" w:lastColumn="0" w:noHBand="0" w:noVBand="1"/>
      </w:tblPr>
      <w:tblGrid>
        <w:gridCol w:w="5098"/>
        <w:gridCol w:w="4901"/>
      </w:tblGrid>
      <w:tr w:rsidR="00786CC9" w:rsidTr="00786CC9">
        <w:trPr>
          <w:trHeight w:val="486"/>
        </w:trPr>
        <w:tc>
          <w:tcPr>
            <w:tcW w:w="5098" w:type="dxa"/>
            <w:tcBorders>
              <w:top w:val="single" w:sz="4" w:space="0" w:color="auto"/>
              <w:left w:val="single" w:sz="4" w:space="0" w:color="auto"/>
              <w:bottom w:val="single" w:sz="4" w:space="0" w:color="auto"/>
              <w:right w:val="single" w:sz="4" w:space="0" w:color="auto"/>
            </w:tcBorders>
            <w:vAlign w:val="center"/>
            <w:hideMark/>
          </w:tcPr>
          <w:p w:rsidR="00786CC9" w:rsidRPr="009F0E62" w:rsidRDefault="00786CC9">
            <w:pPr>
              <w:spacing w:line="276" w:lineRule="auto"/>
              <w:jc w:val="center"/>
              <w:rPr>
                <w:rFonts w:cs="Arial"/>
                <w:szCs w:val="22"/>
                <w:lang w:val="es-ES"/>
              </w:rPr>
            </w:pPr>
            <w:r w:rsidRPr="009F0E62">
              <w:rPr>
                <w:rFonts w:cs="Arial"/>
                <w:szCs w:val="22"/>
                <w:lang w:val="es-ES"/>
              </w:rPr>
              <w:t>Nombre</w:t>
            </w:r>
          </w:p>
        </w:tc>
        <w:tc>
          <w:tcPr>
            <w:tcW w:w="4901" w:type="dxa"/>
            <w:tcBorders>
              <w:top w:val="single" w:sz="4" w:space="0" w:color="auto"/>
              <w:left w:val="single" w:sz="4" w:space="0" w:color="auto"/>
              <w:bottom w:val="single" w:sz="4" w:space="0" w:color="auto"/>
              <w:right w:val="single" w:sz="4" w:space="0" w:color="auto"/>
            </w:tcBorders>
            <w:vAlign w:val="center"/>
            <w:hideMark/>
          </w:tcPr>
          <w:p w:rsidR="00786CC9" w:rsidRPr="009F0E62" w:rsidRDefault="00365EAF">
            <w:pPr>
              <w:spacing w:line="276" w:lineRule="auto"/>
              <w:jc w:val="center"/>
              <w:rPr>
                <w:rFonts w:cs="Arial"/>
                <w:szCs w:val="22"/>
                <w:lang w:val="es-ES"/>
              </w:rPr>
            </w:pPr>
            <w:r>
              <w:rPr>
                <w:rFonts w:cs="Arial"/>
                <w:szCs w:val="22"/>
                <w:lang w:val="es-ES"/>
              </w:rPr>
              <w:t xml:space="preserve">Nombramiento </w:t>
            </w:r>
          </w:p>
        </w:tc>
      </w:tr>
      <w:tr w:rsidR="00786CC9" w:rsidTr="00786CC9">
        <w:trPr>
          <w:trHeight w:val="486"/>
        </w:trPr>
        <w:tc>
          <w:tcPr>
            <w:tcW w:w="5098" w:type="dxa"/>
            <w:tcBorders>
              <w:top w:val="single" w:sz="4" w:space="0" w:color="auto"/>
              <w:left w:val="single" w:sz="4" w:space="0" w:color="auto"/>
              <w:bottom w:val="single" w:sz="4" w:space="0" w:color="auto"/>
              <w:right w:val="single" w:sz="4" w:space="0" w:color="auto"/>
            </w:tcBorders>
            <w:vAlign w:val="center"/>
          </w:tcPr>
          <w:p w:rsidR="00786CC9" w:rsidRPr="009F0E62" w:rsidRDefault="00786CC9" w:rsidP="00786CC9">
            <w:pPr>
              <w:spacing w:line="276" w:lineRule="auto"/>
              <w:jc w:val="center"/>
              <w:rPr>
                <w:rFonts w:cs="Arial"/>
                <w:szCs w:val="22"/>
                <w:lang w:val="es-ES"/>
              </w:rPr>
            </w:pPr>
            <w:r>
              <w:rPr>
                <w:rFonts w:cs="Arial"/>
                <w:szCs w:val="22"/>
                <w:lang w:val="es-ES"/>
              </w:rPr>
              <w:t>M.I. Tanya Itzel Ricci Arteaga</w:t>
            </w:r>
          </w:p>
        </w:tc>
        <w:tc>
          <w:tcPr>
            <w:tcW w:w="4901" w:type="dxa"/>
            <w:tcBorders>
              <w:top w:val="single" w:sz="4" w:space="0" w:color="auto"/>
              <w:left w:val="single" w:sz="4" w:space="0" w:color="auto"/>
              <w:bottom w:val="single" w:sz="4" w:space="0" w:color="auto"/>
              <w:right w:val="single" w:sz="4" w:space="0" w:color="auto"/>
            </w:tcBorders>
            <w:vAlign w:val="center"/>
          </w:tcPr>
          <w:p w:rsidR="00786CC9" w:rsidRDefault="00786CC9">
            <w:pPr>
              <w:spacing w:line="276" w:lineRule="auto"/>
              <w:jc w:val="center"/>
              <w:rPr>
                <w:rFonts w:cs="Arial"/>
                <w:szCs w:val="22"/>
                <w:lang w:val="es-ES"/>
              </w:rPr>
            </w:pPr>
            <w:r>
              <w:rPr>
                <w:rFonts w:cs="Arial"/>
                <w:szCs w:val="22"/>
                <w:lang w:val="es-ES"/>
              </w:rPr>
              <w:t xml:space="preserve">Sponsor </w:t>
            </w:r>
          </w:p>
        </w:tc>
      </w:tr>
      <w:tr w:rsidR="00786CC9" w:rsidTr="00786CC9">
        <w:trPr>
          <w:trHeight w:val="486"/>
        </w:trPr>
        <w:tc>
          <w:tcPr>
            <w:tcW w:w="5098" w:type="dxa"/>
            <w:tcBorders>
              <w:top w:val="single" w:sz="4" w:space="0" w:color="auto"/>
              <w:left w:val="single" w:sz="4" w:space="0" w:color="auto"/>
              <w:bottom w:val="single" w:sz="4" w:space="0" w:color="auto"/>
              <w:right w:val="single" w:sz="4" w:space="0" w:color="auto"/>
            </w:tcBorders>
            <w:vAlign w:val="center"/>
          </w:tcPr>
          <w:p w:rsidR="00786CC9" w:rsidRDefault="00786CC9" w:rsidP="00786CC9">
            <w:pPr>
              <w:spacing w:line="276" w:lineRule="auto"/>
              <w:jc w:val="center"/>
              <w:rPr>
                <w:rFonts w:cs="Arial"/>
                <w:szCs w:val="22"/>
                <w:lang w:val="es-ES"/>
              </w:rPr>
            </w:pPr>
            <w:r>
              <w:rPr>
                <w:rFonts w:cs="Arial"/>
                <w:szCs w:val="22"/>
                <w:lang w:val="es-ES"/>
              </w:rPr>
              <w:t>M.I. Tanya Itzel Ricci Arteaga</w:t>
            </w:r>
          </w:p>
        </w:tc>
        <w:tc>
          <w:tcPr>
            <w:tcW w:w="4901" w:type="dxa"/>
            <w:tcBorders>
              <w:top w:val="single" w:sz="4" w:space="0" w:color="auto"/>
              <w:left w:val="single" w:sz="4" w:space="0" w:color="auto"/>
              <w:bottom w:val="single" w:sz="4" w:space="0" w:color="auto"/>
              <w:right w:val="single" w:sz="4" w:space="0" w:color="auto"/>
            </w:tcBorders>
            <w:vAlign w:val="center"/>
          </w:tcPr>
          <w:p w:rsidR="00786CC9" w:rsidRDefault="00786CC9">
            <w:pPr>
              <w:spacing w:line="276" w:lineRule="auto"/>
              <w:jc w:val="center"/>
              <w:rPr>
                <w:rFonts w:cs="Arial"/>
                <w:szCs w:val="22"/>
                <w:lang w:val="es-ES"/>
              </w:rPr>
            </w:pPr>
            <w:r>
              <w:rPr>
                <w:rFonts w:cs="Arial"/>
                <w:szCs w:val="22"/>
                <w:lang w:val="es-ES"/>
              </w:rPr>
              <w:t xml:space="preserve">Experto en consulta de Administración de Proyectos </w:t>
            </w:r>
          </w:p>
        </w:tc>
      </w:tr>
      <w:tr w:rsidR="00786CC9" w:rsidTr="00786CC9">
        <w:trPr>
          <w:trHeight w:val="486"/>
        </w:trPr>
        <w:tc>
          <w:tcPr>
            <w:tcW w:w="5098" w:type="dxa"/>
            <w:tcBorders>
              <w:top w:val="single" w:sz="4" w:space="0" w:color="auto"/>
              <w:left w:val="single" w:sz="4" w:space="0" w:color="auto"/>
              <w:bottom w:val="single" w:sz="4" w:space="0" w:color="auto"/>
              <w:right w:val="single" w:sz="4" w:space="0" w:color="auto"/>
            </w:tcBorders>
            <w:vAlign w:val="center"/>
          </w:tcPr>
          <w:p w:rsidR="00786CC9" w:rsidRPr="009F0E62" w:rsidRDefault="00786CC9" w:rsidP="00786CC9">
            <w:pPr>
              <w:spacing w:line="276" w:lineRule="auto"/>
              <w:jc w:val="center"/>
              <w:rPr>
                <w:rFonts w:cs="Arial"/>
                <w:szCs w:val="22"/>
                <w:lang w:val="es-ES"/>
              </w:rPr>
            </w:pPr>
            <w:r>
              <w:rPr>
                <w:rFonts w:cs="Arial"/>
                <w:szCs w:val="22"/>
                <w:lang w:val="es-ES"/>
              </w:rPr>
              <w:t>Luis Alberto Mendoza</w:t>
            </w:r>
          </w:p>
        </w:tc>
        <w:tc>
          <w:tcPr>
            <w:tcW w:w="4901" w:type="dxa"/>
            <w:tcBorders>
              <w:top w:val="single" w:sz="4" w:space="0" w:color="auto"/>
              <w:left w:val="single" w:sz="4" w:space="0" w:color="auto"/>
              <w:bottom w:val="single" w:sz="4" w:space="0" w:color="auto"/>
              <w:right w:val="single" w:sz="4" w:space="0" w:color="auto"/>
            </w:tcBorders>
            <w:vAlign w:val="center"/>
            <w:hideMark/>
          </w:tcPr>
          <w:p w:rsidR="00786CC9" w:rsidRPr="009F0E62" w:rsidRDefault="00786CC9">
            <w:pPr>
              <w:spacing w:line="276" w:lineRule="auto"/>
              <w:jc w:val="center"/>
              <w:rPr>
                <w:rFonts w:cs="Arial"/>
                <w:szCs w:val="22"/>
                <w:lang w:val="es-ES"/>
              </w:rPr>
            </w:pPr>
            <w:r>
              <w:rPr>
                <w:rFonts w:cs="Arial"/>
                <w:szCs w:val="22"/>
                <w:lang w:val="es-ES"/>
              </w:rPr>
              <w:t>PM</w:t>
            </w:r>
          </w:p>
        </w:tc>
      </w:tr>
      <w:tr w:rsidR="00786CC9" w:rsidTr="00786CC9">
        <w:trPr>
          <w:trHeight w:val="486"/>
        </w:trPr>
        <w:tc>
          <w:tcPr>
            <w:tcW w:w="5098" w:type="dxa"/>
            <w:tcBorders>
              <w:top w:val="single" w:sz="4" w:space="0" w:color="auto"/>
              <w:left w:val="single" w:sz="4" w:space="0" w:color="auto"/>
              <w:bottom w:val="single" w:sz="4" w:space="0" w:color="auto"/>
              <w:right w:val="single" w:sz="4" w:space="0" w:color="auto"/>
            </w:tcBorders>
            <w:vAlign w:val="center"/>
            <w:hideMark/>
          </w:tcPr>
          <w:p w:rsidR="00786CC9" w:rsidRPr="009F0E62" w:rsidRDefault="00786CC9" w:rsidP="00786CC9">
            <w:pPr>
              <w:spacing w:line="276" w:lineRule="auto"/>
              <w:jc w:val="center"/>
              <w:rPr>
                <w:rFonts w:cs="Arial"/>
                <w:szCs w:val="22"/>
                <w:lang w:val="es-ES"/>
              </w:rPr>
            </w:pPr>
            <w:r>
              <w:rPr>
                <w:rFonts w:cs="Arial"/>
                <w:szCs w:val="22"/>
                <w:lang w:val="es-ES"/>
              </w:rPr>
              <w:t>Orlando Anselmo Garcia Cabrera</w:t>
            </w:r>
          </w:p>
        </w:tc>
        <w:tc>
          <w:tcPr>
            <w:tcW w:w="4901" w:type="dxa"/>
            <w:tcBorders>
              <w:top w:val="single" w:sz="4" w:space="0" w:color="auto"/>
              <w:left w:val="single" w:sz="4" w:space="0" w:color="auto"/>
              <w:bottom w:val="single" w:sz="4" w:space="0" w:color="auto"/>
              <w:right w:val="single" w:sz="4" w:space="0" w:color="auto"/>
            </w:tcBorders>
            <w:vAlign w:val="center"/>
          </w:tcPr>
          <w:p w:rsidR="00786CC9" w:rsidRPr="009F0E62" w:rsidRDefault="00786CC9">
            <w:pPr>
              <w:spacing w:line="276" w:lineRule="auto"/>
              <w:jc w:val="center"/>
              <w:rPr>
                <w:rFonts w:cs="Arial"/>
                <w:szCs w:val="22"/>
                <w:lang w:val="es-ES"/>
              </w:rPr>
            </w:pPr>
            <w:r>
              <w:rPr>
                <w:rFonts w:cs="Arial"/>
                <w:szCs w:val="22"/>
                <w:lang w:val="es-ES"/>
              </w:rPr>
              <w:t>Diseñador de formatos y presentación</w:t>
            </w:r>
          </w:p>
        </w:tc>
      </w:tr>
      <w:tr w:rsidR="00786CC9" w:rsidTr="00786CC9">
        <w:trPr>
          <w:trHeight w:val="486"/>
        </w:trPr>
        <w:tc>
          <w:tcPr>
            <w:tcW w:w="5098" w:type="dxa"/>
            <w:tcBorders>
              <w:top w:val="single" w:sz="4" w:space="0" w:color="auto"/>
              <w:left w:val="single" w:sz="4" w:space="0" w:color="auto"/>
              <w:bottom w:val="single" w:sz="4" w:space="0" w:color="auto"/>
              <w:right w:val="single" w:sz="4" w:space="0" w:color="auto"/>
            </w:tcBorders>
            <w:vAlign w:val="center"/>
          </w:tcPr>
          <w:p w:rsidR="00786CC9" w:rsidRPr="009F0E62" w:rsidRDefault="00786CC9" w:rsidP="00786CC9">
            <w:pPr>
              <w:spacing w:line="276" w:lineRule="auto"/>
              <w:jc w:val="center"/>
              <w:rPr>
                <w:rFonts w:cs="Arial"/>
                <w:szCs w:val="22"/>
                <w:lang w:val="es-ES"/>
              </w:rPr>
            </w:pPr>
            <w:r w:rsidRPr="003D1251">
              <w:rPr>
                <w:rFonts w:cs="Arial"/>
                <w:szCs w:val="22"/>
                <w:lang w:val="es-ES"/>
              </w:rPr>
              <w:t>Horacio Emmanuel Acosta Hernández</w:t>
            </w:r>
          </w:p>
        </w:tc>
        <w:tc>
          <w:tcPr>
            <w:tcW w:w="4901" w:type="dxa"/>
            <w:tcBorders>
              <w:top w:val="single" w:sz="4" w:space="0" w:color="auto"/>
              <w:left w:val="single" w:sz="4" w:space="0" w:color="auto"/>
              <w:bottom w:val="single" w:sz="4" w:space="0" w:color="auto"/>
              <w:right w:val="single" w:sz="4" w:space="0" w:color="auto"/>
            </w:tcBorders>
            <w:vAlign w:val="center"/>
          </w:tcPr>
          <w:p w:rsidR="00786CC9" w:rsidRDefault="00F97BF1" w:rsidP="00786CC9">
            <w:pPr>
              <w:spacing w:line="276" w:lineRule="auto"/>
              <w:jc w:val="center"/>
              <w:rPr>
                <w:rFonts w:cs="Arial"/>
                <w:szCs w:val="22"/>
                <w:lang w:val="es-ES"/>
              </w:rPr>
            </w:pPr>
            <w:r>
              <w:rPr>
                <w:rFonts w:cs="Arial"/>
                <w:szCs w:val="22"/>
                <w:lang w:val="es-ES"/>
              </w:rPr>
              <w:t xml:space="preserve">Investigador tiempo completo </w:t>
            </w:r>
            <w:bookmarkStart w:id="0" w:name="_GoBack"/>
            <w:bookmarkEnd w:id="0"/>
          </w:p>
        </w:tc>
      </w:tr>
      <w:tr w:rsidR="00786CC9" w:rsidTr="00786CC9">
        <w:trPr>
          <w:trHeight w:val="340"/>
        </w:trPr>
        <w:tc>
          <w:tcPr>
            <w:tcW w:w="5098" w:type="dxa"/>
            <w:tcBorders>
              <w:top w:val="single" w:sz="4" w:space="0" w:color="auto"/>
              <w:left w:val="single" w:sz="4" w:space="0" w:color="auto"/>
              <w:bottom w:val="single" w:sz="4" w:space="0" w:color="auto"/>
              <w:right w:val="single" w:sz="4" w:space="0" w:color="auto"/>
            </w:tcBorders>
            <w:vAlign w:val="center"/>
            <w:hideMark/>
          </w:tcPr>
          <w:p w:rsidR="00786CC9" w:rsidRPr="009F0E62" w:rsidRDefault="00786CC9" w:rsidP="00786CC9">
            <w:pPr>
              <w:spacing w:line="276" w:lineRule="auto"/>
              <w:jc w:val="center"/>
              <w:rPr>
                <w:rFonts w:cs="Arial"/>
                <w:szCs w:val="22"/>
                <w:lang w:val="es-ES"/>
              </w:rPr>
            </w:pPr>
            <w:r>
              <w:rPr>
                <w:rFonts w:cs="Arial"/>
                <w:szCs w:val="22"/>
                <w:lang w:val="es-ES"/>
              </w:rPr>
              <w:t>Alejandro Garcia Reyes</w:t>
            </w:r>
          </w:p>
        </w:tc>
        <w:tc>
          <w:tcPr>
            <w:tcW w:w="4901" w:type="dxa"/>
            <w:tcBorders>
              <w:top w:val="single" w:sz="4" w:space="0" w:color="auto"/>
              <w:left w:val="single" w:sz="4" w:space="0" w:color="auto"/>
              <w:bottom w:val="single" w:sz="4" w:space="0" w:color="auto"/>
              <w:right w:val="single" w:sz="4" w:space="0" w:color="auto"/>
            </w:tcBorders>
            <w:vAlign w:val="center"/>
          </w:tcPr>
          <w:p w:rsidR="00786CC9" w:rsidRPr="009F0E62" w:rsidRDefault="007605DF" w:rsidP="00786CC9">
            <w:pPr>
              <w:spacing w:line="276" w:lineRule="auto"/>
              <w:jc w:val="center"/>
              <w:rPr>
                <w:rFonts w:cs="Arial"/>
                <w:szCs w:val="22"/>
                <w:lang w:val="es-ES"/>
              </w:rPr>
            </w:pPr>
            <w:r>
              <w:rPr>
                <w:rFonts w:cs="Arial"/>
                <w:szCs w:val="22"/>
                <w:lang w:val="es-ES"/>
              </w:rPr>
              <w:t xml:space="preserve">Ingeniero de Calidad </w:t>
            </w:r>
          </w:p>
        </w:tc>
      </w:tr>
      <w:tr w:rsidR="00786CC9" w:rsidTr="00786CC9">
        <w:trPr>
          <w:trHeight w:val="340"/>
        </w:trPr>
        <w:tc>
          <w:tcPr>
            <w:tcW w:w="5098" w:type="dxa"/>
            <w:tcBorders>
              <w:top w:val="single" w:sz="4" w:space="0" w:color="auto"/>
              <w:left w:val="single" w:sz="4" w:space="0" w:color="auto"/>
              <w:bottom w:val="single" w:sz="4" w:space="0" w:color="auto"/>
              <w:right w:val="single" w:sz="4" w:space="0" w:color="auto"/>
            </w:tcBorders>
            <w:vAlign w:val="center"/>
          </w:tcPr>
          <w:p w:rsidR="00786CC9" w:rsidRDefault="00786CC9" w:rsidP="00786CC9">
            <w:pPr>
              <w:spacing w:line="276" w:lineRule="auto"/>
              <w:jc w:val="center"/>
              <w:rPr>
                <w:rFonts w:cs="Arial"/>
                <w:szCs w:val="22"/>
                <w:lang w:val="es-ES"/>
              </w:rPr>
            </w:pPr>
            <w:r>
              <w:rPr>
                <w:rFonts w:cs="Arial"/>
                <w:szCs w:val="22"/>
                <w:lang w:val="es-ES"/>
              </w:rPr>
              <w:t>Juan Marín Bustos Suárez</w:t>
            </w:r>
          </w:p>
        </w:tc>
        <w:tc>
          <w:tcPr>
            <w:tcW w:w="4901" w:type="dxa"/>
            <w:tcBorders>
              <w:top w:val="single" w:sz="4" w:space="0" w:color="auto"/>
              <w:left w:val="single" w:sz="4" w:space="0" w:color="auto"/>
              <w:bottom w:val="single" w:sz="4" w:space="0" w:color="auto"/>
              <w:right w:val="single" w:sz="4" w:space="0" w:color="auto"/>
            </w:tcBorders>
            <w:vAlign w:val="center"/>
          </w:tcPr>
          <w:p w:rsidR="00786CC9" w:rsidRPr="009F0E62" w:rsidRDefault="00786CC9" w:rsidP="00786CC9">
            <w:pPr>
              <w:spacing w:line="276" w:lineRule="auto"/>
              <w:jc w:val="center"/>
              <w:rPr>
                <w:rFonts w:cs="Arial"/>
                <w:szCs w:val="22"/>
                <w:lang w:val="es-ES"/>
              </w:rPr>
            </w:pPr>
            <w:r>
              <w:rPr>
                <w:rFonts w:cs="Arial"/>
                <w:szCs w:val="22"/>
                <w:lang w:val="es-ES"/>
              </w:rPr>
              <w:t>Ingeniero de Calidad</w:t>
            </w:r>
          </w:p>
        </w:tc>
      </w:tr>
      <w:tr w:rsidR="00786CC9" w:rsidTr="00786CC9">
        <w:trPr>
          <w:trHeight w:val="340"/>
        </w:trPr>
        <w:tc>
          <w:tcPr>
            <w:tcW w:w="5098" w:type="dxa"/>
            <w:tcBorders>
              <w:top w:val="single" w:sz="4" w:space="0" w:color="auto"/>
              <w:left w:val="single" w:sz="4" w:space="0" w:color="auto"/>
              <w:bottom w:val="single" w:sz="4" w:space="0" w:color="auto"/>
              <w:right w:val="single" w:sz="4" w:space="0" w:color="auto"/>
            </w:tcBorders>
            <w:vAlign w:val="center"/>
            <w:hideMark/>
          </w:tcPr>
          <w:p w:rsidR="00786CC9" w:rsidRPr="009F0E62" w:rsidRDefault="00786CC9" w:rsidP="00786CC9">
            <w:pPr>
              <w:spacing w:line="276" w:lineRule="auto"/>
              <w:jc w:val="center"/>
              <w:rPr>
                <w:rFonts w:cs="Arial"/>
                <w:szCs w:val="22"/>
                <w:lang w:val="es-ES"/>
              </w:rPr>
            </w:pPr>
            <w:r>
              <w:rPr>
                <w:rFonts w:cs="Arial"/>
                <w:szCs w:val="22"/>
                <w:lang w:val="es-ES"/>
              </w:rPr>
              <w:lastRenderedPageBreak/>
              <w:t>Iván Martínez</w:t>
            </w:r>
          </w:p>
        </w:tc>
        <w:tc>
          <w:tcPr>
            <w:tcW w:w="4901" w:type="dxa"/>
            <w:tcBorders>
              <w:top w:val="single" w:sz="4" w:space="0" w:color="auto"/>
              <w:left w:val="single" w:sz="4" w:space="0" w:color="auto"/>
              <w:bottom w:val="single" w:sz="4" w:space="0" w:color="auto"/>
              <w:right w:val="single" w:sz="4" w:space="0" w:color="auto"/>
            </w:tcBorders>
            <w:vAlign w:val="center"/>
          </w:tcPr>
          <w:p w:rsidR="00786CC9" w:rsidRPr="009F0E62" w:rsidRDefault="00786CC9" w:rsidP="00786CC9">
            <w:pPr>
              <w:spacing w:line="276" w:lineRule="auto"/>
              <w:jc w:val="center"/>
              <w:rPr>
                <w:rFonts w:cs="Arial"/>
                <w:szCs w:val="22"/>
                <w:lang w:val="es-ES"/>
              </w:rPr>
            </w:pPr>
          </w:p>
        </w:tc>
      </w:tr>
    </w:tbl>
    <w:p w:rsidR="00FD29A4" w:rsidRDefault="00FD29A4" w:rsidP="008E6E57">
      <w:pPr>
        <w:rPr>
          <w:rFonts w:cs="Arial"/>
          <w:lang w:val="es-ES"/>
        </w:rPr>
      </w:pPr>
    </w:p>
    <w:p w:rsidR="00365EAF" w:rsidRDefault="00365EAF" w:rsidP="008E6E57">
      <w:pPr>
        <w:rPr>
          <w:rFonts w:cs="Arial"/>
          <w:lang w:val="es-ES"/>
        </w:rPr>
      </w:pPr>
    </w:p>
    <w:p w:rsidR="00365EAF" w:rsidRDefault="00365EAF" w:rsidP="008E6E57">
      <w:pPr>
        <w:rPr>
          <w:rFonts w:cs="Arial"/>
          <w:lang w:val="es-ES"/>
        </w:rPr>
      </w:pPr>
    </w:p>
    <w:p w:rsidR="00365EAF" w:rsidRDefault="00365EAF" w:rsidP="008E6E57">
      <w:pPr>
        <w:rPr>
          <w:rFonts w:cs="Arial"/>
          <w:lang w:val="es-ES"/>
        </w:rPr>
      </w:pPr>
    </w:p>
    <w:p w:rsidR="00365EAF" w:rsidRDefault="00365EAF" w:rsidP="008E6E57">
      <w:pPr>
        <w:rPr>
          <w:rFonts w:cs="Arial"/>
          <w:lang w:val="es-ES"/>
        </w:rPr>
      </w:pPr>
    </w:p>
    <w:p w:rsidR="008E6E57" w:rsidRPr="008E6E57" w:rsidRDefault="008E6E57" w:rsidP="008E6E57">
      <w:pPr>
        <w:pStyle w:val="Standard1"/>
        <w:rPr>
          <w:rFonts w:ascii="Arial" w:hAnsi="Arial"/>
          <w:b/>
          <w:sz w:val="24"/>
          <w:szCs w:val="24"/>
          <w:lang w:val="es-ES_tradnl"/>
        </w:rPr>
      </w:pPr>
      <w:r>
        <w:rPr>
          <w:rFonts w:ascii="Arial" w:hAnsi="Arial"/>
          <w:b/>
          <w:sz w:val="24"/>
          <w:szCs w:val="24"/>
          <w:lang w:val="es-ES_tradnl"/>
        </w:rPr>
        <w:t xml:space="preserve">Requerimientos de Aprobación </w:t>
      </w:r>
    </w:p>
    <w:p w:rsidR="008E6E57" w:rsidRPr="008E6E57" w:rsidRDefault="008E6E57" w:rsidP="008E6E57">
      <w:pPr>
        <w:pStyle w:val="Standard1"/>
        <w:pBdr>
          <w:bottom w:val="single" w:sz="4" w:space="1" w:color="auto"/>
        </w:pBdr>
        <w:rPr>
          <w:rFonts w:ascii="Arial" w:hAnsi="Arial" w:cs="Arial"/>
          <w:sz w:val="24"/>
          <w:szCs w:val="24"/>
          <w:lang w:val="es-ES_tradnl"/>
        </w:rPr>
      </w:pPr>
    </w:p>
    <w:p w:rsidR="00720831" w:rsidRDefault="00720831" w:rsidP="00720831"/>
    <w:p w:rsidR="00720831" w:rsidRPr="00720831" w:rsidRDefault="009F2B9C" w:rsidP="00720831">
      <w:pPr>
        <w:rPr>
          <w:rFonts w:cs="Arial"/>
          <w:szCs w:val="22"/>
        </w:rPr>
      </w:pPr>
      <w:r w:rsidRPr="00720831">
        <w:rPr>
          <w:rFonts w:cs="Arial"/>
          <w:szCs w:val="22"/>
        </w:rPr>
        <w:t xml:space="preserve">Los requisitos mínimos para aprobar el proyecto son: </w:t>
      </w:r>
    </w:p>
    <w:p w:rsidR="00720831" w:rsidRPr="00720831" w:rsidRDefault="00720831" w:rsidP="00720831">
      <w:pPr>
        <w:ind w:left="720"/>
        <w:rPr>
          <w:rFonts w:cs="Arial"/>
          <w:szCs w:val="22"/>
        </w:rPr>
      </w:pPr>
    </w:p>
    <w:p w:rsidR="00720831" w:rsidRPr="00720831" w:rsidRDefault="009F2B9C" w:rsidP="00720831">
      <w:pPr>
        <w:ind w:left="720"/>
        <w:rPr>
          <w:rFonts w:cs="Arial"/>
          <w:szCs w:val="22"/>
        </w:rPr>
      </w:pPr>
      <w:r w:rsidRPr="00720831">
        <w:rPr>
          <w:rFonts w:cs="Arial"/>
          <w:szCs w:val="22"/>
        </w:rPr>
        <w:t xml:space="preserve">1. Que incluya todas las minutas y los acuerdos de las reuniones que se lleven a cabo para la presentación por parte del Equipo. </w:t>
      </w:r>
    </w:p>
    <w:p w:rsidR="00720831" w:rsidRPr="00720831" w:rsidRDefault="009F2B9C" w:rsidP="00720831">
      <w:pPr>
        <w:ind w:left="720"/>
        <w:rPr>
          <w:rFonts w:cs="Arial"/>
          <w:szCs w:val="22"/>
        </w:rPr>
      </w:pPr>
      <w:r w:rsidRPr="00720831">
        <w:rPr>
          <w:rFonts w:cs="Arial"/>
          <w:szCs w:val="22"/>
        </w:rPr>
        <w:t xml:space="preserve">2. Que incluya todos los formatos de Solicitud de Cambio que se generen. </w:t>
      </w:r>
    </w:p>
    <w:p w:rsidR="00720831" w:rsidRPr="00720831" w:rsidRDefault="009F2B9C" w:rsidP="00720831">
      <w:pPr>
        <w:ind w:left="720"/>
        <w:rPr>
          <w:rFonts w:cs="Arial"/>
          <w:szCs w:val="22"/>
        </w:rPr>
      </w:pPr>
      <w:r w:rsidRPr="00720831">
        <w:rPr>
          <w:rFonts w:cs="Arial"/>
          <w:szCs w:val="22"/>
        </w:rPr>
        <w:t>3. Que incluya lecciones aprendidas hechas mediante el estudio de los resultados del trabajo precedente de este proyecto final.</w:t>
      </w:r>
    </w:p>
    <w:p w:rsidR="00720831" w:rsidRPr="00720831" w:rsidRDefault="009F2B9C" w:rsidP="00720831">
      <w:pPr>
        <w:ind w:left="720"/>
        <w:rPr>
          <w:rFonts w:cs="Arial"/>
          <w:szCs w:val="22"/>
        </w:rPr>
      </w:pPr>
      <w:r w:rsidRPr="00720831">
        <w:rPr>
          <w:rFonts w:cs="Arial"/>
          <w:szCs w:val="22"/>
        </w:rPr>
        <w:t xml:space="preserve"> 4. Que venga y listo para su presentación. </w:t>
      </w:r>
    </w:p>
    <w:p w:rsidR="00720831" w:rsidRPr="00720831" w:rsidRDefault="009F2B9C" w:rsidP="00720831">
      <w:pPr>
        <w:ind w:left="720"/>
        <w:rPr>
          <w:rFonts w:cs="Arial"/>
          <w:szCs w:val="22"/>
        </w:rPr>
      </w:pPr>
      <w:r w:rsidRPr="00720831">
        <w:rPr>
          <w:rFonts w:cs="Arial"/>
          <w:szCs w:val="22"/>
        </w:rPr>
        <w:t xml:space="preserve">5. La presentación tendrá una duración de 90 minutos como máximo para presentarlo ante el grupo. 6. La presentación deberá venir acompañada de: </w:t>
      </w:r>
    </w:p>
    <w:p w:rsidR="00720831" w:rsidRPr="00720831" w:rsidRDefault="009F2B9C" w:rsidP="00720831">
      <w:pPr>
        <w:pStyle w:val="Prrafodelista"/>
        <w:numPr>
          <w:ilvl w:val="2"/>
          <w:numId w:val="33"/>
        </w:numPr>
        <w:rPr>
          <w:rFonts w:ascii="Arial" w:hAnsi="Arial" w:cs="Arial"/>
          <w:sz w:val="22"/>
          <w:szCs w:val="22"/>
        </w:rPr>
      </w:pPr>
      <w:r w:rsidRPr="00720831">
        <w:rPr>
          <w:rFonts w:ascii="Arial" w:hAnsi="Arial" w:cs="Arial"/>
          <w:sz w:val="22"/>
          <w:szCs w:val="22"/>
        </w:rPr>
        <w:t xml:space="preserve">Apoyo visual </w:t>
      </w:r>
    </w:p>
    <w:p w:rsidR="00720831" w:rsidRPr="00720831" w:rsidRDefault="009F2B9C" w:rsidP="00720831">
      <w:pPr>
        <w:pStyle w:val="Prrafodelista"/>
        <w:numPr>
          <w:ilvl w:val="2"/>
          <w:numId w:val="33"/>
        </w:numPr>
        <w:rPr>
          <w:rFonts w:ascii="Arial" w:hAnsi="Arial" w:cs="Arial"/>
          <w:sz w:val="22"/>
          <w:szCs w:val="22"/>
        </w:rPr>
      </w:pPr>
      <w:r w:rsidRPr="00720831">
        <w:rPr>
          <w:rFonts w:ascii="Arial" w:hAnsi="Arial" w:cs="Arial"/>
          <w:sz w:val="22"/>
          <w:szCs w:val="22"/>
        </w:rPr>
        <w:t xml:space="preserve">Material demostrativo </w:t>
      </w:r>
    </w:p>
    <w:p w:rsidR="00720831" w:rsidRPr="00720831" w:rsidRDefault="009F2B9C" w:rsidP="00720831">
      <w:pPr>
        <w:pStyle w:val="Prrafodelista"/>
        <w:numPr>
          <w:ilvl w:val="2"/>
          <w:numId w:val="33"/>
        </w:numPr>
        <w:rPr>
          <w:rFonts w:ascii="Arial" w:hAnsi="Arial" w:cs="Arial"/>
          <w:sz w:val="22"/>
          <w:szCs w:val="22"/>
        </w:rPr>
      </w:pPr>
      <w:r w:rsidRPr="00720831">
        <w:rPr>
          <w:rFonts w:ascii="Arial" w:hAnsi="Arial" w:cs="Arial"/>
          <w:sz w:val="22"/>
          <w:szCs w:val="22"/>
        </w:rPr>
        <w:t>Hoja de evaluación</w:t>
      </w:r>
    </w:p>
    <w:p w:rsidR="00720831" w:rsidRPr="00720831" w:rsidRDefault="009F2B9C" w:rsidP="00720831">
      <w:pPr>
        <w:pStyle w:val="Prrafodelista"/>
        <w:numPr>
          <w:ilvl w:val="2"/>
          <w:numId w:val="33"/>
        </w:numPr>
        <w:rPr>
          <w:rFonts w:ascii="Arial" w:hAnsi="Arial" w:cs="Arial"/>
          <w:sz w:val="22"/>
          <w:szCs w:val="22"/>
        </w:rPr>
      </w:pPr>
      <w:r w:rsidRPr="00720831">
        <w:rPr>
          <w:rFonts w:ascii="Arial" w:hAnsi="Arial" w:cs="Arial"/>
          <w:sz w:val="22"/>
          <w:szCs w:val="22"/>
        </w:rPr>
        <w:t>Actividad integradora alusiva al tema expuesto</w:t>
      </w:r>
      <w:r w:rsidR="00720831" w:rsidRPr="00720831">
        <w:rPr>
          <w:rFonts w:ascii="Arial" w:hAnsi="Arial" w:cs="Arial"/>
          <w:sz w:val="22"/>
          <w:szCs w:val="22"/>
        </w:rPr>
        <w:t>:</w:t>
      </w:r>
    </w:p>
    <w:p w:rsidR="00720831" w:rsidRPr="00720831" w:rsidRDefault="009F2B9C" w:rsidP="00720831">
      <w:pPr>
        <w:pStyle w:val="Prrafodelista"/>
        <w:numPr>
          <w:ilvl w:val="3"/>
          <w:numId w:val="33"/>
        </w:numPr>
        <w:rPr>
          <w:rFonts w:ascii="Arial" w:hAnsi="Arial" w:cs="Arial"/>
          <w:sz w:val="22"/>
          <w:szCs w:val="22"/>
        </w:rPr>
      </w:pPr>
      <w:r w:rsidRPr="00720831">
        <w:rPr>
          <w:rFonts w:ascii="Arial" w:hAnsi="Arial" w:cs="Arial"/>
          <w:sz w:val="22"/>
          <w:szCs w:val="22"/>
        </w:rPr>
        <w:t xml:space="preserve">Con objetivo </w:t>
      </w:r>
    </w:p>
    <w:p w:rsidR="00720831" w:rsidRPr="00720831" w:rsidRDefault="009F2B9C" w:rsidP="00720831">
      <w:pPr>
        <w:pStyle w:val="Prrafodelista"/>
        <w:numPr>
          <w:ilvl w:val="3"/>
          <w:numId w:val="33"/>
        </w:numPr>
        <w:rPr>
          <w:rFonts w:ascii="Arial" w:hAnsi="Arial" w:cs="Arial"/>
          <w:sz w:val="22"/>
          <w:szCs w:val="22"/>
        </w:rPr>
      </w:pPr>
      <w:r w:rsidRPr="00720831">
        <w:rPr>
          <w:rFonts w:ascii="Arial" w:hAnsi="Arial" w:cs="Arial"/>
          <w:sz w:val="22"/>
          <w:szCs w:val="22"/>
        </w:rPr>
        <w:t>Con conclusiones</w:t>
      </w:r>
    </w:p>
    <w:p w:rsidR="00720831" w:rsidRPr="00720831" w:rsidRDefault="009F2B9C" w:rsidP="00720831">
      <w:pPr>
        <w:pStyle w:val="Prrafodelista"/>
        <w:numPr>
          <w:ilvl w:val="2"/>
          <w:numId w:val="33"/>
        </w:numPr>
        <w:rPr>
          <w:rFonts w:ascii="Arial" w:hAnsi="Arial" w:cs="Arial"/>
          <w:sz w:val="22"/>
          <w:szCs w:val="22"/>
        </w:rPr>
      </w:pPr>
      <w:r w:rsidRPr="00720831">
        <w:rPr>
          <w:rFonts w:ascii="Arial" w:hAnsi="Arial" w:cs="Arial"/>
          <w:sz w:val="22"/>
          <w:szCs w:val="22"/>
        </w:rPr>
        <w:t xml:space="preserve">Llenado de lecciones aprendidas </w:t>
      </w:r>
    </w:p>
    <w:p w:rsidR="00720831" w:rsidRPr="00720831" w:rsidRDefault="009F2B9C" w:rsidP="00720831">
      <w:pPr>
        <w:ind w:left="720"/>
        <w:rPr>
          <w:rFonts w:cs="Arial"/>
          <w:szCs w:val="22"/>
        </w:rPr>
      </w:pPr>
      <w:r w:rsidRPr="00720831">
        <w:rPr>
          <w:rFonts w:cs="Arial"/>
          <w:szCs w:val="22"/>
        </w:rPr>
        <w:t xml:space="preserve">7. Todos los integrantes del equipo deberán tener participación durante la exposición. </w:t>
      </w:r>
    </w:p>
    <w:p w:rsidR="00204BD0" w:rsidRPr="00204BD0" w:rsidRDefault="009F2B9C" w:rsidP="00204BD0">
      <w:pPr>
        <w:ind w:left="720"/>
        <w:rPr>
          <w:rFonts w:cs="Arial"/>
          <w:szCs w:val="22"/>
          <w:lang w:val="es-ES"/>
        </w:rPr>
      </w:pPr>
      <w:r w:rsidRPr="00720831">
        <w:rPr>
          <w:rFonts w:cs="Arial"/>
          <w:szCs w:val="22"/>
        </w:rPr>
        <w:t>8. Todo el equipo se deberá encontrar listo y a tiempo para la presentación el día que le corresponda. No se admitirán retrasos</w:t>
      </w:r>
    </w:p>
    <w:p w:rsidR="00204BD0" w:rsidRDefault="00204BD0" w:rsidP="008E6E57">
      <w:pPr>
        <w:pStyle w:val="Prrafodelista"/>
        <w:ind w:left="405"/>
        <w:rPr>
          <w:rFonts w:cs="Arial"/>
          <w:lang w:val="es-ES"/>
        </w:rPr>
      </w:pPr>
    </w:p>
    <w:p w:rsidR="008E6E57" w:rsidRPr="008E6E57" w:rsidRDefault="008E6E57" w:rsidP="008E6E57">
      <w:pPr>
        <w:pStyle w:val="Standard1"/>
        <w:rPr>
          <w:rFonts w:ascii="Arial" w:hAnsi="Arial"/>
          <w:b/>
          <w:sz w:val="24"/>
          <w:szCs w:val="24"/>
          <w:lang w:val="es-ES_tradnl"/>
        </w:rPr>
      </w:pPr>
      <w:r>
        <w:rPr>
          <w:rFonts w:ascii="Arial" w:hAnsi="Arial"/>
          <w:b/>
          <w:sz w:val="24"/>
          <w:szCs w:val="24"/>
          <w:lang w:val="es-ES_tradnl"/>
        </w:rPr>
        <w:t xml:space="preserve">Asignación de Administrador de Proyecto </w:t>
      </w:r>
    </w:p>
    <w:p w:rsidR="008E6E57" w:rsidRPr="008E6E57" w:rsidRDefault="008E6E57" w:rsidP="008E6E57">
      <w:pPr>
        <w:pStyle w:val="Standard1"/>
        <w:pBdr>
          <w:bottom w:val="single" w:sz="4" w:space="1" w:color="auto"/>
        </w:pBdr>
        <w:rPr>
          <w:rFonts w:ascii="Arial" w:hAnsi="Arial" w:cs="Arial"/>
          <w:sz w:val="24"/>
          <w:szCs w:val="24"/>
          <w:lang w:val="es-ES_tradnl"/>
        </w:rPr>
      </w:pPr>
    </w:p>
    <w:p w:rsidR="008E6E57" w:rsidRDefault="008E6E57" w:rsidP="000259FB">
      <w:pPr>
        <w:rPr>
          <w:rFonts w:cs="Arial"/>
          <w:lang w:val="es-ES"/>
        </w:rPr>
      </w:pPr>
    </w:p>
    <w:p w:rsidR="003D499B" w:rsidRPr="00F769CF" w:rsidRDefault="00720831" w:rsidP="00204BD0">
      <w:pPr>
        <w:rPr>
          <w:rFonts w:cs="Arial"/>
          <w:szCs w:val="22"/>
          <w:lang w:val="es-ES"/>
        </w:rPr>
      </w:pPr>
      <w:r>
        <w:rPr>
          <w:rFonts w:cs="Arial"/>
          <w:szCs w:val="22"/>
          <w:lang w:val="es-ES"/>
        </w:rPr>
        <w:t xml:space="preserve">La iniciadora del proyecto </w:t>
      </w:r>
      <w:r>
        <w:rPr>
          <w:rFonts w:cs="Arial"/>
          <w:lang w:val="es-ES"/>
        </w:rPr>
        <w:t xml:space="preserve">M.I. Tanya Itzel Arteaga Ricci da la autorización y asignación al </w:t>
      </w:r>
      <w:r w:rsidR="000259FB" w:rsidRPr="00F769CF">
        <w:rPr>
          <w:rFonts w:cs="Arial"/>
          <w:szCs w:val="22"/>
          <w:lang w:val="es-ES"/>
        </w:rPr>
        <w:t>Administrador de Proyecto (PM</w:t>
      </w:r>
      <w:r w:rsidR="000259FB" w:rsidRPr="00204BD0">
        <w:rPr>
          <w:rFonts w:cs="Arial"/>
          <w:szCs w:val="22"/>
          <w:lang w:val="es-ES"/>
        </w:rPr>
        <w:t xml:space="preserve">) </w:t>
      </w:r>
      <w:r w:rsidR="00204BD0" w:rsidRPr="00204BD0">
        <w:rPr>
          <w:rFonts w:cs="Arial"/>
          <w:szCs w:val="22"/>
          <w:lang w:val="es-ES"/>
        </w:rPr>
        <w:t xml:space="preserve">Luis Alberto </w:t>
      </w:r>
      <w:proofErr w:type="spellStart"/>
      <w:r w:rsidR="00204BD0" w:rsidRPr="00204BD0">
        <w:rPr>
          <w:rFonts w:cs="Arial"/>
          <w:szCs w:val="22"/>
          <w:lang w:val="es-ES"/>
        </w:rPr>
        <w:t>Rios</w:t>
      </w:r>
      <w:proofErr w:type="spellEnd"/>
      <w:r w:rsidR="00204BD0" w:rsidRPr="00204BD0">
        <w:rPr>
          <w:rFonts w:cs="Arial"/>
          <w:szCs w:val="22"/>
          <w:lang w:val="es-ES"/>
        </w:rPr>
        <w:t xml:space="preserve"> </w:t>
      </w:r>
      <w:proofErr w:type="spellStart"/>
      <w:r w:rsidR="00204BD0" w:rsidRPr="00204BD0">
        <w:rPr>
          <w:rFonts w:cs="Arial"/>
          <w:szCs w:val="22"/>
          <w:lang w:val="es-ES"/>
        </w:rPr>
        <w:t>Rimer</w:t>
      </w:r>
      <w:proofErr w:type="spellEnd"/>
      <w:r w:rsidR="000259FB" w:rsidRPr="00F769CF">
        <w:rPr>
          <w:rFonts w:cs="Arial"/>
          <w:szCs w:val="22"/>
          <w:lang w:val="es-ES"/>
        </w:rPr>
        <w:t xml:space="preserve"> </w:t>
      </w:r>
      <w:r w:rsidR="00204BD0">
        <w:rPr>
          <w:rFonts w:cs="Arial"/>
          <w:szCs w:val="22"/>
          <w:lang w:val="es-ES"/>
        </w:rPr>
        <w:t xml:space="preserve">, </w:t>
      </w:r>
      <w:r w:rsidR="000259FB" w:rsidRPr="00F769CF">
        <w:rPr>
          <w:rFonts w:cs="Arial"/>
          <w:szCs w:val="22"/>
          <w:lang w:val="es-ES"/>
        </w:rPr>
        <w:t xml:space="preserve">estudiante </w:t>
      </w:r>
      <w:r w:rsidR="00204BD0">
        <w:rPr>
          <w:rFonts w:cs="Arial"/>
          <w:szCs w:val="22"/>
          <w:lang w:val="es-ES"/>
        </w:rPr>
        <w:t>de la carrera</w:t>
      </w:r>
      <w:r w:rsidR="000259FB" w:rsidRPr="00F769CF">
        <w:rPr>
          <w:rFonts w:cs="Arial"/>
          <w:szCs w:val="22"/>
          <w:lang w:val="es-ES"/>
        </w:rPr>
        <w:t xml:space="preserve"> Ingeniería en Computación que pertenece al grupo 4 de la materia de Administración de Proyectos de Software impartida en la Facultad de Ingeniería,</w:t>
      </w:r>
      <w:r w:rsidR="00204BD0">
        <w:rPr>
          <w:rFonts w:cs="Arial"/>
          <w:szCs w:val="22"/>
          <w:lang w:val="es-ES"/>
        </w:rPr>
        <w:t xml:space="preserve"> </w:t>
      </w:r>
      <w:r w:rsidR="000259FB" w:rsidRPr="00F769CF">
        <w:rPr>
          <w:rFonts w:cs="Arial"/>
          <w:szCs w:val="22"/>
          <w:lang w:val="es-ES"/>
        </w:rPr>
        <w:t xml:space="preserve">otorgando la </w:t>
      </w:r>
      <w:r w:rsidR="00F769CF" w:rsidRPr="00F769CF">
        <w:rPr>
          <w:rFonts w:cs="Arial"/>
          <w:szCs w:val="22"/>
          <w:lang w:val="es-ES"/>
        </w:rPr>
        <w:t>autoridad y obligaciones de :</w:t>
      </w:r>
      <w:r w:rsidR="00204BD0">
        <w:rPr>
          <w:rFonts w:cs="Arial"/>
          <w:szCs w:val="22"/>
          <w:lang w:val="es-ES"/>
        </w:rPr>
        <w:t xml:space="preserve"> </w:t>
      </w:r>
    </w:p>
    <w:p w:rsidR="00F769CF" w:rsidRPr="00F769CF" w:rsidRDefault="00F769CF" w:rsidP="00F769CF">
      <w:pPr>
        <w:ind w:left="405"/>
        <w:rPr>
          <w:rFonts w:cs="Arial"/>
          <w:szCs w:val="22"/>
          <w:lang w:val="es-ES"/>
        </w:rPr>
      </w:pPr>
    </w:p>
    <w:p w:rsidR="00F769CF" w:rsidRPr="00F769CF" w:rsidRDefault="00F769CF" w:rsidP="00F769CF">
      <w:pPr>
        <w:pStyle w:val="Prrafodelista"/>
        <w:numPr>
          <w:ilvl w:val="0"/>
          <w:numId w:val="29"/>
        </w:numPr>
        <w:jc w:val="both"/>
        <w:rPr>
          <w:rFonts w:ascii="Arial" w:hAnsi="Arial" w:cs="Arial"/>
          <w:sz w:val="22"/>
          <w:szCs w:val="22"/>
          <w:lang w:val="es-ES"/>
        </w:rPr>
      </w:pPr>
      <w:r w:rsidRPr="00F769CF">
        <w:rPr>
          <w:rFonts w:ascii="Arial" w:hAnsi="Arial" w:cs="Arial"/>
          <w:sz w:val="22"/>
          <w:szCs w:val="22"/>
          <w:lang w:val="es-ES"/>
        </w:rPr>
        <w:t xml:space="preserve">Asignar o desincorporar personal del Proyecto, apoyado </w:t>
      </w:r>
      <w:r>
        <w:rPr>
          <w:rFonts w:ascii="Arial" w:hAnsi="Arial" w:cs="Arial"/>
          <w:sz w:val="22"/>
          <w:szCs w:val="22"/>
          <w:lang w:val="es-ES"/>
        </w:rPr>
        <w:t>de</w:t>
      </w:r>
      <w:r w:rsidRPr="00F769CF">
        <w:rPr>
          <w:rFonts w:ascii="Arial" w:hAnsi="Arial" w:cs="Arial"/>
          <w:sz w:val="22"/>
          <w:szCs w:val="22"/>
          <w:lang w:val="es-ES"/>
        </w:rPr>
        <w:t xml:space="preserve"> una justificación.</w:t>
      </w:r>
    </w:p>
    <w:p w:rsidR="00F769CF" w:rsidRPr="00F769CF" w:rsidRDefault="00F769CF" w:rsidP="00F769CF">
      <w:pPr>
        <w:pStyle w:val="Prrafodelista"/>
        <w:numPr>
          <w:ilvl w:val="0"/>
          <w:numId w:val="29"/>
        </w:numPr>
        <w:jc w:val="both"/>
        <w:rPr>
          <w:rFonts w:ascii="Arial" w:hAnsi="Arial" w:cs="Arial"/>
          <w:sz w:val="22"/>
          <w:szCs w:val="22"/>
          <w:lang w:val="es-ES"/>
        </w:rPr>
      </w:pPr>
      <w:r w:rsidRPr="00F769CF">
        <w:rPr>
          <w:rFonts w:ascii="Arial" w:hAnsi="Arial" w:cs="Arial"/>
          <w:sz w:val="22"/>
          <w:szCs w:val="22"/>
          <w:lang w:val="es-ES"/>
        </w:rPr>
        <w:t xml:space="preserve">Gestionar y utilizar los recursos necesarios para cumplir con el objetivo del proyecto </w:t>
      </w:r>
    </w:p>
    <w:p w:rsidR="00F769CF" w:rsidRPr="00F769CF" w:rsidRDefault="00F769CF" w:rsidP="00F769CF">
      <w:pPr>
        <w:pStyle w:val="Prrafodelista"/>
        <w:numPr>
          <w:ilvl w:val="0"/>
          <w:numId w:val="29"/>
        </w:numPr>
        <w:jc w:val="both"/>
        <w:rPr>
          <w:rFonts w:ascii="Arial" w:hAnsi="Arial" w:cs="Arial"/>
          <w:sz w:val="22"/>
          <w:szCs w:val="22"/>
          <w:lang w:val="es-ES"/>
        </w:rPr>
      </w:pPr>
      <w:r w:rsidRPr="00F769CF">
        <w:rPr>
          <w:rFonts w:ascii="Arial" w:hAnsi="Arial" w:cs="Arial"/>
          <w:sz w:val="22"/>
          <w:szCs w:val="22"/>
          <w:lang w:val="es-ES"/>
        </w:rPr>
        <w:t>Liderar el equipo de trabajo para alcanzar los objetivos del proyecto</w:t>
      </w:r>
    </w:p>
    <w:p w:rsidR="00F769CF" w:rsidRDefault="00F769CF" w:rsidP="00F769CF">
      <w:pPr>
        <w:pStyle w:val="Prrafodelista"/>
        <w:numPr>
          <w:ilvl w:val="0"/>
          <w:numId w:val="29"/>
        </w:numPr>
        <w:jc w:val="both"/>
        <w:rPr>
          <w:rFonts w:ascii="Arial" w:hAnsi="Arial" w:cs="Arial"/>
          <w:sz w:val="22"/>
          <w:szCs w:val="22"/>
          <w:lang w:val="es-ES"/>
        </w:rPr>
      </w:pPr>
      <w:r w:rsidRPr="00F769CF">
        <w:rPr>
          <w:rFonts w:ascii="Arial" w:hAnsi="Arial" w:cs="Arial"/>
          <w:sz w:val="22"/>
          <w:szCs w:val="22"/>
          <w:lang w:val="es-ES"/>
        </w:rPr>
        <w:t xml:space="preserve">Coordinar todas las áreas involucradas en el proyecto </w:t>
      </w:r>
    </w:p>
    <w:p w:rsidR="00F769CF" w:rsidRDefault="00F769CF" w:rsidP="00F769CF">
      <w:pPr>
        <w:pStyle w:val="Prrafodelista"/>
        <w:numPr>
          <w:ilvl w:val="0"/>
          <w:numId w:val="29"/>
        </w:numPr>
        <w:jc w:val="both"/>
        <w:rPr>
          <w:rFonts w:ascii="Arial" w:hAnsi="Arial" w:cs="Arial"/>
          <w:sz w:val="22"/>
          <w:szCs w:val="22"/>
          <w:lang w:val="es-ES"/>
        </w:rPr>
      </w:pPr>
      <w:r>
        <w:rPr>
          <w:rFonts w:ascii="Arial" w:hAnsi="Arial" w:cs="Arial"/>
          <w:sz w:val="22"/>
          <w:szCs w:val="22"/>
          <w:lang w:val="es-ES"/>
        </w:rPr>
        <w:t xml:space="preserve">Resolver los conflictos que se generen entre los interesados del proyecto </w:t>
      </w:r>
    </w:p>
    <w:p w:rsidR="008E6E57" w:rsidRDefault="00F769CF" w:rsidP="008E6E57">
      <w:pPr>
        <w:pStyle w:val="Prrafodelista"/>
        <w:numPr>
          <w:ilvl w:val="0"/>
          <w:numId w:val="29"/>
        </w:numPr>
        <w:jc w:val="both"/>
        <w:rPr>
          <w:rFonts w:ascii="Arial" w:hAnsi="Arial" w:cs="Arial"/>
          <w:sz w:val="22"/>
          <w:szCs w:val="22"/>
          <w:lang w:val="es-ES"/>
        </w:rPr>
      </w:pPr>
      <w:r>
        <w:rPr>
          <w:rFonts w:ascii="Arial" w:hAnsi="Arial" w:cs="Arial"/>
          <w:sz w:val="22"/>
          <w:szCs w:val="22"/>
          <w:lang w:val="es-ES"/>
        </w:rPr>
        <w:t xml:space="preserve">Aplicar los estándares necesarios para dirigir el proyecto </w:t>
      </w:r>
    </w:p>
    <w:p w:rsidR="00720831" w:rsidRDefault="00720831" w:rsidP="00720831">
      <w:pPr>
        <w:rPr>
          <w:rFonts w:cs="Arial"/>
          <w:szCs w:val="22"/>
          <w:lang w:val="es-ES"/>
        </w:rPr>
      </w:pPr>
    </w:p>
    <w:p w:rsidR="009F0E62" w:rsidRDefault="009F0E62" w:rsidP="008E6E57">
      <w:pPr>
        <w:rPr>
          <w:rFonts w:cs="Arial"/>
          <w:szCs w:val="22"/>
          <w:lang w:val="es-ES"/>
        </w:rPr>
      </w:pPr>
    </w:p>
    <w:p w:rsidR="008E6E57" w:rsidRPr="008E6E57" w:rsidRDefault="008E6E57" w:rsidP="008E6E57">
      <w:pPr>
        <w:pStyle w:val="Standard1"/>
        <w:rPr>
          <w:rFonts w:ascii="Arial" w:hAnsi="Arial"/>
          <w:b/>
          <w:sz w:val="24"/>
          <w:szCs w:val="24"/>
          <w:lang w:val="es-ES_tradnl"/>
        </w:rPr>
      </w:pPr>
      <w:r>
        <w:rPr>
          <w:rFonts w:ascii="Arial" w:hAnsi="Arial"/>
          <w:b/>
          <w:sz w:val="24"/>
          <w:szCs w:val="24"/>
          <w:lang w:val="es-ES_tradnl"/>
        </w:rPr>
        <w:t>Patrocinador del Proyecto o Persona que autoriza el Acta Constitutiva del Proyecto</w:t>
      </w:r>
    </w:p>
    <w:p w:rsidR="008E6E57" w:rsidRPr="008E6E57" w:rsidRDefault="008E6E57" w:rsidP="008E6E57">
      <w:pPr>
        <w:pStyle w:val="Standard1"/>
        <w:pBdr>
          <w:bottom w:val="single" w:sz="4" w:space="1" w:color="auto"/>
        </w:pBdr>
        <w:rPr>
          <w:rFonts w:ascii="Arial" w:hAnsi="Arial" w:cs="Arial"/>
          <w:sz w:val="24"/>
          <w:szCs w:val="24"/>
          <w:lang w:val="es-ES_tradnl"/>
        </w:rPr>
      </w:pPr>
    </w:p>
    <w:p w:rsidR="008E6E57" w:rsidRPr="008E6E57" w:rsidRDefault="008E6E57" w:rsidP="008E6E57">
      <w:pPr>
        <w:rPr>
          <w:rFonts w:cs="Arial"/>
          <w:szCs w:val="22"/>
          <w:lang w:val="es-ES"/>
        </w:rPr>
      </w:pPr>
    </w:p>
    <w:p w:rsidR="00720831" w:rsidRDefault="00720831" w:rsidP="008E6E57">
      <w:pPr>
        <w:rPr>
          <w:rFonts w:cs="Arial"/>
          <w:lang w:val="es-ES"/>
        </w:rPr>
      </w:pPr>
      <w:r>
        <w:rPr>
          <w:rFonts w:cs="Arial"/>
          <w:lang w:val="es-ES"/>
        </w:rPr>
        <w:t>Por lo antes mencionado firma M.I. Tanya Itzel Arteaga Ricci , aceptando la creación del proyecto:</w:t>
      </w:r>
    </w:p>
    <w:p w:rsidR="00720831" w:rsidRDefault="00720831" w:rsidP="008E6E57">
      <w:pPr>
        <w:rPr>
          <w:rFonts w:cs="Arial"/>
          <w:lang w:val="es-ES"/>
        </w:rPr>
      </w:pPr>
    </w:p>
    <w:p w:rsidR="00720831" w:rsidRDefault="00720831" w:rsidP="008E6E57">
      <w:pPr>
        <w:rPr>
          <w:rFonts w:cs="Arial"/>
          <w:lang w:val="es-ES"/>
        </w:rPr>
      </w:pPr>
    </w:p>
    <w:p w:rsidR="00720831" w:rsidRDefault="00720831" w:rsidP="008E6E57">
      <w:pPr>
        <w:rPr>
          <w:rFonts w:cs="Arial"/>
          <w:lang w:val="es-ES"/>
        </w:rPr>
      </w:pPr>
      <w:r>
        <w:rPr>
          <w:rFonts w:cs="Arial"/>
          <w:lang w:val="es-ES"/>
        </w:rPr>
        <w:lastRenderedPageBreak/>
        <w:tab/>
      </w:r>
      <w:r>
        <w:rPr>
          <w:rFonts w:cs="Arial"/>
          <w:lang w:val="es-ES"/>
        </w:rPr>
        <w:tab/>
      </w:r>
      <w:r>
        <w:rPr>
          <w:rFonts w:cs="Arial"/>
          <w:lang w:val="es-ES"/>
        </w:rPr>
        <w:tab/>
      </w:r>
      <w:r>
        <w:rPr>
          <w:rFonts w:cs="Arial"/>
          <w:lang w:val="es-ES"/>
        </w:rPr>
        <w:tab/>
      </w:r>
    </w:p>
    <w:p w:rsidR="00FD29A4" w:rsidRDefault="00FD29A4" w:rsidP="008E6E57">
      <w:pPr>
        <w:rPr>
          <w:rFonts w:cs="Arial"/>
          <w:lang w:val="es-ES"/>
        </w:rPr>
      </w:pPr>
    </w:p>
    <w:p w:rsidR="00FD29A4" w:rsidRPr="00720831" w:rsidRDefault="00FD29A4" w:rsidP="008E6E57">
      <w:pPr>
        <w:rPr>
          <w:rFonts w:cs="Arial"/>
          <w:u w:val="single"/>
          <w:lang w:val="es-ES"/>
        </w:rPr>
      </w:pPr>
    </w:p>
    <w:p w:rsidR="00720831" w:rsidRDefault="00720831" w:rsidP="008E6E57">
      <w:pPr>
        <w:rPr>
          <w:rFonts w:cs="Arial"/>
          <w:lang w:val="es-ES"/>
        </w:rPr>
      </w:pPr>
      <w:r>
        <w:rPr>
          <w:rFonts w:cs="Arial"/>
          <w:lang w:val="es-ES"/>
        </w:rPr>
        <w:tab/>
      </w:r>
      <w:r>
        <w:rPr>
          <w:rFonts w:cs="Arial"/>
          <w:lang w:val="es-ES"/>
        </w:rPr>
        <w:tab/>
      </w:r>
      <w:r>
        <w:rPr>
          <w:rFonts w:cs="Arial"/>
          <w:lang w:val="es-ES"/>
        </w:rPr>
        <w:tab/>
      </w:r>
      <w:r>
        <w:rPr>
          <w:rFonts w:cs="Arial"/>
          <w:lang w:val="es-ES"/>
        </w:rPr>
        <w:tab/>
      </w:r>
      <w:r>
        <w:rPr>
          <w:rFonts w:cs="Arial"/>
          <w:lang w:val="es-ES"/>
        </w:rPr>
        <w:tab/>
      </w:r>
    </w:p>
    <w:p w:rsidR="00720831" w:rsidRDefault="00720831" w:rsidP="008E6E57">
      <w:pPr>
        <w:rPr>
          <w:rFonts w:cs="Arial"/>
          <w:lang w:val="es-ES"/>
        </w:rPr>
      </w:pPr>
      <w:r>
        <w:rPr>
          <w:rFonts w:cs="Arial"/>
          <w:lang w:val="es-ES"/>
        </w:rPr>
        <w:tab/>
      </w:r>
      <w:r>
        <w:rPr>
          <w:rFonts w:cs="Arial"/>
          <w:lang w:val="es-ES"/>
        </w:rPr>
        <w:tab/>
      </w:r>
      <w:r>
        <w:rPr>
          <w:rFonts w:cs="Arial"/>
          <w:lang w:val="es-ES"/>
        </w:rPr>
        <w:tab/>
      </w:r>
      <w:r>
        <w:rPr>
          <w:rFonts w:cs="Arial"/>
          <w:lang w:val="es-ES"/>
        </w:rPr>
        <w:tab/>
      </w:r>
      <w:r>
        <w:rPr>
          <w:rFonts w:cs="Arial"/>
          <w:lang w:val="es-ES"/>
        </w:rPr>
        <w:tab/>
        <w:t>--------------------------------------------</w:t>
      </w:r>
    </w:p>
    <w:p w:rsidR="00F769CF" w:rsidRPr="00F769CF" w:rsidRDefault="00720831" w:rsidP="009F0E62">
      <w:pPr>
        <w:rPr>
          <w:rFonts w:cs="Arial"/>
          <w:lang w:val="es-ES"/>
        </w:rPr>
      </w:pPr>
      <w:r>
        <w:rPr>
          <w:rFonts w:cs="Arial"/>
          <w:lang w:val="es-ES"/>
        </w:rPr>
        <w:tab/>
      </w:r>
      <w:r>
        <w:rPr>
          <w:rFonts w:cs="Arial"/>
          <w:lang w:val="es-ES"/>
        </w:rPr>
        <w:tab/>
      </w:r>
      <w:r>
        <w:rPr>
          <w:rFonts w:cs="Arial"/>
          <w:lang w:val="es-ES"/>
        </w:rPr>
        <w:tab/>
      </w:r>
      <w:r>
        <w:rPr>
          <w:rFonts w:cs="Arial"/>
          <w:lang w:val="es-ES"/>
        </w:rPr>
        <w:tab/>
      </w:r>
      <w:r>
        <w:rPr>
          <w:rFonts w:cs="Arial"/>
          <w:lang w:val="es-ES"/>
        </w:rPr>
        <w:tab/>
        <w:t xml:space="preserve">   M.I. Tanya Itzel Arteaga Ricc</w:t>
      </w:r>
    </w:p>
    <w:sectPr w:rsidR="00F769CF" w:rsidRPr="00F769CF" w:rsidSect="00C73E8A">
      <w:headerReference w:type="default" r:id="rId9"/>
      <w:footerReference w:type="default" r:id="rId10"/>
      <w:headerReference w:type="first" r:id="rId11"/>
      <w:pgSz w:w="11906" w:h="16838" w:code="9"/>
      <w:pgMar w:top="720" w:right="720" w:bottom="720" w:left="720" w:header="426" w:footer="67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2A5A" w:rsidRDefault="00A92A5A" w:rsidP="009A36A4">
      <w:r>
        <w:separator/>
      </w:r>
    </w:p>
  </w:endnote>
  <w:endnote w:type="continuationSeparator" w:id="0">
    <w:p w:rsidR="00A92A5A" w:rsidRDefault="00A92A5A" w:rsidP="009A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B1"/>
    <w:family w:val="auto"/>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1248977"/>
      <w:docPartObj>
        <w:docPartGallery w:val="Page Numbers (Bottom of Page)"/>
        <w:docPartUnique/>
      </w:docPartObj>
    </w:sdtPr>
    <w:sdtEndPr/>
    <w:sdtContent>
      <w:p w:rsidR="009F0E62" w:rsidRDefault="009F0E62">
        <w:pPr>
          <w:pStyle w:val="Piedepgina"/>
        </w:pPr>
        <w:r>
          <w:fldChar w:fldCharType="begin"/>
        </w:r>
        <w:r>
          <w:instrText>PAGE   \* MERGEFORMAT</w:instrText>
        </w:r>
        <w:r>
          <w:fldChar w:fldCharType="separate"/>
        </w:r>
        <w:r>
          <w:rPr>
            <w:lang w:val="es-ES"/>
          </w:rPr>
          <w:t>2</w:t>
        </w:r>
        <w:r>
          <w:fldChar w:fldCharType="end"/>
        </w:r>
      </w:p>
    </w:sdtContent>
  </w:sdt>
  <w:p w:rsidR="0061366E" w:rsidRDefault="0061366E" w:rsidP="00232E4D">
    <w:pPr>
      <w:pStyle w:val="Piedepgina"/>
      <w:pBdr>
        <w:top w:val="none" w:sz="0" w:space="0" w:color="auto"/>
      </w:pBdr>
      <w:rPr>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2A5A" w:rsidRDefault="00A92A5A" w:rsidP="009A36A4">
      <w:r>
        <w:separator/>
      </w:r>
    </w:p>
  </w:footnote>
  <w:footnote w:type="continuationSeparator" w:id="0">
    <w:p w:rsidR="00A92A5A" w:rsidRDefault="00A92A5A" w:rsidP="009A36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06" w:type="dxa"/>
      <w:tblInd w:w="108" w:type="dxa"/>
      <w:tblLayout w:type="fixed"/>
      <w:tblLook w:val="0000" w:firstRow="0" w:lastRow="0" w:firstColumn="0" w:lastColumn="0" w:noHBand="0" w:noVBand="0"/>
    </w:tblPr>
    <w:tblGrid>
      <w:gridCol w:w="2410"/>
      <w:gridCol w:w="4995"/>
      <w:gridCol w:w="2801"/>
    </w:tblGrid>
    <w:tr w:rsidR="00345FFE" w:rsidRPr="00B50F68" w:rsidTr="00311FCF">
      <w:trPr>
        <w:trHeight w:val="851"/>
      </w:trPr>
      <w:tc>
        <w:tcPr>
          <w:tcW w:w="2410" w:type="dxa"/>
        </w:tcPr>
        <w:p w:rsidR="00345FFE" w:rsidRPr="00B50F68" w:rsidRDefault="00C224B7" w:rsidP="00345FFE">
          <w:pPr>
            <w:pStyle w:val="CompanyName"/>
            <w:rPr>
              <w:rFonts w:ascii="Arial" w:hAnsi="Arial" w:cs="Arial"/>
              <w:sz w:val="14"/>
              <w:szCs w:val="28"/>
              <w:lang w:val="es-MX"/>
            </w:rPr>
          </w:pPr>
          <w:r>
            <w:rPr>
              <w:rFonts w:ascii="Tahoma" w:hAnsi="Tahoma" w:cs="Tahoma"/>
              <w:b/>
              <w:noProof/>
              <w:sz w:val="28"/>
              <w:lang w:val="es-MX"/>
            </w:rPr>
            <w:drawing>
              <wp:anchor distT="0" distB="0" distL="114300" distR="114300" simplePos="0" relativeHeight="251661312" behindDoc="0" locked="0" layoutInCell="1" allowOverlap="1" wp14:anchorId="1E2BE7D9" wp14:editId="156A2628">
                <wp:simplePos x="0" y="0"/>
                <wp:positionH relativeFrom="margin">
                  <wp:posOffset>54226</wp:posOffset>
                </wp:positionH>
                <wp:positionV relativeFrom="paragraph">
                  <wp:posOffset>-132288</wp:posOffset>
                </wp:positionV>
                <wp:extent cx="988828" cy="738721"/>
                <wp:effectExtent l="0" t="0" r="1905" b="444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2529" cy="756427"/>
                        </a:xfrm>
                        <a:prstGeom prst="rect">
                          <a:avLst/>
                        </a:prstGeom>
                        <a:noFill/>
                      </pic:spPr>
                    </pic:pic>
                  </a:graphicData>
                </a:graphic>
                <wp14:sizeRelH relativeFrom="page">
                  <wp14:pctWidth>0</wp14:pctWidth>
                </wp14:sizeRelH>
                <wp14:sizeRelV relativeFrom="page">
                  <wp14:pctHeight>0</wp14:pctHeight>
                </wp14:sizeRelV>
              </wp:anchor>
            </w:drawing>
          </w:r>
        </w:p>
      </w:tc>
      <w:tc>
        <w:tcPr>
          <w:tcW w:w="4995" w:type="dxa"/>
          <w:vAlign w:val="center"/>
        </w:tcPr>
        <w:p w:rsidR="00345FFE" w:rsidRDefault="00345FFE" w:rsidP="00345FFE">
          <w:pPr>
            <w:pStyle w:val="CompanyName"/>
            <w:jc w:val="center"/>
            <w:rPr>
              <w:rFonts w:ascii="Arial" w:hAnsi="Arial" w:cs="Arial"/>
              <w:b/>
              <w:spacing w:val="0"/>
              <w:sz w:val="24"/>
              <w:szCs w:val="28"/>
              <w:lang w:val="es-MX"/>
            </w:rPr>
          </w:pPr>
          <w:r>
            <w:rPr>
              <w:rFonts w:ascii="Arial" w:hAnsi="Arial" w:cs="Arial"/>
              <w:b/>
              <w:spacing w:val="0"/>
              <w:sz w:val="24"/>
              <w:szCs w:val="28"/>
              <w:lang w:val="es-MX"/>
            </w:rPr>
            <w:t xml:space="preserve">Acta  </w:t>
          </w:r>
        </w:p>
        <w:p w:rsidR="00345FFE" w:rsidRDefault="00345FFE" w:rsidP="00345FFE">
          <w:pPr>
            <w:pStyle w:val="CompanyName"/>
            <w:rPr>
              <w:rFonts w:ascii="Arial" w:hAnsi="Arial" w:cs="Arial"/>
              <w:sz w:val="24"/>
              <w:szCs w:val="24"/>
            </w:rPr>
          </w:pPr>
          <w:r>
            <w:rPr>
              <w:rFonts w:ascii="Arial" w:hAnsi="Arial" w:cs="Arial"/>
              <w:sz w:val="24"/>
              <w:szCs w:val="24"/>
            </w:rPr>
            <w:t xml:space="preserve">                                          </w:t>
          </w:r>
        </w:p>
        <w:p w:rsidR="00345FFE" w:rsidRPr="008A4601" w:rsidRDefault="00345FFE" w:rsidP="00345FFE">
          <w:pPr>
            <w:pStyle w:val="CompanyName"/>
            <w:rPr>
              <w:rFonts w:ascii="Arial" w:hAnsi="Arial" w:cs="Arial"/>
              <w:b/>
              <w:spacing w:val="0"/>
              <w:sz w:val="24"/>
              <w:szCs w:val="28"/>
              <w:lang w:val="es-MX"/>
            </w:rPr>
          </w:pPr>
          <w:r>
            <w:rPr>
              <w:rFonts w:ascii="Arial" w:hAnsi="Arial" w:cs="Arial"/>
              <w:sz w:val="24"/>
              <w:szCs w:val="24"/>
            </w:rPr>
            <w:t xml:space="preserve">                                     </w:t>
          </w:r>
          <w:r w:rsidR="008E6E57">
            <w:rPr>
              <w:rFonts w:ascii="Arial" w:hAnsi="Arial" w:cs="Arial"/>
              <w:sz w:val="24"/>
              <w:szCs w:val="24"/>
            </w:rPr>
            <w:t>Constitutiva de Proyecto</w:t>
          </w:r>
          <w:r>
            <w:rPr>
              <w:sz w:val="20"/>
            </w:rPr>
            <w:t xml:space="preserve">  </w:t>
          </w:r>
        </w:p>
      </w:tc>
      <w:tc>
        <w:tcPr>
          <w:tcW w:w="2801" w:type="dxa"/>
          <w:vAlign w:val="center"/>
        </w:tcPr>
        <w:p w:rsidR="00345FFE" w:rsidRPr="00AF6A6C" w:rsidRDefault="00345FFE" w:rsidP="00345FFE">
          <w:pPr>
            <w:pStyle w:val="ReturnAddress"/>
            <w:framePr w:w="0" w:hRule="auto" w:wrap="auto" w:vAnchor="margin" w:hAnchor="text" w:xAlign="left" w:yAlign="inline"/>
            <w:spacing w:before="100" w:beforeAutospacing="1" w:after="100" w:afterAutospacing="1" w:line="240" w:lineRule="auto"/>
            <w:rPr>
              <w:rFonts w:ascii="Aharoni" w:hAnsi="Aharoni" w:cs="Aharoni"/>
              <w:sz w:val="32"/>
              <w:szCs w:val="32"/>
              <w:lang w:val="es-MX"/>
            </w:rPr>
          </w:pPr>
          <w:r w:rsidRPr="00AF6A6C">
            <w:rPr>
              <w:rFonts w:ascii="Aharoni" w:hAnsi="Aharoni" w:cs="Aharoni"/>
              <w:sz w:val="32"/>
              <w:szCs w:val="32"/>
              <w:lang w:val="es-MX"/>
            </w:rPr>
            <w:t xml:space="preserve">ID: </w:t>
          </w:r>
          <w:r w:rsidR="008E6E57">
            <w:rPr>
              <w:rFonts w:ascii="Aharoni" w:hAnsi="Aharoni" w:cs="Aharoni"/>
              <w:sz w:val="32"/>
              <w:szCs w:val="32"/>
              <w:lang w:val="es-MX"/>
            </w:rPr>
            <w:t>128-808-98</w:t>
          </w:r>
        </w:p>
      </w:tc>
    </w:tr>
  </w:tbl>
  <w:p w:rsidR="0061366E" w:rsidRPr="00331B9C" w:rsidRDefault="0061366E" w:rsidP="00331B9C">
    <w:pPr>
      <w:pStyle w:val="Encabezado"/>
      <w:tabs>
        <w:tab w:val="clear" w:pos="4320"/>
        <w:tab w:val="clear" w:pos="8640"/>
        <w:tab w:val="center" w:pos="4680"/>
        <w:tab w:val="right" w:pos="9360"/>
      </w:tabs>
      <w:jc w:val="left"/>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66E" w:rsidRDefault="0061366E" w:rsidP="001A28DD">
    <w:pPr>
      <w:pStyle w:val="Encabezado"/>
      <w:rPr>
        <w:b/>
        <w:sz w:val="24"/>
      </w:rPr>
    </w:pPr>
  </w:p>
  <w:tbl>
    <w:tblPr>
      <w:tblW w:w="10206" w:type="dxa"/>
      <w:tblInd w:w="108" w:type="dxa"/>
      <w:tblLayout w:type="fixed"/>
      <w:tblLook w:val="0000" w:firstRow="0" w:lastRow="0" w:firstColumn="0" w:lastColumn="0" w:noHBand="0" w:noVBand="0"/>
    </w:tblPr>
    <w:tblGrid>
      <w:gridCol w:w="2410"/>
      <w:gridCol w:w="5954"/>
      <w:gridCol w:w="1842"/>
    </w:tblGrid>
    <w:tr w:rsidR="0061366E" w:rsidRPr="00B50F68">
      <w:trPr>
        <w:trHeight w:val="851"/>
      </w:trPr>
      <w:tc>
        <w:tcPr>
          <w:tcW w:w="2410" w:type="dxa"/>
        </w:tcPr>
        <w:p w:rsidR="0061366E" w:rsidRPr="00B50F68" w:rsidRDefault="0061366E" w:rsidP="0056621F">
          <w:pPr>
            <w:pStyle w:val="CompanyName"/>
            <w:rPr>
              <w:rFonts w:ascii="Arial" w:hAnsi="Arial" w:cs="Arial"/>
              <w:sz w:val="14"/>
              <w:szCs w:val="28"/>
              <w:lang w:val="es-MX"/>
            </w:rPr>
          </w:pPr>
        </w:p>
      </w:tc>
      <w:tc>
        <w:tcPr>
          <w:tcW w:w="5954" w:type="dxa"/>
          <w:vAlign w:val="center"/>
        </w:tcPr>
        <w:p w:rsidR="0061366E" w:rsidRPr="00B50F68" w:rsidRDefault="0061366E" w:rsidP="003A46BB">
          <w:pPr>
            <w:pStyle w:val="ReturnAddress"/>
            <w:framePr w:w="0" w:hRule="auto" w:wrap="auto" w:vAnchor="margin" w:hAnchor="text" w:xAlign="left" w:yAlign="inline"/>
            <w:jc w:val="center"/>
            <w:rPr>
              <w:rFonts w:cs="Arial"/>
              <w:lang w:val="es-ES"/>
            </w:rPr>
          </w:pPr>
        </w:p>
      </w:tc>
      <w:tc>
        <w:tcPr>
          <w:tcW w:w="1842" w:type="dxa"/>
          <w:vAlign w:val="center"/>
        </w:tcPr>
        <w:p w:rsidR="0061366E" w:rsidRPr="00B50F68" w:rsidRDefault="0061366E" w:rsidP="0056621F">
          <w:pPr>
            <w:pStyle w:val="ReturnAddress"/>
            <w:framePr w:w="0" w:hRule="auto" w:wrap="auto" w:vAnchor="margin" w:hAnchor="text" w:xAlign="left" w:yAlign="inline"/>
            <w:spacing w:before="100" w:beforeAutospacing="1" w:after="100" w:afterAutospacing="1" w:line="240" w:lineRule="auto"/>
            <w:jc w:val="right"/>
            <w:rPr>
              <w:lang w:val="es-MX"/>
            </w:rPr>
          </w:pPr>
        </w:p>
      </w:tc>
    </w:tr>
  </w:tbl>
  <w:p w:rsidR="0061366E" w:rsidRDefault="0061366E" w:rsidP="00435A81">
    <w:pPr>
      <w:pStyle w:val="Encabezad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9.05pt;height:9.05pt" o:bullet="t">
        <v:imagedata r:id="rId1" o:title="j0115866"/>
      </v:shape>
    </w:pict>
  </w:numPicBullet>
  <w:numPicBullet w:numPicBulletId="1">
    <w:pict>
      <v:shape id="_x0000_i1059" type="#_x0000_t75" style="width:9.05pt;height:9.05pt" o:bullet="t">
        <v:imagedata r:id="rId2" o:title="BD21298_"/>
      </v:shape>
    </w:pict>
  </w:numPicBullet>
  <w:abstractNum w:abstractNumId="0" w15:restartNumberingAfterBreak="0">
    <w:nsid w:val="FFFFFF89"/>
    <w:multiLevelType w:val="singleLevel"/>
    <w:tmpl w:val="80DAB5A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C5364D"/>
    <w:multiLevelType w:val="multilevel"/>
    <w:tmpl w:val="2932ABDE"/>
    <w:lvl w:ilvl="0">
      <w:start w:val="1"/>
      <w:numFmt w:val="bullet"/>
      <w:pStyle w:val="Estilo1"/>
      <w:lvlText w:val=""/>
      <w:lvlJc w:val="left"/>
      <w:pPr>
        <w:tabs>
          <w:tab w:val="num" w:pos="720"/>
        </w:tabs>
        <w:ind w:left="720" w:hanging="363"/>
      </w:pPr>
      <w:rPr>
        <w:rFonts w:ascii="Symbol" w:hAnsi="Symbol" w:hint="default"/>
        <w:b w:val="0"/>
        <w:i w:val="0"/>
        <w:sz w:val="22"/>
      </w:rPr>
    </w:lvl>
    <w:lvl w:ilvl="1">
      <w:start w:val="1"/>
      <w:numFmt w:val="bullet"/>
      <w:lvlText w:val=""/>
      <w:lvlJc w:val="left"/>
      <w:pPr>
        <w:tabs>
          <w:tab w:val="num" w:pos="1440"/>
        </w:tabs>
        <w:ind w:left="1440" w:hanging="363"/>
      </w:pPr>
      <w:rPr>
        <w:rFonts w:ascii="Symbol" w:hAnsi="Symbol" w:hint="default"/>
        <w:b w:val="0"/>
        <w:i w:val="0"/>
        <w:caps w:val="0"/>
        <w:small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2160"/>
        </w:tabs>
        <w:ind w:left="2160" w:hanging="363"/>
      </w:pPr>
      <w:rPr>
        <w:rFonts w:ascii="Symbol" w:hAnsi="Symbol" w:hint="default"/>
        <w:b w:val="0"/>
        <w:i w:val="0"/>
        <w:sz w:val="22"/>
      </w:rPr>
    </w:lvl>
    <w:lvl w:ilvl="3">
      <w:start w:val="1"/>
      <w:numFmt w:val="bullet"/>
      <w:lvlText w:val=""/>
      <w:lvlJc w:val="left"/>
      <w:pPr>
        <w:tabs>
          <w:tab w:val="num" w:pos="1440"/>
        </w:tabs>
        <w:ind w:left="1440" w:hanging="363"/>
      </w:pPr>
      <w:rPr>
        <w:rFonts w:ascii="Symbol" w:hAnsi="Symbol"/>
      </w:rPr>
    </w:lvl>
    <w:lvl w:ilvl="4">
      <w:start w:val="1"/>
      <w:numFmt w:val="bullet"/>
      <w:lvlText w:val=""/>
      <w:lvlJc w:val="left"/>
      <w:pPr>
        <w:tabs>
          <w:tab w:val="num" w:pos="1797"/>
        </w:tabs>
        <w:ind w:left="1797" w:hanging="357"/>
      </w:pPr>
      <w:rPr>
        <w:rFonts w:ascii="Symbol" w:hAnsi="Symbol"/>
      </w:rPr>
    </w:lvl>
    <w:lvl w:ilvl="5">
      <w:start w:val="1"/>
      <w:numFmt w:val="bullet"/>
      <w:lvlText w:val=""/>
      <w:lvlJc w:val="left"/>
      <w:pPr>
        <w:tabs>
          <w:tab w:val="num" w:pos="2160"/>
        </w:tabs>
        <w:ind w:left="2160" w:hanging="363"/>
      </w:pPr>
      <w:rPr>
        <w:rFonts w:ascii="Wingdings" w:hAnsi="Wingdings"/>
      </w:rPr>
    </w:lvl>
    <w:lvl w:ilvl="6">
      <w:start w:val="1"/>
      <w:numFmt w:val="bullet"/>
      <w:lvlText w:val=""/>
      <w:lvlJc w:val="left"/>
      <w:pPr>
        <w:tabs>
          <w:tab w:val="num" w:pos="2517"/>
        </w:tabs>
        <w:ind w:left="2517" w:hanging="357"/>
      </w:pPr>
      <w:rPr>
        <w:rFonts w:ascii="Wingdings" w:hAnsi="Wingdings"/>
      </w:rPr>
    </w:lvl>
    <w:lvl w:ilvl="7">
      <w:start w:val="1"/>
      <w:numFmt w:val="bullet"/>
      <w:lvlText w:val=""/>
      <w:lvlJc w:val="left"/>
      <w:pPr>
        <w:tabs>
          <w:tab w:val="num" w:pos="2880"/>
        </w:tabs>
        <w:ind w:left="2880" w:hanging="363"/>
      </w:pPr>
      <w:rPr>
        <w:rFonts w:ascii="Symbol" w:hAnsi="Symbol"/>
      </w:rPr>
    </w:lvl>
    <w:lvl w:ilvl="8">
      <w:start w:val="1"/>
      <w:numFmt w:val="bullet"/>
      <w:lvlText w:val=""/>
      <w:lvlJc w:val="left"/>
      <w:pPr>
        <w:tabs>
          <w:tab w:val="num" w:pos="3237"/>
        </w:tabs>
        <w:ind w:left="3237" w:hanging="357"/>
      </w:pPr>
      <w:rPr>
        <w:rFonts w:ascii="Symbol" w:hAnsi="Symbol"/>
      </w:rPr>
    </w:lvl>
  </w:abstractNum>
  <w:abstractNum w:abstractNumId="2" w15:restartNumberingAfterBreak="0">
    <w:nsid w:val="08777A90"/>
    <w:multiLevelType w:val="hybridMultilevel"/>
    <w:tmpl w:val="30D27160"/>
    <w:lvl w:ilvl="0" w:tplc="B8923AEE">
      <w:numFmt w:val="bullet"/>
      <w:lvlText w:val="-"/>
      <w:lvlJc w:val="left"/>
      <w:pPr>
        <w:ind w:left="720" w:hanging="360"/>
      </w:pPr>
      <w:rPr>
        <w:rFonts w:ascii="Tahoma" w:eastAsia="Times New Roman" w:hAnsi="Tahom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CA03F8"/>
    <w:multiLevelType w:val="hybridMultilevel"/>
    <w:tmpl w:val="C72C9C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E182F5F"/>
    <w:multiLevelType w:val="hybridMultilevel"/>
    <w:tmpl w:val="1CC647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F8A35C1"/>
    <w:multiLevelType w:val="hybridMultilevel"/>
    <w:tmpl w:val="BF5CCCF8"/>
    <w:lvl w:ilvl="0" w:tplc="080A000F">
      <w:start w:val="1"/>
      <w:numFmt w:val="decimal"/>
      <w:lvlText w:val="%1."/>
      <w:lvlJc w:val="left"/>
      <w:pPr>
        <w:tabs>
          <w:tab w:val="num" w:pos="720"/>
        </w:tabs>
        <w:ind w:left="720" w:hanging="360"/>
      </w:p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6" w15:restartNumberingAfterBreak="0">
    <w:nsid w:val="24DE1CDE"/>
    <w:multiLevelType w:val="hybridMultilevel"/>
    <w:tmpl w:val="F05A5A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27E700B8"/>
    <w:multiLevelType w:val="hybridMultilevel"/>
    <w:tmpl w:val="EF0A0F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915EC8"/>
    <w:multiLevelType w:val="hybridMultilevel"/>
    <w:tmpl w:val="61403B04"/>
    <w:lvl w:ilvl="0" w:tplc="E40C1D96">
      <w:start w:val="1"/>
      <w:numFmt w:val="decimal"/>
      <w:lvlText w:val="%1."/>
      <w:lvlJc w:val="left"/>
      <w:pPr>
        <w:ind w:left="540" w:hanging="360"/>
      </w:pPr>
      <w:rPr>
        <w:rFonts w:hint="default"/>
      </w:rPr>
    </w:lvl>
    <w:lvl w:ilvl="1" w:tplc="080A0019" w:tentative="1">
      <w:start w:val="1"/>
      <w:numFmt w:val="lowerLetter"/>
      <w:lvlText w:val="%2."/>
      <w:lvlJc w:val="left"/>
      <w:pPr>
        <w:ind w:left="1260" w:hanging="360"/>
      </w:pPr>
    </w:lvl>
    <w:lvl w:ilvl="2" w:tplc="080A001B" w:tentative="1">
      <w:start w:val="1"/>
      <w:numFmt w:val="lowerRoman"/>
      <w:lvlText w:val="%3."/>
      <w:lvlJc w:val="right"/>
      <w:pPr>
        <w:ind w:left="1980" w:hanging="180"/>
      </w:pPr>
    </w:lvl>
    <w:lvl w:ilvl="3" w:tplc="080A000F" w:tentative="1">
      <w:start w:val="1"/>
      <w:numFmt w:val="decimal"/>
      <w:lvlText w:val="%4."/>
      <w:lvlJc w:val="left"/>
      <w:pPr>
        <w:ind w:left="2700" w:hanging="360"/>
      </w:pPr>
    </w:lvl>
    <w:lvl w:ilvl="4" w:tplc="080A0019" w:tentative="1">
      <w:start w:val="1"/>
      <w:numFmt w:val="lowerLetter"/>
      <w:lvlText w:val="%5."/>
      <w:lvlJc w:val="left"/>
      <w:pPr>
        <w:ind w:left="3420" w:hanging="360"/>
      </w:pPr>
    </w:lvl>
    <w:lvl w:ilvl="5" w:tplc="080A001B" w:tentative="1">
      <w:start w:val="1"/>
      <w:numFmt w:val="lowerRoman"/>
      <w:lvlText w:val="%6."/>
      <w:lvlJc w:val="right"/>
      <w:pPr>
        <w:ind w:left="4140" w:hanging="180"/>
      </w:pPr>
    </w:lvl>
    <w:lvl w:ilvl="6" w:tplc="080A000F" w:tentative="1">
      <w:start w:val="1"/>
      <w:numFmt w:val="decimal"/>
      <w:lvlText w:val="%7."/>
      <w:lvlJc w:val="left"/>
      <w:pPr>
        <w:ind w:left="4860" w:hanging="360"/>
      </w:pPr>
    </w:lvl>
    <w:lvl w:ilvl="7" w:tplc="080A0019" w:tentative="1">
      <w:start w:val="1"/>
      <w:numFmt w:val="lowerLetter"/>
      <w:lvlText w:val="%8."/>
      <w:lvlJc w:val="left"/>
      <w:pPr>
        <w:ind w:left="5580" w:hanging="360"/>
      </w:pPr>
    </w:lvl>
    <w:lvl w:ilvl="8" w:tplc="080A001B" w:tentative="1">
      <w:start w:val="1"/>
      <w:numFmt w:val="lowerRoman"/>
      <w:lvlText w:val="%9."/>
      <w:lvlJc w:val="right"/>
      <w:pPr>
        <w:ind w:left="6300" w:hanging="180"/>
      </w:pPr>
    </w:lvl>
  </w:abstractNum>
  <w:abstractNum w:abstractNumId="9" w15:restartNumberingAfterBreak="0">
    <w:nsid w:val="30F974B3"/>
    <w:multiLevelType w:val="hybridMultilevel"/>
    <w:tmpl w:val="8C482ED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AEB1269"/>
    <w:multiLevelType w:val="hybridMultilevel"/>
    <w:tmpl w:val="E6B8D93E"/>
    <w:lvl w:ilvl="0" w:tplc="113C9D16">
      <w:numFmt w:val="bullet"/>
      <w:lvlText w:val="-"/>
      <w:lvlJc w:val="left"/>
      <w:pPr>
        <w:ind w:left="720" w:hanging="360"/>
      </w:pPr>
      <w:rPr>
        <w:rFonts w:ascii="Tahoma" w:eastAsia="Times New Roman" w:hAnsi="Tahoma" w:cs="Tahoma" w:hint="default"/>
        <w:b w:val="0"/>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D040CD3"/>
    <w:multiLevelType w:val="hybridMultilevel"/>
    <w:tmpl w:val="B12421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EB9787F"/>
    <w:multiLevelType w:val="hybridMultilevel"/>
    <w:tmpl w:val="ADEA7938"/>
    <w:lvl w:ilvl="0" w:tplc="DB0AB052">
      <w:numFmt w:val="bullet"/>
      <w:lvlText w:val="-"/>
      <w:lvlJc w:val="left"/>
      <w:pPr>
        <w:ind w:left="720" w:hanging="360"/>
      </w:pPr>
      <w:rPr>
        <w:rFonts w:ascii="Tahoma" w:eastAsia="Times New Roman" w:hAnsi="Tahom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0FF29A5"/>
    <w:multiLevelType w:val="hybridMultilevel"/>
    <w:tmpl w:val="D9A87E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A113864"/>
    <w:multiLevelType w:val="multilevel"/>
    <w:tmpl w:val="F3D022BA"/>
    <w:lvl w:ilvl="0">
      <w:start w:val="1"/>
      <w:numFmt w:val="decimal"/>
      <w:lvlText w:val="%1"/>
      <w:lvlJc w:val="left"/>
      <w:pPr>
        <w:ind w:left="405" w:hanging="405"/>
      </w:pPr>
      <w:rPr>
        <w:rFonts w:hint="default"/>
      </w:rPr>
    </w:lvl>
    <w:lvl w:ilvl="1">
      <w:start w:val="1"/>
      <w:numFmt w:val="decimal"/>
      <w:lvlText w:val="%1.%2"/>
      <w:lvlJc w:val="left"/>
      <w:pPr>
        <w:ind w:left="405" w:hanging="405"/>
      </w:pPr>
      <w:rPr>
        <w:rFonts w:ascii="Arial"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D8F1948"/>
    <w:multiLevelType w:val="hybridMultilevel"/>
    <w:tmpl w:val="6BA4DE36"/>
    <w:lvl w:ilvl="0" w:tplc="0C0A000F">
      <w:start w:val="1"/>
      <w:numFmt w:val="decimal"/>
      <w:lvlText w:val="%1."/>
      <w:lvlJc w:val="left"/>
      <w:pPr>
        <w:tabs>
          <w:tab w:val="num" w:pos="927"/>
        </w:tabs>
        <w:ind w:left="927" w:hanging="360"/>
      </w:pPr>
    </w:lvl>
    <w:lvl w:ilvl="1" w:tplc="748EDF00">
      <w:start w:val="1"/>
      <w:numFmt w:val="bullet"/>
      <w:lvlText w:val=""/>
      <w:lvlJc w:val="left"/>
      <w:pPr>
        <w:tabs>
          <w:tab w:val="num" w:pos="1440"/>
        </w:tabs>
        <w:ind w:left="1440" w:hanging="360"/>
      </w:pPr>
      <w:rPr>
        <w:rFonts w:ascii="Symbol" w:hAnsi="Symbol" w:hint="default"/>
        <w:color w:val="3366FF"/>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50801370"/>
    <w:multiLevelType w:val="hybridMultilevel"/>
    <w:tmpl w:val="7F4C17EC"/>
    <w:lvl w:ilvl="0" w:tplc="1E9225DA">
      <w:numFmt w:val="bullet"/>
      <w:lvlText w:val="-"/>
      <w:lvlJc w:val="left"/>
      <w:pPr>
        <w:ind w:left="720" w:hanging="360"/>
      </w:pPr>
      <w:rPr>
        <w:rFonts w:ascii="Tahoma" w:eastAsia="Times New Roman" w:hAnsi="Tahom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08B1A6D"/>
    <w:multiLevelType w:val="hybridMultilevel"/>
    <w:tmpl w:val="0BD8C96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6287CF5"/>
    <w:multiLevelType w:val="hybridMultilevel"/>
    <w:tmpl w:val="3D287B4C"/>
    <w:lvl w:ilvl="0" w:tplc="080A0001">
      <w:start w:val="1"/>
      <w:numFmt w:val="bullet"/>
      <w:lvlText w:val=""/>
      <w:lvlJc w:val="left"/>
      <w:pPr>
        <w:ind w:left="1125" w:hanging="360"/>
      </w:pPr>
      <w:rPr>
        <w:rFonts w:ascii="Symbol" w:hAnsi="Symbol" w:hint="default"/>
      </w:rPr>
    </w:lvl>
    <w:lvl w:ilvl="1" w:tplc="080A0003" w:tentative="1">
      <w:start w:val="1"/>
      <w:numFmt w:val="bullet"/>
      <w:lvlText w:val="o"/>
      <w:lvlJc w:val="left"/>
      <w:pPr>
        <w:ind w:left="1845" w:hanging="360"/>
      </w:pPr>
      <w:rPr>
        <w:rFonts w:ascii="Courier New" w:hAnsi="Courier New" w:cs="Courier New" w:hint="default"/>
      </w:rPr>
    </w:lvl>
    <w:lvl w:ilvl="2" w:tplc="080A0005" w:tentative="1">
      <w:start w:val="1"/>
      <w:numFmt w:val="bullet"/>
      <w:lvlText w:val=""/>
      <w:lvlJc w:val="left"/>
      <w:pPr>
        <w:ind w:left="2565" w:hanging="360"/>
      </w:pPr>
      <w:rPr>
        <w:rFonts w:ascii="Wingdings" w:hAnsi="Wingdings" w:hint="default"/>
      </w:rPr>
    </w:lvl>
    <w:lvl w:ilvl="3" w:tplc="080A0001" w:tentative="1">
      <w:start w:val="1"/>
      <w:numFmt w:val="bullet"/>
      <w:lvlText w:val=""/>
      <w:lvlJc w:val="left"/>
      <w:pPr>
        <w:ind w:left="3285" w:hanging="360"/>
      </w:pPr>
      <w:rPr>
        <w:rFonts w:ascii="Symbol" w:hAnsi="Symbol" w:hint="default"/>
      </w:rPr>
    </w:lvl>
    <w:lvl w:ilvl="4" w:tplc="080A0003" w:tentative="1">
      <w:start w:val="1"/>
      <w:numFmt w:val="bullet"/>
      <w:lvlText w:val="o"/>
      <w:lvlJc w:val="left"/>
      <w:pPr>
        <w:ind w:left="4005" w:hanging="360"/>
      </w:pPr>
      <w:rPr>
        <w:rFonts w:ascii="Courier New" w:hAnsi="Courier New" w:cs="Courier New" w:hint="default"/>
      </w:rPr>
    </w:lvl>
    <w:lvl w:ilvl="5" w:tplc="080A0005" w:tentative="1">
      <w:start w:val="1"/>
      <w:numFmt w:val="bullet"/>
      <w:lvlText w:val=""/>
      <w:lvlJc w:val="left"/>
      <w:pPr>
        <w:ind w:left="4725" w:hanging="360"/>
      </w:pPr>
      <w:rPr>
        <w:rFonts w:ascii="Wingdings" w:hAnsi="Wingdings" w:hint="default"/>
      </w:rPr>
    </w:lvl>
    <w:lvl w:ilvl="6" w:tplc="080A0001" w:tentative="1">
      <w:start w:val="1"/>
      <w:numFmt w:val="bullet"/>
      <w:lvlText w:val=""/>
      <w:lvlJc w:val="left"/>
      <w:pPr>
        <w:ind w:left="5445" w:hanging="360"/>
      </w:pPr>
      <w:rPr>
        <w:rFonts w:ascii="Symbol" w:hAnsi="Symbol" w:hint="default"/>
      </w:rPr>
    </w:lvl>
    <w:lvl w:ilvl="7" w:tplc="080A0003" w:tentative="1">
      <w:start w:val="1"/>
      <w:numFmt w:val="bullet"/>
      <w:lvlText w:val="o"/>
      <w:lvlJc w:val="left"/>
      <w:pPr>
        <w:ind w:left="6165" w:hanging="360"/>
      </w:pPr>
      <w:rPr>
        <w:rFonts w:ascii="Courier New" w:hAnsi="Courier New" w:cs="Courier New" w:hint="default"/>
      </w:rPr>
    </w:lvl>
    <w:lvl w:ilvl="8" w:tplc="080A0005" w:tentative="1">
      <w:start w:val="1"/>
      <w:numFmt w:val="bullet"/>
      <w:lvlText w:val=""/>
      <w:lvlJc w:val="left"/>
      <w:pPr>
        <w:ind w:left="6885" w:hanging="360"/>
      </w:pPr>
      <w:rPr>
        <w:rFonts w:ascii="Wingdings" w:hAnsi="Wingdings" w:hint="default"/>
      </w:rPr>
    </w:lvl>
  </w:abstractNum>
  <w:abstractNum w:abstractNumId="19" w15:restartNumberingAfterBreak="0">
    <w:nsid w:val="63255259"/>
    <w:multiLevelType w:val="hybridMultilevel"/>
    <w:tmpl w:val="BFC0B75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6FB745B"/>
    <w:multiLevelType w:val="hybridMultilevel"/>
    <w:tmpl w:val="C39E26B0"/>
    <w:lvl w:ilvl="0" w:tplc="A422378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1" w15:restartNumberingAfterBreak="0">
    <w:nsid w:val="6B4042FD"/>
    <w:multiLevelType w:val="hybridMultilevel"/>
    <w:tmpl w:val="AF2E1F46"/>
    <w:lvl w:ilvl="0" w:tplc="238AB51E">
      <w:numFmt w:val="bullet"/>
      <w:lvlText w:val="-"/>
      <w:lvlJc w:val="left"/>
      <w:pPr>
        <w:ind w:left="720" w:hanging="360"/>
      </w:pPr>
      <w:rPr>
        <w:rFonts w:ascii="Tahoma" w:eastAsia="Times New Roman" w:hAnsi="Tahom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C780A0A"/>
    <w:multiLevelType w:val="hybridMultilevel"/>
    <w:tmpl w:val="A320722C"/>
    <w:lvl w:ilvl="0" w:tplc="6570FB2E">
      <w:numFmt w:val="bullet"/>
      <w:lvlText w:val="-"/>
      <w:lvlJc w:val="left"/>
      <w:pPr>
        <w:ind w:left="720" w:hanging="360"/>
      </w:pPr>
      <w:rPr>
        <w:rFonts w:ascii="Tahoma" w:eastAsia="Times New Roman" w:hAnsi="Tahom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4320014"/>
    <w:multiLevelType w:val="hybridMultilevel"/>
    <w:tmpl w:val="17D229D0"/>
    <w:lvl w:ilvl="0" w:tplc="6DE0C49C">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4" w15:restartNumberingAfterBreak="0">
    <w:nsid w:val="74786310"/>
    <w:multiLevelType w:val="hybridMultilevel"/>
    <w:tmpl w:val="56F45F9C"/>
    <w:lvl w:ilvl="0" w:tplc="D852455C">
      <w:numFmt w:val="bullet"/>
      <w:lvlText w:val="•"/>
      <w:lvlJc w:val="left"/>
      <w:pPr>
        <w:ind w:left="1080" w:hanging="360"/>
      </w:pPr>
      <w:rPr>
        <w:rFonts w:ascii="Arial" w:eastAsia="Times New Roman"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5" w15:restartNumberingAfterBreak="0">
    <w:nsid w:val="75B27325"/>
    <w:multiLevelType w:val="hybridMultilevel"/>
    <w:tmpl w:val="6A8A9F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5C00CE6"/>
    <w:multiLevelType w:val="multilevel"/>
    <w:tmpl w:val="47AA9EA0"/>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1080"/>
        </w:tabs>
        <w:ind w:left="720" w:hanging="720"/>
      </w:pPr>
    </w:lvl>
    <w:lvl w:ilvl="3">
      <w:start w:val="1"/>
      <w:numFmt w:val="decimal"/>
      <w:pStyle w:val="Ttulo4"/>
      <w:lvlText w:val="%1.%2.%3.%4."/>
      <w:lvlJc w:val="left"/>
      <w:pPr>
        <w:tabs>
          <w:tab w:val="num" w:pos="1080"/>
        </w:tabs>
        <w:ind w:left="864" w:hanging="864"/>
      </w:pPr>
    </w:lvl>
    <w:lvl w:ilvl="4">
      <w:start w:val="1"/>
      <w:numFmt w:val="decimal"/>
      <w:pStyle w:val="Ttulo5"/>
      <w:lvlText w:val="%1.%2.%3.%4.%5."/>
      <w:lvlJc w:val="left"/>
      <w:pPr>
        <w:tabs>
          <w:tab w:val="num" w:pos="1440"/>
        </w:tabs>
        <w:ind w:left="1008" w:hanging="1008"/>
      </w:pPr>
    </w:lvl>
    <w:lvl w:ilvl="5">
      <w:start w:val="1"/>
      <w:numFmt w:val="decimal"/>
      <w:pStyle w:val="Ttulo6"/>
      <w:lvlText w:val="%1.%2.%3.%4.%5.%6."/>
      <w:lvlJc w:val="left"/>
      <w:pPr>
        <w:tabs>
          <w:tab w:val="num" w:pos="1800"/>
        </w:tabs>
        <w:ind w:left="1152" w:hanging="1152"/>
      </w:pPr>
    </w:lvl>
    <w:lvl w:ilvl="6">
      <w:start w:val="1"/>
      <w:numFmt w:val="decimal"/>
      <w:pStyle w:val="Ttulo7"/>
      <w:lvlText w:val="%1.%2.%3.%4.%5.%6.%7."/>
      <w:lvlJc w:val="left"/>
      <w:pPr>
        <w:tabs>
          <w:tab w:val="num" w:pos="2160"/>
        </w:tabs>
        <w:ind w:left="1296" w:hanging="1296"/>
      </w:pPr>
    </w:lvl>
    <w:lvl w:ilvl="7">
      <w:start w:val="1"/>
      <w:numFmt w:val="decimal"/>
      <w:pStyle w:val="Ttulo8"/>
      <w:lvlText w:val="%1.%2.%3.%4.%5.%6.%7.%8."/>
      <w:lvlJc w:val="left"/>
      <w:pPr>
        <w:tabs>
          <w:tab w:val="num" w:pos="2160"/>
        </w:tabs>
        <w:ind w:left="1440" w:hanging="1440"/>
      </w:pPr>
    </w:lvl>
    <w:lvl w:ilvl="8">
      <w:start w:val="1"/>
      <w:numFmt w:val="decimal"/>
      <w:pStyle w:val="Ttulo9"/>
      <w:lvlText w:val="%1.%2.%3.%4.%5.%6.%7.%8.%9."/>
      <w:lvlJc w:val="left"/>
      <w:pPr>
        <w:tabs>
          <w:tab w:val="num" w:pos="2520"/>
        </w:tabs>
        <w:ind w:left="1584" w:hanging="1584"/>
      </w:pPr>
    </w:lvl>
  </w:abstractNum>
  <w:abstractNum w:abstractNumId="27" w15:restartNumberingAfterBreak="0">
    <w:nsid w:val="7632310C"/>
    <w:multiLevelType w:val="hybridMultilevel"/>
    <w:tmpl w:val="AFA49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6E62EEF"/>
    <w:multiLevelType w:val="hybridMultilevel"/>
    <w:tmpl w:val="989E79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7570ADF"/>
    <w:multiLevelType w:val="hybridMultilevel"/>
    <w:tmpl w:val="7C16EADA"/>
    <w:lvl w:ilvl="0" w:tplc="96C4635E">
      <w:numFmt w:val="bullet"/>
      <w:lvlText w:val="-"/>
      <w:lvlJc w:val="left"/>
      <w:pPr>
        <w:ind w:left="720" w:hanging="360"/>
      </w:pPr>
      <w:rPr>
        <w:rFonts w:ascii="Tahoma" w:eastAsia="Times New Roman" w:hAnsi="Tahoma" w:cs="Tahoma" w:hint="default"/>
        <w:b w:val="0"/>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86A5AB6"/>
    <w:multiLevelType w:val="hybridMultilevel"/>
    <w:tmpl w:val="C508359A"/>
    <w:lvl w:ilvl="0" w:tplc="C78A86BE">
      <w:numFmt w:val="bullet"/>
      <w:lvlText w:val="-"/>
      <w:lvlJc w:val="left"/>
      <w:pPr>
        <w:ind w:left="720" w:hanging="360"/>
      </w:pPr>
      <w:rPr>
        <w:rFonts w:ascii="Tahoma" w:eastAsia="Times New Roman" w:hAnsi="Tahom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B303564"/>
    <w:multiLevelType w:val="hybridMultilevel"/>
    <w:tmpl w:val="5CAA38EE"/>
    <w:lvl w:ilvl="0" w:tplc="D5FA719E">
      <w:numFmt w:val="bullet"/>
      <w:lvlText w:val="-"/>
      <w:lvlJc w:val="left"/>
      <w:pPr>
        <w:ind w:left="720" w:hanging="360"/>
      </w:pPr>
      <w:rPr>
        <w:rFonts w:ascii="Tahoma" w:eastAsia="Times New Roman" w:hAnsi="Tahom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C521A9D"/>
    <w:multiLevelType w:val="hybridMultilevel"/>
    <w:tmpl w:val="7848D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6"/>
  </w:num>
  <w:num w:numId="2">
    <w:abstractNumId w:val="0"/>
  </w:num>
  <w:num w:numId="3">
    <w:abstractNumId w:val="1"/>
  </w:num>
  <w:num w:numId="4">
    <w:abstractNumId w:val="15"/>
  </w:num>
  <w:num w:numId="5">
    <w:abstractNumId w:val="5"/>
  </w:num>
  <w:num w:numId="6">
    <w:abstractNumId w:val="11"/>
  </w:num>
  <w:num w:numId="7">
    <w:abstractNumId w:val="3"/>
  </w:num>
  <w:num w:numId="8">
    <w:abstractNumId w:val="6"/>
  </w:num>
  <w:num w:numId="9">
    <w:abstractNumId w:val="27"/>
  </w:num>
  <w:num w:numId="10">
    <w:abstractNumId w:val="28"/>
  </w:num>
  <w:num w:numId="11">
    <w:abstractNumId w:val="25"/>
  </w:num>
  <w:num w:numId="12">
    <w:abstractNumId w:val="32"/>
  </w:num>
  <w:num w:numId="13">
    <w:abstractNumId w:val="2"/>
  </w:num>
  <w:num w:numId="14">
    <w:abstractNumId w:val="22"/>
  </w:num>
  <w:num w:numId="15">
    <w:abstractNumId w:val="16"/>
  </w:num>
  <w:num w:numId="16">
    <w:abstractNumId w:val="21"/>
  </w:num>
  <w:num w:numId="17">
    <w:abstractNumId w:val="12"/>
  </w:num>
  <w:num w:numId="18">
    <w:abstractNumId w:val="30"/>
  </w:num>
  <w:num w:numId="19">
    <w:abstractNumId w:val="31"/>
  </w:num>
  <w:num w:numId="20">
    <w:abstractNumId w:val="29"/>
  </w:num>
  <w:num w:numId="21">
    <w:abstractNumId w:val="10"/>
  </w:num>
  <w:num w:numId="22">
    <w:abstractNumId w:val="20"/>
  </w:num>
  <w:num w:numId="23">
    <w:abstractNumId w:val="23"/>
  </w:num>
  <w:num w:numId="24">
    <w:abstractNumId w:val="7"/>
  </w:num>
  <w:num w:numId="25">
    <w:abstractNumId w:val="8"/>
  </w:num>
  <w:num w:numId="26">
    <w:abstractNumId w:val="14"/>
  </w:num>
  <w:num w:numId="27">
    <w:abstractNumId w:val="4"/>
  </w:num>
  <w:num w:numId="28">
    <w:abstractNumId w:val="13"/>
  </w:num>
  <w:num w:numId="29">
    <w:abstractNumId w:val="18"/>
  </w:num>
  <w:num w:numId="30">
    <w:abstractNumId w:val="9"/>
  </w:num>
  <w:num w:numId="31">
    <w:abstractNumId w:val="24"/>
  </w:num>
  <w:num w:numId="32">
    <w:abstractNumId w:val="17"/>
  </w:num>
  <w:num w:numId="33">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8"/>
  <w:activeWritingStyle w:appName="MSWord" w:lang="es-MX"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n-GB" w:vendorID="64" w:dllVersion="6" w:nlCheck="1" w:checkStyle="1"/>
  <w:activeWritingStyle w:appName="MSWord" w:lang="en-US" w:vendorID="64" w:dllVersion="6" w:nlCheck="1" w:checkStyle="1"/>
  <w:activeWritingStyle w:appName="MSWord" w:lang="es-MX"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n-US" w:vendorID="64" w:dllVersion="0"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4CE"/>
    <w:rsid w:val="00001534"/>
    <w:rsid w:val="00001E94"/>
    <w:rsid w:val="00002C22"/>
    <w:rsid w:val="00003545"/>
    <w:rsid w:val="0000510F"/>
    <w:rsid w:val="00005BF4"/>
    <w:rsid w:val="000068BF"/>
    <w:rsid w:val="00010D6F"/>
    <w:rsid w:val="00011A7F"/>
    <w:rsid w:val="000135CC"/>
    <w:rsid w:val="00013DB3"/>
    <w:rsid w:val="0001547D"/>
    <w:rsid w:val="000177B2"/>
    <w:rsid w:val="00020916"/>
    <w:rsid w:val="00021D6C"/>
    <w:rsid w:val="00021DE6"/>
    <w:rsid w:val="0002489E"/>
    <w:rsid w:val="000259FB"/>
    <w:rsid w:val="00026A8B"/>
    <w:rsid w:val="00026D79"/>
    <w:rsid w:val="0002737B"/>
    <w:rsid w:val="00027592"/>
    <w:rsid w:val="00027EA9"/>
    <w:rsid w:val="00030506"/>
    <w:rsid w:val="00030608"/>
    <w:rsid w:val="00030EE4"/>
    <w:rsid w:val="000323EE"/>
    <w:rsid w:val="000324E8"/>
    <w:rsid w:val="000329B5"/>
    <w:rsid w:val="00032C65"/>
    <w:rsid w:val="000336C9"/>
    <w:rsid w:val="00033950"/>
    <w:rsid w:val="0003609E"/>
    <w:rsid w:val="00037B31"/>
    <w:rsid w:val="000405AA"/>
    <w:rsid w:val="00045213"/>
    <w:rsid w:val="00046B78"/>
    <w:rsid w:val="00047523"/>
    <w:rsid w:val="00047814"/>
    <w:rsid w:val="000504E9"/>
    <w:rsid w:val="0005193A"/>
    <w:rsid w:val="00051F33"/>
    <w:rsid w:val="000556B7"/>
    <w:rsid w:val="0005793F"/>
    <w:rsid w:val="00060020"/>
    <w:rsid w:val="00060E88"/>
    <w:rsid w:val="00061878"/>
    <w:rsid w:val="00062030"/>
    <w:rsid w:val="00062F1D"/>
    <w:rsid w:val="00063AEE"/>
    <w:rsid w:val="00064558"/>
    <w:rsid w:val="00070426"/>
    <w:rsid w:val="00070E37"/>
    <w:rsid w:val="00073111"/>
    <w:rsid w:val="00073A44"/>
    <w:rsid w:val="00075FCE"/>
    <w:rsid w:val="0007742C"/>
    <w:rsid w:val="00080D85"/>
    <w:rsid w:val="000816F0"/>
    <w:rsid w:val="00082910"/>
    <w:rsid w:val="00082C2D"/>
    <w:rsid w:val="00083A7B"/>
    <w:rsid w:val="00083B2D"/>
    <w:rsid w:val="00084508"/>
    <w:rsid w:val="0008528C"/>
    <w:rsid w:val="00085A73"/>
    <w:rsid w:val="00092E54"/>
    <w:rsid w:val="00094BE0"/>
    <w:rsid w:val="00096058"/>
    <w:rsid w:val="00096DEE"/>
    <w:rsid w:val="000A28B5"/>
    <w:rsid w:val="000A330B"/>
    <w:rsid w:val="000A3761"/>
    <w:rsid w:val="000A67B6"/>
    <w:rsid w:val="000A7C73"/>
    <w:rsid w:val="000B0D59"/>
    <w:rsid w:val="000B1DCF"/>
    <w:rsid w:val="000B1FE0"/>
    <w:rsid w:val="000B26BF"/>
    <w:rsid w:val="000B3011"/>
    <w:rsid w:val="000B3A1C"/>
    <w:rsid w:val="000B404B"/>
    <w:rsid w:val="000B5A14"/>
    <w:rsid w:val="000B6068"/>
    <w:rsid w:val="000B6D14"/>
    <w:rsid w:val="000B6F0A"/>
    <w:rsid w:val="000C02E1"/>
    <w:rsid w:val="000C069E"/>
    <w:rsid w:val="000C0CDA"/>
    <w:rsid w:val="000C3507"/>
    <w:rsid w:val="000C3E71"/>
    <w:rsid w:val="000C4F83"/>
    <w:rsid w:val="000C6E05"/>
    <w:rsid w:val="000C78A4"/>
    <w:rsid w:val="000D0221"/>
    <w:rsid w:val="000D1D6B"/>
    <w:rsid w:val="000D24F9"/>
    <w:rsid w:val="000D2F53"/>
    <w:rsid w:val="000D33CA"/>
    <w:rsid w:val="000D36C9"/>
    <w:rsid w:val="000D6691"/>
    <w:rsid w:val="000D675F"/>
    <w:rsid w:val="000D6E75"/>
    <w:rsid w:val="000E022B"/>
    <w:rsid w:val="000E0CA6"/>
    <w:rsid w:val="000E0F45"/>
    <w:rsid w:val="000E1B21"/>
    <w:rsid w:val="000E4746"/>
    <w:rsid w:val="000E4932"/>
    <w:rsid w:val="000E4CCE"/>
    <w:rsid w:val="000E6201"/>
    <w:rsid w:val="000E766A"/>
    <w:rsid w:val="000F0690"/>
    <w:rsid w:val="000F1155"/>
    <w:rsid w:val="000F187C"/>
    <w:rsid w:val="000F1F98"/>
    <w:rsid w:val="000F4945"/>
    <w:rsid w:val="000F6936"/>
    <w:rsid w:val="00104AE9"/>
    <w:rsid w:val="00105AE1"/>
    <w:rsid w:val="00107EE1"/>
    <w:rsid w:val="0011227E"/>
    <w:rsid w:val="0011239C"/>
    <w:rsid w:val="00113E23"/>
    <w:rsid w:val="00113F70"/>
    <w:rsid w:val="00115E1C"/>
    <w:rsid w:val="0011614C"/>
    <w:rsid w:val="00116E5C"/>
    <w:rsid w:val="00120890"/>
    <w:rsid w:val="00120AA3"/>
    <w:rsid w:val="0012221A"/>
    <w:rsid w:val="001236D0"/>
    <w:rsid w:val="00124E22"/>
    <w:rsid w:val="00125CB0"/>
    <w:rsid w:val="001265B6"/>
    <w:rsid w:val="00131943"/>
    <w:rsid w:val="00131C6A"/>
    <w:rsid w:val="00132776"/>
    <w:rsid w:val="00134124"/>
    <w:rsid w:val="001357FA"/>
    <w:rsid w:val="001358E6"/>
    <w:rsid w:val="00136CBF"/>
    <w:rsid w:val="00140DC9"/>
    <w:rsid w:val="00141595"/>
    <w:rsid w:val="00141C7A"/>
    <w:rsid w:val="00141F92"/>
    <w:rsid w:val="00142A8B"/>
    <w:rsid w:val="00144FCB"/>
    <w:rsid w:val="00152536"/>
    <w:rsid w:val="001526F1"/>
    <w:rsid w:val="00152A6B"/>
    <w:rsid w:val="00153C95"/>
    <w:rsid w:val="00154E1E"/>
    <w:rsid w:val="00155551"/>
    <w:rsid w:val="001561F2"/>
    <w:rsid w:val="00156AA9"/>
    <w:rsid w:val="00160B2B"/>
    <w:rsid w:val="00161073"/>
    <w:rsid w:val="001634BD"/>
    <w:rsid w:val="00164E06"/>
    <w:rsid w:val="001654DB"/>
    <w:rsid w:val="00166E60"/>
    <w:rsid w:val="00170809"/>
    <w:rsid w:val="00170B9E"/>
    <w:rsid w:val="00172428"/>
    <w:rsid w:val="0017248B"/>
    <w:rsid w:val="00172E6B"/>
    <w:rsid w:val="00173469"/>
    <w:rsid w:val="00176474"/>
    <w:rsid w:val="00176BD9"/>
    <w:rsid w:val="00183D9C"/>
    <w:rsid w:val="0018523C"/>
    <w:rsid w:val="0018535B"/>
    <w:rsid w:val="0018550B"/>
    <w:rsid w:val="00186352"/>
    <w:rsid w:val="00186C0A"/>
    <w:rsid w:val="00186F8E"/>
    <w:rsid w:val="001872B1"/>
    <w:rsid w:val="00187934"/>
    <w:rsid w:val="00187AFA"/>
    <w:rsid w:val="001903E2"/>
    <w:rsid w:val="00190829"/>
    <w:rsid w:val="00190959"/>
    <w:rsid w:val="00192A8F"/>
    <w:rsid w:val="00193AE0"/>
    <w:rsid w:val="00193CBC"/>
    <w:rsid w:val="0019485A"/>
    <w:rsid w:val="00196709"/>
    <w:rsid w:val="001A0A37"/>
    <w:rsid w:val="001A101F"/>
    <w:rsid w:val="001A28DD"/>
    <w:rsid w:val="001A5D60"/>
    <w:rsid w:val="001A6F20"/>
    <w:rsid w:val="001A75A7"/>
    <w:rsid w:val="001B08F4"/>
    <w:rsid w:val="001B3112"/>
    <w:rsid w:val="001B43AF"/>
    <w:rsid w:val="001B44BC"/>
    <w:rsid w:val="001B5C9D"/>
    <w:rsid w:val="001B6E66"/>
    <w:rsid w:val="001C30F8"/>
    <w:rsid w:val="001C4BE5"/>
    <w:rsid w:val="001C4E72"/>
    <w:rsid w:val="001C4EE0"/>
    <w:rsid w:val="001C4FD3"/>
    <w:rsid w:val="001C5C14"/>
    <w:rsid w:val="001C6558"/>
    <w:rsid w:val="001C65FE"/>
    <w:rsid w:val="001C682D"/>
    <w:rsid w:val="001D258E"/>
    <w:rsid w:val="001D2F46"/>
    <w:rsid w:val="001D44CD"/>
    <w:rsid w:val="001D57CE"/>
    <w:rsid w:val="001E3AC3"/>
    <w:rsid w:val="001E4CBF"/>
    <w:rsid w:val="001E6F47"/>
    <w:rsid w:val="001E7DA6"/>
    <w:rsid w:val="001F160F"/>
    <w:rsid w:val="001F28FB"/>
    <w:rsid w:val="001F311C"/>
    <w:rsid w:val="001F390B"/>
    <w:rsid w:val="001F5BB3"/>
    <w:rsid w:val="001F74F2"/>
    <w:rsid w:val="0020422B"/>
    <w:rsid w:val="0020481D"/>
    <w:rsid w:val="00204B1F"/>
    <w:rsid w:val="00204BD0"/>
    <w:rsid w:val="00204F5B"/>
    <w:rsid w:val="00210BDD"/>
    <w:rsid w:val="00211050"/>
    <w:rsid w:val="002133FC"/>
    <w:rsid w:val="00213AA2"/>
    <w:rsid w:val="002146CC"/>
    <w:rsid w:val="00215A0C"/>
    <w:rsid w:val="002162F4"/>
    <w:rsid w:val="0022254A"/>
    <w:rsid w:val="00223410"/>
    <w:rsid w:val="002237BB"/>
    <w:rsid w:val="00230A47"/>
    <w:rsid w:val="00230AE8"/>
    <w:rsid w:val="002317F6"/>
    <w:rsid w:val="00232E4D"/>
    <w:rsid w:val="00232ED7"/>
    <w:rsid w:val="00233575"/>
    <w:rsid w:val="00241031"/>
    <w:rsid w:val="002412B1"/>
    <w:rsid w:val="00241AF7"/>
    <w:rsid w:val="002422AD"/>
    <w:rsid w:val="002428E8"/>
    <w:rsid w:val="00243B26"/>
    <w:rsid w:val="0024425D"/>
    <w:rsid w:val="00246251"/>
    <w:rsid w:val="00246C38"/>
    <w:rsid w:val="002479E9"/>
    <w:rsid w:val="00247AC2"/>
    <w:rsid w:val="00247E88"/>
    <w:rsid w:val="00247F4A"/>
    <w:rsid w:val="002515EA"/>
    <w:rsid w:val="00251D54"/>
    <w:rsid w:val="00252AC4"/>
    <w:rsid w:val="00252DC2"/>
    <w:rsid w:val="00252FEC"/>
    <w:rsid w:val="002534E9"/>
    <w:rsid w:val="00256407"/>
    <w:rsid w:val="002576EB"/>
    <w:rsid w:val="00257809"/>
    <w:rsid w:val="00257D9C"/>
    <w:rsid w:val="00260F29"/>
    <w:rsid w:val="0026219D"/>
    <w:rsid w:val="00263CC2"/>
    <w:rsid w:val="00265071"/>
    <w:rsid w:val="00267394"/>
    <w:rsid w:val="00271D7A"/>
    <w:rsid w:val="00272EAC"/>
    <w:rsid w:val="00272F56"/>
    <w:rsid w:val="00274A5E"/>
    <w:rsid w:val="00274CBE"/>
    <w:rsid w:val="002759B9"/>
    <w:rsid w:val="00275F22"/>
    <w:rsid w:val="00277AE6"/>
    <w:rsid w:val="00280A3E"/>
    <w:rsid w:val="00280DA0"/>
    <w:rsid w:val="00280F3D"/>
    <w:rsid w:val="0028176C"/>
    <w:rsid w:val="002832A6"/>
    <w:rsid w:val="002845F5"/>
    <w:rsid w:val="00284867"/>
    <w:rsid w:val="00284BD6"/>
    <w:rsid w:val="00290BDD"/>
    <w:rsid w:val="002950E1"/>
    <w:rsid w:val="00297FBA"/>
    <w:rsid w:val="002A03B6"/>
    <w:rsid w:val="002A057A"/>
    <w:rsid w:val="002A14A5"/>
    <w:rsid w:val="002A197C"/>
    <w:rsid w:val="002A1A68"/>
    <w:rsid w:val="002A3186"/>
    <w:rsid w:val="002A61F2"/>
    <w:rsid w:val="002B0219"/>
    <w:rsid w:val="002B22D9"/>
    <w:rsid w:val="002B23B4"/>
    <w:rsid w:val="002B497B"/>
    <w:rsid w:val="002B4B29"/>
    <w:rsid w:val="002B6651"/>
    <w:rsid w:val="002B765F"/>
    <w:rsid w:val="002C017C"/>
    <w:rsid w:val="002C2071"/>
    <w:rsid w:val="002C4C5C"/>
    <w:rsid w:val="002C5739"/>
    <w:rsid w:val="002C6B92"/>
    <w:rsid w:val="002D03FD"/>
    <w:rsid w:val="002D13A5"/>
    <w:rsid w:val="002D1DDD"/>
    <w:rsid w:val="002D4381"/>
    <w:rsid w:val="002D7950"/>
    <w:rsid w:val="002E0828"/>
    <w:rsid w:val="002E0D62"/>
    <w:rsid w:val="002E1B7A"/>
    <w:rsid w:val="002E1D37"/>
    <w:rsid w:val="002E278D"/>
    <w:rsid w:val="002E4891"/>
    <w:rsid w:val="002E54CA"/>
    <w:rsid w:val="002E6F6B"/>
    <w:rsid w:val="002F0CBF"/>
    <w:rsid w:val="002F1292"/>
    <w:rsid w:val="002F7C03"/>
    <w:rsid w:val="00300A5D"/>
    <w:rsid w:val="0030390F"/>
    <w:rsid w:val="0030524C"/>
    <w:rsid w:val="00306A4A"/>
    <w:rsid w:val="00307751"/>
    <w:rsid w:val="0031025A"/>
    <w:rsid w:val="003112D9"/>
    <w:rsid w:val="003140D2"/>
    <w:rsid w:val="0031522C"/>
    <w:rsid w:val="003160C7"/>
    <w:rsid w:val="003177DC"/>
    <w:rsid w:val="00320A2D"/>
    <w:rsid w:val="0032181D"/>
    <w:rsid w:val="00322148"/>
    <w:rsid w:val="00322739"/>
    <w:rsid w:val="00324F80"/>
    <w:rsid w:val="0032517D"/>
    <w:rsid w:val="00326D29"/>
    <w:rsid w:val="00327201"/>
    <w:rsid w:val="003275D0"/>
    <w:rsid w:val="003307F7"/>
    <w:rsid w:val="0033097C"/>
    <w:rsid w:val="00331362"/>
    <w:rsid w:val="003313EF"/>
    <w:rsid w:val="00331B9C"/>
    <w:rsid w:val="0033223D"/>
    <w:rsid w:val="00332492"/>
    <w:rsid w:val="00335924"/>
    <w:rsid w:val="00336B0F"/>
    <w:rsid w:val="00336B12"/>
    <w:rsid w:val="0033770F"/>
    <w:rsid w:val="003422B5"/>
    <w:rsid w:val="003422BA"/>
    <w:rsid w:val="00342681"/>
    <w:rsid w:val="003440FE"/>
    <w:rsid w:val="00345FFE"/>
    <w:rsid w:val="003467C6"/>
    <w:rsid w:val="00346F21"/>
    <w:rsid w:val="003479E0"/>
    <w:rsid w:val="00347D2B"/>
    <w:rsid w:val="003533B7"/>
    <w:rsid w:val="003543E9"/>
    <w:rsid w:val="00354428"/>
    <w:rsid w:val="0035641D"/>
    <w:rsid w:val="003602CD"/>
    <w:rsid w:val="00361B5B"/>
    <w:rsid w:val="003627E9"/>
    <w:rsid w:val="0036504A"/>
    <w:rsid w:val="0036515C"/>
    <w:rsid w:val="003651CB"/>
    <w:rsid w:val="00365EAF"/>
    <w:rsid w:val="0036664F"/>
    <w:rsid w:val="00366865"/>
    <w:rsid w:val="00367291"/>
    <w:rsid w:val="00370B1C"/>
    <w:rsid w:val="003720F3"/>
    <w:rsid w:val="0037240E"/>
    <w:rsid w:val="00372EDC"/>
    <w:rsid w:val="00373BCC"/>
    <w:rsid w:val="00376E4E"/>
    <w:rsid w:val="00377499"/>
    <w:rsid w:val="003805DC"/>
    <w:rsid w:val="00381754"/>
    <w:rsid w:val="00382592"/>
    <w:rsid w:val="00383125"/>
    <w:rsid w:val="00383615"/>
    <w:rsid w:val="00385BFF"/>
    <w:rsid w:val="00385DED"/>
    <w:rsid w:val="00387BB9"/>
    <w:rsid w:val="003909AA"/>
    <w:rsid w:val="0039107C"/>
    <w:rsid w:val="003918E9"/>
    <w:rsid w:val="00391D28"/>
    <w:rsid w:val="00393C27"/>
    <w:rsid w:val="003961E0"/>
    <w:rsid w:val="00396536"/>
    <w:rsid w:val="00396EC0"/>
    <w:rsid w:val="00397044"/>
    <w:rsid w:val="00397C39"/>
    <w:rsid w:val="003A0A49"/>
    <w:rsid w:val="003A2203"/>
    <w:rsid w:val="003A46BB"/>
    <w:rsid w:val="003A52E9"/>
    <w:rsid w:val="003A5E18"/>
    <w:rsid w:val="003A5F23"/>
    <w:rsid w:val="003B0D98"/>
    <w:rsid w:val="003B2DFE"/>
    <w:rsid w:val="003B4E53"/>
    <w:rsid w:val="003B603D"/>
    <w:rsid w:val="003B74B1"/>
    <w:rsid w:val="003C1990"/>
    <w:rsid w:val="003C4BC1"/>
    <w:rsid w:val="003C6763"/>
    <w:rsid w:val="003C692B"/>
    <w:rsid w:val="003C69EA"/>
    <w:rsid w:val="003C6E6B"/>
    <w:rsid w:val="003C73D7"/>
    <w:rsid w:val="003D1251"/>
    <w:rsid w:val="003D1321"/>
    <w:rsid w:val="003D174D"/>
    <w:rsid w:val="003D2E27"/>
    <w:rsid w:val="003D3381"/>
    <w:rsid w:val="003D4383"/>
    <w:rsid w:val="003D440C"/>
    <w:rsid w:val="003D46C5"/>
    <w:rsid w:val="003D499B"/>
    <w:rsid w:val="003D5B22"/>
    <w:rsid w:val="003D5BC2"/>
    <w:rsid w:val="003D5D58"/>
    <w:rsid w:val="003E20EC"/>
    <w:rsid w:val="003E363A"/>
    <w:rsid w:val="003E376C"/>
    <w:rsid w:val="003F0FA1"/>
    <w:rsid w:val="003F20DF"/>
    <w:rsid w:val="003F2A5B"/>
    <w:rsid w:val="003F2CEA"/>
    <w:rsid w:val="003F3496"/>
    <w:rsid w:val="003F46FF"/>
    <w:rsid w:val="003F558A"/>
    <w:rsid w:val="004022F2"/>
    <w:rsid w:val="00402560"/>
    <w:rsid w:val="004057A7"/>
    <w:rsid w:val="004058EB"/>
    <w:rsid w:val="00405DEB"/>
    <w:rsid w:val="00407C05"/>
    <w:rsid w:val="004100DB"/>
    <w:rsid w:val="004108F7"/>
    <w:rsid w:val="00411C1D"/>
    <w:rsid w:val="00411C8A"/>
    <w:rsid w:val="00412732"/>
    <w:rsid w:val="00414576"/>
    <w:rsid w:val="0041549D"/>
    <w:rsid w:val="0041627F"/>
    <w:rsid w:val="004172B6"/>
    <w:rsid w:val="00421E11"/>
    <w:rsid w:val="0042219A"/>
    <w:rsid w:val="004223F7"/>
    <w:rsid w:val="004244D5"/>
    <w:rsid w:val="00425980"/>
    <w:rsid w:val="00426288"/>
    <w:rsid w:val="004278D7"/>
    <w:rsid w:val="004302DC"/>
    <w:rsid w:val="004326D5"/>
    <w:rsid w:val="00433108"/>
    <w:rsid w:val="00433C4D"/>
    <w:rsid w:val="00434BF3"/>
    <w:rsid w:val="004357C5"/>
    <w:rsid w:val="00435A81"/>
    <w:rsid w:val="00436B29"/>
    <w:rsid w:val="004376DF"/>
    <w:rsid w:val="004418B8"/>
    <w:rsid w:val="00442411"/>
    <w:rsid w:val="00443B21"/>
    <w:rsid w:val="00445FF9"/>
    <w:rsid w:val="00447C90"/>
    <w:rsid w:val="00450B02"/>
    <w:rsid w:val="00450D51"/>
    <w:rsid w:val="00451072"/>
    <w:rsid w:val="00453814"/>
    <w:rsid w:val="0045446E"/>
    <w:rsid w:val="00457833"/>
    <w:rsid w:val="00457F18"/>
    <w:rsid w:val="00462D68"/>
    <w:rsid w:val="0046506D"/>
    <w:rsid w:val="00465F32"/>
    <w:rsid w:val="004721C3"/>
    <w:rsid w:val="00472809"/>
    <w:rsid w:val="00472B1D"/>
    <w:rsid w:val="00475A4A"/>
    <w:rsid w:val="00477BE2"/>
    <w:rsid w:val="00482975"/>
    <w:rsid w:val="00484999"/>
    <w:rsid w:val="004860F1"/>
    <w:rsid w:val="00487699"/>
    <w:rsid w:val="0049055E"/>
    <w:rsid w:val="00490AA4"/>
    <w:rsid w:val="00491AA2"/>
    <w:rsid w:val="00497933"/>
    <w:rsid w:val="00497976"/>
    <w:rsid w:val="00497A2C"/>
    <w:rsid w:val="004A185B"/>
    <w:rsid w:val="004A2303"/>
    <w:rsid w:val="004A2976"/>
    <w:rsid w:val="004A374A"/>
    <w:rsid w:val="004A4C63"/>
    <w:rsid w:val="004A509D"/>
    <w:rsid w:val="004A5BF6"/>
    <w:rsid w:val="004A7793"/>
    <w:rsid w:val="004B0305"/>
    <w:rsid w:val="004B2723"/>
    <w:rsid w:val="004B2906"/>
    <w:rsid w:val="004B2C1E"/>
    <w:rsid w:val="004B348D"/>
    <w:rsid w:val="004B5724"/>
    <w:rsid w:val="004B60DE"/>
    <w:rsid w:val="004B6344"/>
    <w:rsid w:val="004B6AF3"/>
    <w:rsid w:val="004B7738"/>
    <w:rsid w:val="004C0404"/>
    <w:rsid w:val="004C0994"/>
    <w:rsid w:val="004C0DC2"/>
    <w:rsid w:val="004C0DD4"/>
    <w:rsid w:val="004C0FCC"/>
    <w:rsid w:val="004C1B7F"/>
    <w:rsid w:val="004C1C12"/>
    <w:rsid w:val="004C2F0C"/>
    <w:rsid w:val="004C345F"/>
    <w:rsid w:val="004C3A46"/>
    <w:rsid w:val="004C6C9C"/>
    <w:rsid w:val="004C7EF5"/>
    <w:rsid w:val="004D00FE"/>
    <w:rsid w:val="004D13C8"/>
    <w:rsid w:val="004D1F05"/>
    <w:rsid w:val="004D2802"/>
    <w:rsid w:val="004D338D"/>
    <w:rsid w:val="004D4FBC"/>
    <w:rsid w:val="004D61A8"/>
    <w:rsid w:val="004D6BEA"/>
    <w:rsid w:val="004E0A19"/>
    <w:rsid w:val="004E0B7B"/>
    <w:rsid w:val="004E1170"/>
    <w:rsid w:val="004E33E1"/>
    <w:rsid w:val="004E3CC8"/>
    <w:rsid w:val="004E4B67"/>
    <w:rsid w:val="004E5300"/>
    <w:rsid w:val="004E5DA7"/>
    <w:rsid w:val="004E71E1"/>
    <w:rsid w:val="004E7364"/>
    <w:rsid w:val="004E74F9"/>
    <w:rsid w:val="004F065D"/>
    <w:rsid w:val="004F1085"/>
    <w:rsid w:val="004F2428"/>
    <w:rsid w:val="004F2856"/>
    <w:rsid w:val="004F3A4F"/>
    <w:rsid w:val="004F6433"/>
    <w:rsid w:val="004F725F"/>
    <w:rsid w:val="004F7A5B"/>
    <w:rsid w:val="00501EE9"/>
    <w:rsid w:val="00502801"/>
    <w:rsid w:val="00503258"/>
    <w:rsid w:val="0050531D"/>
    <w:rsid w:val="00507C92"/>
    <w:rsid w:val="005142CF"/>
    <w:rsid w:val="0051482C"/>
    <w:rsid w:val="00514B3F"/>
    <w:rsid w:val="005158F0"/>
    <w:rsid w:val="00516F5D"/>
    <w:rsid w:val="005171E1"/>
    <w:rsid w:val="00517D1B"/>
    <w:rsid w:val="00522ACA"/>
    <w:rsid w:val="00522FE1"/>
    <w:rsid w:val="005232F5"/>
    <w:rsid w:val="00524418"/>
    <w:rsid w:val="00525978"/>
    <w:rsid w:val="00526E74"/>
    <w:rsid w:val="00526F77"/>
    <w:rsid w:val="00531A14"/>
    <w:rsid w:val="00532D8D"/>
    <w:rsid w:val="00532F50"/>
    <w:rsid w:val="005358FB"/>
    <w:rsid w:val="00536E7D"/>
    <w:rsid w:val="00541ECC"/>
    <w:rsid w:val="005431DB"/>
    <w:rsid w:val="00543E02"/>
    <w:rsid w:val="005466C2"/>
    <w:rsid w:val="005504B3"/>
    <w:rsid w:val="00550ED5"/>
    <w:rsid w:val="00552356"/>
    <w:rsid w:val="0055362E"/>
    <w:rsid w:val="0055481C"/>
    <w:rsid w:val="005551D8"/>
    <w:rsid w:val="0056087E"/>
    <w:rsid w:val="00560F1B"/>
    <w:rsid w:val="00562112"/>
    <w:rsid w:val="005647E8"/>
    <w:rsid w:val="00564AB6"/>
    <w:rsid w:val="00566111"/>
    <w:rsid w:val="0056621F"/>
    <w:rsid w:val="00567874"/>
    <w:rsid w:val="00567C17"/>
    <w:rsid w:val="00570D49"/>
    <w:rsid w:val="005731C8"/>
    <w:rsid w:val="00573771"/>
    <w:rsid w:val="00574031"/>
    <w:rsid w:val="00575D17"/>
    <w:rsid w:val="00577E8B"/>
    <w:rsid w:val="00580FB7"/>
    <w:rsid w:val="005825F5"/>
    <w:rsid w:val="00582830"/>
    <w:rsid w:val="00583B5F"/>
    <w:rsid w:val="0058410E"/>
    <w:rsid w:val="00584203"/>
    <w:rsid w:val="00592634"/>
    <w:rsid w:val="00597CB5"/>
    <w:rsid w:val="005A0092"/>
    <w:rsid w:val="005A3014"/>
    <w:rsid w:val="005A5F30"/>
    <w:rsid w:val="005A7099"/>
    <w:rsid w:val="005B0325"/>
    <w:rsid w:val="005B2C3B"/>
    <w:rsid w:val="005B59CA"/>
    <w:rsid w:val="005B66F6"/>
    <w:rsid w:val="005B6F46"/>
    <w:rsid w:val="005B75AA"/>
    <w:rsid w:val="005B7837"/>
    <w:rsid w:val="005C0233"/>
    <w:rsid w:val="005C067F"/>
    <w:rsid w:val="005C0F07"/>
    <w:rsid w:val="005C572B"/>
    <w:rsid w:val="005C62EB"/>
    <w:rsid w:val="005C6C1E"/>
    <w:rsid w:val="005C7B40"/>
    <w:rsid w:val="005D241D"/>
    <w:rsid w:val="005D6A82"/>
    <w:rsid w:val="005D74D4"/>
    <w:rsid w:val="005D7BE2"/>
    <w:rsid w:val="005E04F9"/>
    <w:rsid w:val="005E26C1"/>
    <w:rsid w:val="005E309E"/>
    <w:rsid w:val="005E4288"/>
    <w:rsid w:val="005E45BF"/>
    <w:rsid w:val="005E4A53"/>
    <w:rsid w:val="005E5667"/>
    <w:rsid w:val="005E6116"/>
    <w:rsid w:val="005E75D3"/>
    <w:rsid w:val="005F0982"/>
    <w:rsid w:val="005F11E9"/>
    <w:rsid w:val="005F1B14"/>
    <w:rsid w:val="005F2AC5"/>
    <w:rsid w:val="005F3AFF"/>
    <w:rsid w:val="005F4201"/>
    <w:rsid w:val="005F52BE"/>
    <w:rsid w:val="005F6DB0"/>
    <w:rsid w:val="005F6EA0"/>
    <w:rsid w:val="00604C4B"/>
    <w:rsid w:val="006050AE"/>
    <w:rsid w:val="006069C8"/>
    <w:rsid w:val="00606B43"/>
    <w:rsid w:val="0060711D"/>
    <w:rsid w:val="00610567"/>
    <w:rsid w:val="0061181D"/>
    <w:rsid w:val="0061230A"/>
    <w:rsid w:val="0061281E"/>
    <w:rsid w:val="00612B49"/>
    <w:rsid w:val="00613277"/>
    <w:rsid w:val="0061366E"/>
    <w:rsid w:val="00613AF0"/>
    <w:rsid w:val="006143A0"/>
    <w:rsid w:val="006146C9"/>
    <w:rsid w:val="00614FAC"/>
    <w:rsid w:val="00615F5C"/>
    <w:rsid w:val="00616220"/>
    <w:rsid w:val="00620259"/>
    <w:rsid w:val="00622506"/>
    <w:rsid w:val="00622EE1"/>
    <w:rsid w:val="00623E99"/>
    <w:rsid w:val="0062527D"/>
    <w:rsid w:val="00625EC7"/>
    <w:rsid w:val="00626197"/>
    <w:rsid w:val="00627DBD"/>
    <w:rsid w:val="0063059F"/>
    <w:rsid w:val="00630D9A"/>
    <w:rsid w:val="0063108C"/>
    <w:rsid w:val="006311C6"/>
    <w:rsid w:val="006311F3"/>
    <w:rsid w:val="00631F3C"/>
    <w:rsid w:val="00632920"/>
    <w:rsid w:val="006333FD"/>
    <w:rsid w:val="00633B3E"/>
    <w:rsid w:val="006352FA"/>
    <w:rsid w:val="00642CB0"/>
    <w:rsid w:val="00643B80"/>
    <w:rsid w:val="00644110"/>
    <w:rsid w:val="00644D18"/>
    <w:rsid w:val="00644E4B"/>
    <w:rsid w:val="00647217"/>
    <w:rsid w:val="00647463"/>
    <w:rsid w:val="0065165A"/>
    <w:rsid w:val="00651881"/>
    <w:rsid w:val="006518C5"/>
    <w:rsid w:val="006525BA"/>
    <w:rsid w:val="00652CCB"/>
    <w:rsid w:val="00653609"/>
    <w:rsid w:val="0065607E"/>
    <w:rsid w:val="00660E9E"/>
    <w:rsid w:val="006627BA"/>
    <w:rsid w:val="00663D92"/>
    <w:rsid w:val="0066481A"/>
    <w:rsid w:val="0066551B"/>
    <w:rsid w:val="0066682D"/>
    <w:rsid w:val="006746A3"/>
    <w:rsid w:val="00675906"/>
    <w:rsid w:val="00676467"/>
    <w:rsid w:val="00676BBA"/>
    <w:rsid w:val="00676C60"/>
    <w:rsid w:val="0067724B"/>
    <w:rsid w:val="006776D2"/>
    <w:rsid w:val="00677F79"/>
    <w:rsid w:val="00680F4E"/>
    <w:rsid w:val="006821F3"/>
    <w:rsid w:val="00682595"/>
    <w:rsid w:val="00682FF8"/>
    <w:rsid w:val="00683584"/>
    <w:rsid w:val="00684C75"/>
    <w:rsid w:val="00684F02"/>
    <w:rsid w:val="006869BB"/>
    <w:rsid w:val="00686DB3"/>
    <w:rsid w:val="0069058B"/>
    <w:rsid w:val="00692519"/>
    <w:rsid w:val="00694138"/>
    <w:rsid w:val="00694AEB"/>
    <w:rsid w:val="00695DF6"/>
    <w:rsid w:val="0069621A"/>
    <w:rsid w:val="0069669B"/>
    <w:rsid w:val="00697C6D"/>
    <w:rsid w:val="006A0DF1"/>
    <w:rsid w:val="006A172C"/>
    <w:rsid w:val="006A1877"/>
    <w:rsid w:val="006A2579"/>
    <w:rsid w:val="006A2B89"/>
    <w:rsid w:val="006A45B6"/>
    <w:rsid w:val="006A4B73"/>
    <w:rsid w:val="006A5846"/>
    <w:rsid w:val="006B4CA6"/>
    <w:rsid w:val="006B60FE"/>
    <w:rsid w:val="006B69DD"/>
    <w:rsid w:val="006C2720"/>
    <w:rsid w:val="006C2839"/>
    <w:rsid w:val="006C457D"/>
    <w:rsid w:val="006D3445"/>
    <w:rsid w:val="006D41CD"/>
    <w:rsid w:val="006D5C56"/>
    <w:rsid w:val="006D5FC3"/>
    <w:rsid w:val="006D670D"/>
    <w:rsid w:val="006E04DD"/>
    <w:rsid w:val="006E11A2"/>
    <w:rsid w:val="006E2B4B"/>
    <w:rsid w:val="006E342D"/>
    <w:rsid w:val="006E4AEE"/>
    <w:rsid w:val="006E4C10"/>
    <w:rsid w:val="006E56DE"/>
    <w:rsid w:val="006E7C25"/>
    <w:rsid w:val="006F082C"/>
    <w:rsid w:val="006F1233"/>
    <w:rsid w:val="006F2CF1"/>
    <w:rsid w:val="006F2F2F"/>
    <w:rsid w:val="006F3D51"/>
    <w:rsid w:val="006F3F8D"/>
    <w:rsid w:val="006F4BF4"/>
    <w:rsid w:val="006F651E"/>
    <w:rsid w:val="006F6727"/>
    <w:rsid w:val="006F7ED7"/>
    <w:rsid w:val="00702FC8"/>
    <w:rsid w:val="007053EA"/>
    <w:rsid w:val="00707676"/>
    <w:rsid w:val="00711702"/>
    <w:rsid w:val="0071176A"/>
    <w:rsid w:val="00711B45"/>
    <w:rsid w:val="00713CAE"/>
    <w:rsid w:val="0071572D"/>
    <w:rsid w:val="00715769"/>
    <w:rsid w:val="007167E0"/>
    <w:rsid w:val="007169C4"/>
    <w:rsid w:val="00720831"/>
    <w:rsid w:val="007208D4"/>
    <w:rsid w:val="007212E8"/>
    <w:rsid w:val="00724EF6"/>
    <w:rsid w:val="00724FE2"/>
    <w:rsid w:val="0072505F"/>
    <w:rsid w:val="00727F4C"/>
    <w:rsid w:val="007322A7"/>
    <w:rsid w:val="00732D27"/>
    <w:rsid w:val="00732F6C"/>
    <w:rsid w:val="00734449"/>
    <w:rsid w:val="0074003A"/>
    <w:rsid w:val="0074062C"/>
    <w:rsid w:val="0074064C"/>
    <w:rsid w:val="00740CF2"/>
    <w:rsid w:val="007411AD"/>
    <w:rsid w:val="0074178A"/>
    <w:rsid w:val="0074269B"/>
    <w:rsid w:val="00743314"/>
    <w:rsid w:val="00743A58"/>
    <w:rsid w:val="00743FDD"/>
    <w:rsid w:val="007455B5"/>
    <w:rsid w:val="00746AE6"/>
    <w:rsid w:val="00746F8A"/>
    <w:rsid w:val="00746F99"/>
    <w:rsid w:val="0075022F"/>
    <w:rsid w:val="0075160A"/>
    <w:rsid w:val="007535D2"/>
    <w:rsid w:val="00753B44"/>
    <w:rsid w:val="007542AC"/>
    <w:rsid w:val="0075526F"/>
    <w:rsid w:val="007605DF"/>
    <w:rsid w:val="00764EDD"/>
    <w:rsid w:val="00764FDD"/>
    <w:rsid w:val="00765107"/>
    <w:rsid w:val="007651BB"/>
    <w:rsid w:val="00770D9E"/>
    <w:rsid w:val="007737C1"/>
    <w:rsid w:val="00774343"/>
    <w:rsid w:val="00774D71"/>
    <w:rsid w:val="00775822"/>
    <w:rsid w:val="00775BA7"/>
    <w:rsid w:val="007773EA"/>
    <w:rsid w:val="0078024E"/>
    <w:rsid w:val="007805DE"/>
    <w:rsid w:val="00783799"/>
    <w:rsid w:val="00785A47"/>
    <w:rsid w:val="00786CC9"/>
    <w:rsid w:val="00786E64"/>
    <w:rsid w:val="0078715E"/>
    <w:rsid w:val="0079094B"/>
    <w:rsid w:val="00792B62"/>
    <w:rsid w:val="00793622"/>
    <w:rsid w:val="0079452D"/>
    <w:rsid w:val="00794B9A"/>
    <w:rsid w:val="0079584F"/>
    <w:rsid w:val="00795DB9"/>
    <w:rsid w:val="00796167"/>
    <w:rsid w:val="007978FC"/>
    <w:rsid w:val="007A04CE"/>
    <w:rsid w:val="007A058D"/>
    <w:rsid w:val="007A1AF2"/>
    <w:rsid w:val="007A25F0"/>
    <w:rsid w:val="007A2FDC"/>
    <w:rsid w:val="007A4D72"/>
    <w:rsid w:val="007B0A94"/>
    <w:rsid w:val="007B1F9A"/>
    <w:rsid w:val="007B2884"/>
    <w:rsid w:val="007B50CF"/>
    <w:rsid w:val="007B538C"/>
    <w:rsid w:val="007B685C"/>
    <w:rsid w:val="007B7B6A"/>
    <w:rsid w:val="007C0450"/>
    <w:rsid w:val="007C332B"/>
    <w:rsid w:val="007C38A2"/>
    <w:rsid w:val="007C408F"/>
    <w:rsid w:val="007C598E"/>
    <w:rsid w:val="007C7392"/>
    <w:rsid w:val="007C7BD8"/>
    <w:rsid w:val="007D3D85"/>
    <w:rsid w:val="007D40AD"/>
    <w:rsid w:val="007D6C99"/>
    <w:rsid w:val="007E04EA"/>
    <w:rsid w:val="007E1786"/>
    <w:rsid w:val="007E1D96"/>
    <w:rsid w:val="007E23CA"/>
    <w:rsid w:val="007E2E3A"/>
    <w:rsid w:val="007E31FD"/>
    <w:rsid w:val="007E5989"/>
    <w:rsid w:val="007E5E6B"/>
    <w:rsid w:val="007E5F03"/>
    <w:rsid w:val="007E610C"/>
    <w:rsid w:val="007F00AB"/>
    <w:rsid w:val="007F0EFA"/>
    <w:rsid w:val="007F2780"/>
    <w:rsid w:val="007F5119"/>
    <w:rsid w:val="007F6BD0"/>
    <w:rsid w:val="00800978"/>
    <w:rsid w:val="00802C1E"/>
    <w:rsid w:val="008056B6"/>
    <w:rsid w:val="008060BE"/>
    <w:rsid w:val="00807250"/>
    <w:rsid w:val="0081170D"/>
    <w:rsid w:val="00811E84"/>
    <w:rsid w:val="0081267C"/>
    <w:rsid w:val="0081610B"/>
    <w:rsid w:val="00816127"/>
    <w:rsid w:val="008169F7"/>
    <w:rsid w:val="00817B60"/>
    <w:rsid w:val="008216F5"/>
    <w:rsid w:val="00823392"/>
    <w:rsid w:val="00824916"/>
    <w:rsid w:val="008267AC"/>
    <w:rsid w:val="0082775A"/>
    <w:rsid w:val="00830DB4"/>
    <w:rsid w:val="008320AF"/>
    <w:rsid w:val="00833D7B"/>
    <w:rsid w:val="00833DAE"/>
    <w:rsid w:val="00833F4C"/>
    <w:rsid w:val="00834366"/>
    <w:rsid w:val="00835675"/>
    <w:rsid w:val="00837D47"/>
    <w:rsid w:val="00840971"/>
    <w:rsid w:val="00843F2C"/>
    <w:rsid w:val="00847276"/>
    <w:rsid w:val="008509AA"/>
    <w:rsid w:val="008515C1"/>
    <w:rsid w:val="00852FB5"/>
    <w:rsid w:val="00854119"/>
    <w:rsid w:val="008551C5"/>
    <w:rsid w:val="00856C72"/>
    <w:rsid w:val="00860006"/>
    <w:rsid w:val="00861C97"/>
    <w:rsid w:val="008621D3"/>
    <w:rsid w:val="00863046"/>
    <w:rsid w:val="008644B5"/>
    <w:rsid w:val="008657BA"/>
    <w:rsid w:val="00866EBF"/>
    <w:rsid w:val="00870713"/>
    <w:rsid w:val="008713B0"/>
    <w:rsid w:val="00874002"/>
    <w:rsid w:val="00875CE1"/>
    <w:rsid w:val="0087665F"/>
    <w:rsid w:val="0087682B"/>
    <w:rsid w:val="0087774E"/>
    <w:rsid w:val="00877B64"/>
    <w:rsid w:val="008808D3"/>
    <w:rsid w:val="00880A37"/>
    <w:rsid w:val="00881507"/>
    <w:rsid w:val="008822A6"/>
    <w:rsid w:val="00882925"/>
    <w:rsid w:val="00882F86"/>
    <w:rsid w:val="0088480A"/>
    <w:rsid w:val="0088795B"/>
    <w:rsid w:val="008879A9"/>
    <w:rsid w:val="00887BF4"/>
    <w:rsid w:val="0089294F"/>
    <w:rsid w:val="00896782"/>
    <w:rsid w:val="00896C8A"/>
    <w:rsid w:val="008A10D8"/>
    <w:rsid w:val="008A34BD"/>
    <w:rsid w:val="008A61DB"/>
    <w:rsid w:val="008A7BA1"/>
    <w:rsid w:val="008B082A"/>
    <w:rsid w:val="008B121A"/>
    <w:rsid w:val="008B34A0"/>
    <w:rsid w:val="008C1139"/>
    <w:rsid w:val="008C114D"/>
    <w:rsid w:val="008C1208"/>
    <w:rsid w:val="008C14D8"/>
    <w:rsid w:val="008C1894"/>
    <w:rsid w:val="008C241E"/>
    <w:rsid w:val="008C2A7A"/>
    <w:rsid w:val="008C3EC6"/>
    <w:rsid w:val="008C5B59"/>
    <w:rsid w:val="008C6B84"/>
    <w:rsid w:val="008C7268"/>
    <w:rsid w:val="008C7FB2"/>
    <w:rsid w:val="008D0261"/>
    <w:rsid w:val="008D04C6"/>
    <w:rsid w:val="008D0CCA"/>
    <w:rsid w:val="008D1A34"/>
    <w:rsid w:val="008D1CBC"/>
    <w:rsid w:val="008D2E02"/>
    <w:rsid w:val="008D3911"/>
    <w:rsid w:val="008D3D15"/>
    <w:rsid w:val="008D4758"/>
    <w:rsid w:val="008D4E72"/>
    <w:rsid w:val="008D68E8"/>
    <w:rsid w:val="008D7B7A"/>
    <w:rsid w:val="008E00A4"/>
    <w:rsid w:val="008E0306"/>
    <w:rsid w:val="008E229B"/>
    <w:rsid w:val="008E3039"/>
    <w:rsid w:val="008E3E4F"/>
    <w:rsid w:val="008E6CCD"/>
    <w:rsid w:val="008E6E57"/>
    <w:rsid w:val="008E71D1"/>
    <w:rsid w:val="008E7F41"/>
    <w:rsid w:val="008F00B6"/>
    <w:rsid w:val="008F0D80"/>
    <w:rsid w:val="008F15B4"/>
    <w:rsid w:val="008F3CED"/>
    <w:rsid w:val="008F53B1"/>
    <w:rsid w:val="008F69DA"/>
    <w:rsid w:val="00901D53"/>
    <w:rsid w:val="00903ED4"/>
    <w:rsid w:val="009047BC"/>
    <w:rsid w:val="009051FE"/>
    <w:rsid w:val="00905413"/>
    <w:rsid w:val="0090544C"/>
    <w:rsid w:val="0090639E"/>
    <w:rsid w:val="00911D58"/>
    <w:rsid w:val="00914ACF"/>
    <w:rsid w:val="00916718"/>
    <w:rsid w:val="00917AE4"/>
    <w:rsid w:val="00920804"/>
    <w:rsid w:val="00920B28"/>
    <w:rsid w:val="00922C36"/>
    <w:rsid w:val="00923940"/>
    <w:rsid w:val="00926071"/>
    <w:rsid w:val="00926D1E"/>
    <w:rsid w:val="00927C6A"/>
    <w:rsid w:val="00927D18"/>
    <w:rsid w:val="00927DB8"/>
    <w:rsid w:val="0093013B"/>
    <w:rsid w:val="00932BCC"/>
    <w:rsid w:val="00934837"/>
    <w:rsid w:val="00936E91"/>
    <w:rsid w:val="00940702"/>
    <w:rsid w:val="00940B1B"/>
    <w:rsid w:val="009469A0"/>
    <w:rsid w:val="00946D8F"/>
    <w:rsid w:val="009474F3"/>
    <w:rsid w:val="00951546"/>
    <w:rsid w:val="00951AEC"/>
    <w:rsid w:val="00952AE1"/>
    <w:rsid w:val="00952B1A"/>
    <w:rsid w:val="00956969"/>
    <w:rsid w:val="00960731"/>
    <w:rsid w:val="009616B2"/>
    <w:rsid w:val="00962B85"/>
    <w:rsid w:val="00963F2F"/>
    <w:rsid w:val="00965E0D"/>
    <w:rsid w:val="009667CF"/>
    <w:rsid w:val="00972374"/>
    <w:rsid w:val="0097328A"/>
    <w:rsid w:val="00974FD1"/>
    <w:rsid w:val="00975CD8"/>
    <w:rsid w:val="00982F9E"/>
    <w:rsid w:val="00983CBC"/>
    <w:rsid w:val="00983EC3"/>
    <w:rsid w:val="0098434A"/>
    <w:rsid w:val="00984C92"/>
    <w:rsid w:val="00986AD6"/>
    <w:rsid w:val="00986AFB"/>
    <w:rsid w:val="009870BE"/>
    <w:rsid w:val="00987917"/>
    <w:rsid w:val="00990AA4"/>
    <w:rsid w:val="00990EA1"/>
    <w:rsid w:val="00993420"/>
    <w:rsid w:val="00995810"/>
    <w:rsid w:val="00997C50"/>
    <w:rsid w:val="009A0128"/>
    <w:rsid w:val="009A0FD3"/>
    <w:rsid w:val="009A1C35"/>
    <w:rsid w:val="009A27C1"/>
    <w:rsid w:val="009A2F41"/>
    <w:rsid w:val="009A351E"/>
    <w:rsid w:val="009A36A4"/>
    <w:rsid w:val="009A3A46"/>
    <w:rsid w:val="009A3F12"/>
    <w:rsid w:val="009A4971"/>
    <w:rsid w:val="009A4FE2"/>
    <w:rsid w:val="009A7F04"/>
    <w:rsid w:val="009B28F0"/>
    <w:rsid w:val="009B2D2A"/>
    <w:rsid w:val="009B2E9B"/>
    <w:rsid w:val="009B32B7"/>
    <w:rsid w:val="009B336B"/>
    <w:rsid w:val="009B381D"/>
    <w:rsid w:val="009B5B38"/>
    <w:rsid w:val="009B6DD9"/>
    <w:rsid w:val="009B7C9F"/>
    <w:rsid w:val="009C052E"/>
    <w:rsid w:val="009C1117"/>
    <w:rsid w:val="009C267F"/>
    <w:rsid w:val="009C38AB"/>
    <w:rsid w:val="009C5F27"/>
    <w:rsid w:val="009C6EAA"/>
    <w:rsid w:val="009C719E"/>
    <w:rsid w:val="009D488A"/>
    <w:rsid w:val="009D4B4E"/>
    <w:rsid w:val="009D5407"/>
    <w:rsid w:val="009D55A7"/>
    <w:rsid w:val="009D7582"/>
    <w:rsid w:val="009D7E8E"/>
    <w:rsid w:val="009E0140"/>
    <w:rsid w:val="009E0844"/>
    <w:rsid w:val="009E08BD"/>
    <w:rsid w:val="009E0AAE"/>
    <w:rsid w:val="009E19C2"/>
    <w:rsid w:val="009E1D06"/>
    <w:rsid w:val="009E1E19"/>
    <w:rsid w:val="009E79C5"/>
    <w:rsid w:val="009E79F7"/>
    <w:rsid w:val="009E7F12"/>
    <w:rsid w:val="009F0E62"/>
    <w:rsid w:val="009F1035"/>
    <w:rsid w:val="009F18F6"/>
    <w:rsid w:val="009F1BA1"/>
    <w:rsid w:val="009F1F28"/>
    <w:rsid w:val="009F200A"/>
    <w:rsid w:val="009F2B9C"/>
    <w:rsid w:val="009F590F"/>
    <w:rsid w:val="009F5CA4"/>
    <w:rsid w:val="009F6979"/>
    <w:rsid w:val="009F7DA1"/>
    <w:rsid w:val="009F7F93"/>
    <w:rsid w:val="00A01300"/>
    <w:rsid w:val="00A04004"/>
    <w:rsid w:val="00A04E1A"/>
    <w:rsid w:val="00A04F59"/>
    <w:rsid w:val="00A07F50"/>
    <w:rsid w:val="00A12BEC"/>
    <w:rsid w:val="00A133A5"/>
    <w:rsid w:val="00A135D7"/>
    <w:rsid w:val="00A1673D"/>
    <w:rsid w:val="00A217CD"/>
    <w:rsid w:val="00A21899"/>
    <w:rsid w:val="00A235C7"/>
    <w:rsid w:val="00A23F1C"/>
    <w:rsid w:val="00A25ADB"/>
    <w:rsid w:val="00A2705F"/>
    <w:rsid w:val="00A27569"/>
    <w:rsid w:val="00A30E81"/>
    <w:rsid w:val="00A32013"/>
    <w:rsid w:val="00A3509E"/>
    <w:rsid w:val="00A40335"/>
    <w:rsid w:val="00A408A8"/>
    <w:rsid w:val="00A41985"/>
    <w:rsid w:val="00A421AA"/>
    <w:rsid w:val="00A422A6"/>
    <w:rsid w:val="00A436D3"/>
    <w:rsid w:val="00A4445C"/>
    <w:rsid w:val="00A4709D"/>
    <w:rsid w:val="00A474C5"/>
    <w:rsid w:val="00A47B85"/>
    <w:rsid w:val="00A504B3"/>
    <w:rsid w:val="00A519B3"/>
    <w:rsid w:val="00A51F92"/>
    <w:rsid w:val="00A529EA"/>
    <w:rsid w:val="00A52B7D"/>
    <w:rsid w:val="00A53C92"/>
    <w:rsid w:val="00A55F00"/>
    <w:rsid w:val="00A5749B"/>
    <w:rsid w:val="00A60287"/>
    <w:rsid w:val="00A60D55"/>
    <w:rsid w:val="00A61605"/>
    <w:rsid w:val="00A630D5"/>
    <w:rsid w:val="00A65824"/>
    <w:rsid w:val="00A7034E"/>
    <w:rsid w:val="00A7132E"/>
    <w:rsid w:val="00A71E79"/>
    <w:rsid w:val="00A72D63"/>
    <w:rsid w:val="00A72F4F"/>
    <w:rsid w:val="00A72FB4"/>
    <w:rsid w:val="00A76408"/>
    <w:rsid w:val="00A764AD"/>
    <w:rsid w:val="00A7691B"/>
    <w:rsid w:val="00A81EED"/>
    <w:rsid w:val="00A83D01"/>
    <w:rsid w:val="00A87D38"/>
    <w:rsid w:val="00A92A5A"/>
    <w:rsid w:val="00A92AE4"/>
    <w:rsid w:val="00A93BBB"/>
    <w:rsid w:val="00AA044D"/>
    <w:rsid w:val="00AA384D"/>
    <w:rsid w:val="00AA4644"/>
    <w:rsid w:val="00AA4A28"/>
    <w:rsid w:val="00AA5CFB"/>
    <w:rsid w:val="00AA645C"/>
    <w:rsid w:val="00AA6A12"/>
    <w:rsid w:val="00AB1541"/>
    <w:rsid w:val="00AB30C0"/>
    <w:rsid w:val="00AB4EFD"/>
    <w:rsid w:val="00AB684E"/>
    <w:rsid w:val="00AC2230"/>
    <w:rsid w:val="00AC63DF"/>
    <w:rsid w:val="00AC70C5"/>
    <w:rsid w:val="00AD14A7"/>
    <w:rsid w:val="00AD1989"/>
    <w:rsid w:val="00AD279E"/>
    <w:rsid w:val="00AD38C8"/>
    <w:rsid w:val="00AD4CC3"/>
    <w:rsid w:val="00AE0C67"/>
    <w:rsid w:val="00AE191E"/>
    <w:rsid w:val="00AE2F17"/>
    <w:rsid w:val="00AE4697"/>
    <w:rsid w:val="00AE57CB"/>
    <w:rsid w:val="00AE62F9"/>
    <w:rsid w:val="00AE67EF"/>
    <w:rsid w:val="00AF1DDA"/>
    <w:rsid w:val="00AF3A97"/>
    <w:rsid w:val="00AF4502"/>
    <w:rsid w:val="00AF46C4"/>
    <w:rsid w:val="00AF4FA7"/>
    <w:rsid w:val="00B00DC4"/>
    <w:rsid w:val="00B01D56"/>
    <w:rsid w:val="00B05495"/>
    <w:rsid w:val="00B10369"/>
    <w:rsid w:val="00B1104F"/>
    <w:rsid w:val="00B11B3F"/>
    <w:rsid w:val="00B12C2E"/>
    <w:rsid w:val="00B12E87"/>
    <w:rsid w:val="00B13C85"/>
    <w:rsid w:val="00B145BB"/>
    <w:rsid w:val="00B14AD0"/>
    <w:rsid w:val="00B155C6"/>
    <w:rsid w:val="00B15F95"/>
    <w:rsid w:val="00B15FC0"/>
    <w:rsid w:val="00B164E8"/>
    <w:rsid w:val="00B16BD6"/>
    <w:rsid w:val="00B1795F"/>
    <w:rsid w:val="00B17D3A"/>
    <w:rsid w:val="00B201E7"/>
    <w:rsid w:val="00B213E4"/>
    <w:rsid w:val="00B2173B"/>
    <w:rsid w:val="00B21AA9"/>
    <w:rsid w:val="00B24ABE"/>
    <w:rsid w:val="00B24AC2"/>
    <w:rsid w:val="00B25683"/>
    <w:rsid w:val="00B26176"/>
    <w:rsid w:val="00B2720E"/>
    <w:rsid w:val="00B30475"/>
    <w:rsid w:val="00B305F6"/>
    <w:rsid w:val="00B3063C"/>
    <w:rsid w:val="00B32E30"/>
    <w:rsid w:val="00B338F9"/>
    <w:rsid w:val="00B3395F"/>
    <w:rsid w:val="00B348CE"/>
    <w:rsid w:val="00B34FC7"/>
    <w:rsid w:val="00B364F9"/>
    <w:rsid w:val="00B37A3C"/>
    <w:rsid w:val="00B4020E"/>
    <w:rsid w:val="00B41348"/>
    <w:rsid w:val="00B416CE"/>
    <w:rsid w:val="00B41FBF"/>
    <w:rsid w:val="00B43131"/>
    <w:rsid w:val="00B435E2"/>
    <w:rsid w:val="00B45117"/>
    <w:rsid w:val="00B45F99"/>
    <w:rsid w:val="00B4770B"/>
    <w:rsid w:val="00B47A39"/>
    <w:rsid w:val="00B47B5F"/>
    <w:rsid w:val="00B50589"/>
    <w:rsid w:val="00B505C8"/>
    <w:rsid w:val="00B51EB3"/>
    <w:rsid w:val="00B5426A"/>
    <w:rsid w:val="00B55797"/>
    <w:rsid w:val="00B570DC"/>
    <w:rsid w:val="00B612FF"/>
    <w:rsid w:val="00B61866"/>
    <w:rsid w:val="00B61C71"/>
    <w:rsid w:val="00B620F1"/>
    <w:rsid w:val="00B6238C"/>
    <w:rsid w:val="00B65B27"/>
    <w:rsid w:val="00B71545"/>
    <w:rsid w:val="00B72FDB"/>
    <w:rsid w:val="00B7486F"/>
    <w:rsid w:val="00B74DED"/>
    <w:rsid w:val="00B75033"/>
    <w:rsid w:val="00B75192"/>
    <w:rsid w:val="00B769CC"/>
    <w:rsid w:val="00B76F15"/>
    <w:rsid w:val="00B77B58"/>
    <w:rsid w:val="00B80125"/>
    <w:rsid w:val="00B80317"/>
    <w:rsid w:val="00B80C20"/>
    <w:rsid w:val="00B80F84"/>
    <w:rsid w:val="00B8366B"/>
    <w:rsid w:val="00B8421E"/>
    <w:rsid w:val="00B843CD"/>
    <w:rsid w:val="00B877E7"/>
    <w:rsid w:val="00B87AFA"/>
    <w:rsid w:val="00B90373"/>
    <w:rsid w:val="00B90A2C"/>
    <w:rsid w:val="00B93F9E"/>
    <w:rsid w:val="00B94BF7"/>
    <w:rsid w:val="00B95310"/>
    <w:rsid w:val="00B95785"/>
    <w:rsid w:val="00B95BAD"/>
    <w:rsid w:val="00B9663D"/>
    <w:rsid w:val="00B9722F"/>
    <w:rsid w:val="00B97662"/>
    <w:rsid w:val="00BA1643"/>
    <w:rsid w:val="00BA40DC"/>
    <w:rsid w:val="00BA5214"/>
    <w:rsid w:val="00BA52AE"/>
    <w:rsid w:val="00BA5EF9"/>
    <w:rsid w:val="00BA64FC"/>
    <w:rsid w:val="00BA671D"/>
    <w:rsid w:val="00BA6895"/>
    <w:rsid w:val="00BA6B3F"/>
    <w:rsid w:val="00BA7C53"/>
    <w:rsid w:val="00BA7DF7"/>
    <w:rsid w:val="00BB05AB"/>
    <w:rsid w:val="00BB087C"/>
    <w:rsid w:val="00BB3680"/>
    <w:rsid w:val="00BB375A"/>
    <w:rsid w:val="00BB51D9"/>
    <w:rsid w:val="00BB59FC"/>
    <w:rsid w:val="00BB604A"/>
    <w:rsid w:val="00BB622E"/>
    <w:rsid w:val="00BB7576"/>
    <w:rsid w:val="00BC2053"/>
    <w:rsid w:val="00BC540E"/>
    <w:rsid w:val="00BC59F3"/>
    <w:rsid w:val="00BC79CC"/>
    <w:rsid w:val="00BD034E"/>
    <w:rsid w:val="00BD443E"/>
    <w:rsid w:val="00BD50FB"/>
    <w:rsid w:val="00BD5F80"/>
    <w:rsid w:val="00BD7BFE"/>
    <w:rsid w:val="00BE22C6"/>
    <w:rsid w:val="00BE4008"/>
    <w:rsid w:val="00BE78DD"/>
    <w:rsid w:val="00BF06CC"/>
    <w:rsid w:val="00BF07FB"/>
    <w:rsid w:val="00BF19A2"/>
    <w:rsid w:val="00BF1EBE"/>
    <w:rsid w:val="00BF2AF5"/>
    <w:rsid w:val="00BF4E35"/>
    <w:rsid w:val="00BF66F4"/>
    <w:rsid w:val="00BF6D65"/>
    <w:rsid w:val="00C00CDC"/>
    <w:rsid w:val="00C00E5E"/>
    <w:rsid w:val="00C014B4"/>
    <w:rsid w:val="00C01B09"/>
    <w:rsid w:val="00C022D5"/>
    <w:rsid w:val="00C04C2D"/>
    <w:rsid w:val="00C10EC4"/>
    <w:rsid w:val="00C11CE3"/>
    <w:rsid w:val="00C123B7"/>
    <w:rsid w:val="00C13ED4"/>
    <w:rsid w:val="00C141BB"/>
    <w:rsid w:val="00C14D75"/>
    <w:rsid w:val="00C1623F"/>
    <w:rsid w:val="00C16D76"/>
    <w:rsid w:val="00C170BA"/>
    <w:rsid w:val="00C21A91"/>
    <w:rsid w:val="00C21FE2"/>
    <w:rsid w:val="00C224B7"/>
    <w:rsid w:val="00C2349F"/>
    <w:rsid w:val="00C23FA9"/>
    <w:rsid w:val="00C2544D"/>
    <w:rsid w:val="00C2748F"/>
    <w:rsid w:val="00C27BBD"/>
    <w:rsid w:val="00C30299"/>
    <w:rsid w:val="00C3085D"/>
    <w:rsid w:val="00C332E4"/>
    <w:rsid w:val="00C33893"/>
    <w:rsid w:val="00C34962"/>
    <w:rsid w:val="00C4085A"/>
    <w:rsid w:val="00C41028"/>
    <w:rsid w:val="00C41E67"/>
    <w:rsid w:val="00C44192"/>
    <w:rsid w:val="00C4642D"/>
    <w:rsid w:val="00C466E8"/>
    <w:rsid w:val="00C47F7D"/>
    <w:rsid w:val="00C50689"/>
    <w:rsid w:val="00C5117B"/>
    <w:rsid w:val="00C51DC0"/>
    <w:rsid w:val="00C52D42"/>
    <w:rsid w:val="00C549EF"/>
    <w:rsid w:val="00C55A60"/>
    <w:rsid w:val="00C60606"/>
    <w:rsid w:val="00C612FD"/>
    <w:rsid w:val="00C643C6"/>
    <w:rsid w:val="00C6453F"/>
    <w:rsid w:val="00C64935"/>
    <w:rsid w:val="00C651C0"/>
    <w:rsid w:val="00C6603F"/>
    <w:rsid w:val="00C668EA"/>
    <w:rsid w:val="00C707BC"/>
    <w:rsid w:val="00C728D8"/>
    <w:rsid w:val="00C73E8A"/>
    <w:rsid w:val="00C80298"/>
    <w:rsid w:val="00C80A54"/>
    <w:rsid w:val="00C815BF"/>
    <w:rsid w:val="00C81984"/>
    <w:rsid w:val="00C82E2A"/>
    <w:rsid w:val="00C8517A"/>
    <w:rsid w:val="00C85987"/>
    <w:rsid w:val="00C873AE"/>
    <w:rsid w:val="00C91243"/>
    <w:rsid w:val="00C9126C"/>
    <w:rsid w:val="00C92EC8"/>
    <w:rsid w:val="00C93C24"/>
    <w:rsid w:val="00C97D2F"/>
    <w:rsid w:val="00CA2F51"/>
    <w:rsid w:val="00CA35EA"/>
    <w:rsid w:val="00CA38C8"/>
    <w:rsid w:val="00CA3F98"/>
    <w:rsid w:val="00CA57BE"/>
    <w:rsid w:val="00CA7231"/>
    <w:rsid w:val="00CA7B32"/>
    <w:rsid w:val="00CB031C"/>
    <w:rsid w:val="00CB51C7"/>
    <w:rsid w:val="00CC0047"/>
    <w:rsid w:val="00CC1E0E"/>
    <w:rsid w:val="00CC4127"/>
    <w:rsid w:val="00CC7221"/>
    <w:rsid w:val="00CD2051"/>
    <w:rsid w:val="00CD25F1"/>
    <w:rsid w:val="00CD3B7F"/>
    <w:rsid w:val="00CD4D7E"/>
    <w:rsid w:val="00CD5746"/>
    <w:rsid w:val="00CD6F89"/>
    <w:rsid w:val="00CD72E9"/>
    <w:rsid w:val="00CE2815"/>
    <w:rsid w:val="00CE3502"/>
    <w:rsid w:val="00CE5543"/>
    <w:rsid w:val="00CE7303"/>
    <w:rsid w:val="00CE7D87"/>
    <w:rsid w:val="00CF092C"/>
    <w:rsid w:val="00CF2980"/>
    <w:rsid w:val="00CF2F40"/>
    <w:rsid w:val="00CF3C90"/>
    <w:rsid w:val="00CF4CA4"/>
    <w:rsid w:val="00CF55E1"/>
    <w:rsid w:val="00CF6064"/>
    <w:rsid w:val="00D0437A"/>
    <w:rsid w:val="00D0439C"/>
    <w:rsid w:val="00D05C11"/>
    <w:rsid w:val="00D05FF1"/>
    <w:rsid w:val="00D106B6"/>
    <w:rsid w:val="00D11A78"/>
    <w:rsid w:val="00D1372C"/>
    <w:rsid w:val="00D140A9"/>
    <w:rsid w:val="00D14686"/>
    <w:rsid w:val="00D14994"/>
    <w:rsid w:val="00D1588E"/>
    <w:rsid w:val="00D179A3"/>
    <w:rsid w:val="00D17C62"/>
    <w:rsid w:val="00D17E30"/>
    <w:rsid w:val="00D20733"/>
    <w:rsid w:val="00D221DF"/>
    <w:rsid w:val="00D23140"/>
    <w:rsid w:val="00D23E5A"/>
    <w:rsid w:val="00D25B06"/>
    <w:rsid w:val="00D25DBE"/>
    <w:rsid w:val="00D3178F"/>
    <w:rsid w:val="00D3466E"/>
    <w:rsid w:val="00D35547"/>
    <w:rsid w:val="00D363E2"/>
    <w:rsid w:val="00D36DA5"/>
    <w:rsid w:val="00D400FC"/>
    <w:rsid w:val="00D40771"/>
    <w:rsid w:val="00D40B37"/>
    <w:rsid w:val="00D40F5F"/>
    <w:rsid w:val="00D43AEC"/>
    <w:rsid w:val="00D45B27"/>
    <w:rsid w:val="00D507B7"/>
    <w:rsid w:val="00D5214E"/>
    <w:rsid w:val="00D55B56"/>
    <w:rsid w:val="00D56BB0"/>
    <w:rsid w:val="00D575EF"/>
    <w:rsid w:val="00D61A21"/>
    <w:rsid w:val="00D62D4D"/>
    <w:rsid w:val="00D63502"/>
    <w:rsid w:val="00D6794F"/>
    <w:rsid w:val="00D72258"/>
    <w:rsid w:val="00D72942"/>
    <w:rsid w:val="00D72B41"/>
    <w:rsid w:val="00D73B28"/>
    <w:rsid w:val="00D74872"/>
    <w:rsid w:val="00D74ABE"/>
    <w:rsid w:val="00D74EDD"/>
    <w:rsid w:val="00D75846"/>
    <w:rsid w:val="00D760F9"/>
    <w:rsid w:val="00D7753F"/>
    <w:rsid w:val="00D81AB1"/>
    <w:rsid w:val="00D82275"/>
    <w:rsid w:val="00D856D5"/>
    <w:rsid w:val="00D85C59"/>
    <w:rsid w:val="00D85DEE"/>
    <w:rsid w:val="00D870BF"/>
    <w:rsid w:val="00D9002D"/>
    <w:rsid w:val="00D91778"/>
    <w:rsid w:val="00D928EF"/>
    <w:rsid w:val="00D92A68"/>
    <w:rsid w:val="00DA24C0"/>
    <w:rsid w:val="00DA2ADC"/>
    <w:rsid w:val="00DA5C73"/>
    <w:rsid w:val="00DA64B3"/>
    <w:rsid w:val="00DA6C14"/>
    <w:rsid w:val="00DB11D1"/>
    <w:rsid w:val="00DB2C35"/>
    <w:rsid w:val="00DB6953"/>
    <w:rsid w:val="00DB7A7C"/>
    <w:rsid w:val="00DC00AC"/>
    <w:rsid w:val="00DC2FF9"/>
    <w:rsid w:val="00DC6CA8"/>
    <w:rsid w:val="00DC7CE3"/>
    <w:rsid w:val="00DD05E3"/>
    <w:rsid w:val="00DD0BFE"/>
    <w:rsid w:val="00DD0C9F"/>
    <w:rsid w:val="00DD332B"/>
    <w:rsid w:val="00DD5306"/>
    <w:rsid w:val="00DD5893"/>
    <w:rsid w:val="00DD5D24"/>
    <w:rsid w:val="00DD6EBA"/>
    <w:rsid w:val="00DD71D5"/>
    <w:rsid w:val="00DE0523"/>
    <w:rsid w:val="00DE0894"/>
    <w:rsid w:val="00DE1132"/>
    <w:rsid w:val="00DE1DB1"/>
    <w:rsid w:val="00DE2CC6"/>
    <w:rsid w:val="00DE2E37"/>
    <w:rsid w:val="00DE45D3"/>
    <w:rsid w:val="00DE5463"/>
    <w:rsid w:val="00DE55AA"/>
    <w:rsid w:val="00DE59A2"/>
    <w:rsid w:val="00DE7F00"/>
    <w:rsid w:val="00DF0C4E"/>
    <w:rsid w:val="00DF101E"/>
    <w:rsid w:val="00DF21E1"/>
    <w:rsid w:val="00DF2772"/>
    <w:rsid w:val="00DF669B"/>
    <w:rsid w:val="00DF69E2"/>
    <w:rsid w:val="00E00586"/>
    <w:rsid w:val="00E00D51"/>
    <w:rsid w:val="00E024DA"/>
    <w:rsid w:val="00E027E3"/>
    <w:rsid w:val="00E03D60"/>
    <w:rsid w:val="00E05CBA"/>
    <w:rsid w:val="00E05F9B"/>
    <w:rsid w:val="00E06839"/>
    <w:rsid w:val="00E07E0C"/>
    <w:rsid w:val="00E106F4"/>
    <w:rsid w:val="00E11572"/>
    <w:rsid w:val="00E11EE5"/>
    <w:rsid w:val="00E13109"/>
    <w:rsid w:val="00E13F19"/>
    <w:rsid w:val="00E16734"/>
    <w:rsid w:val="00E16C7F"/>
    <w:rsid w:val="00E17276"/>
    <w:rsid w:val="00E20EEC"/>
    <w:rsid w:val="00E2121D"/>
    <w:rsid w:val="00E22C73"/>
    <w:rsid w:val="00E2384F"/>
    <w:rsid w:val="00E269A2"/>
    <w:rsid w:val="00E32CCE"/>
    <w:rsid w:val="00E332A4"/>
    <w:rsid w:val="00E33634"/>
    <w:rsid w:val="00E34188"/>
    <w:rsid w:val="00E364DB"/>
    <w:rsid w:val="00E36C2A"/>
    <w:rsid w:val="00E40E5F"/>
    <w:rsid w:val="00E417F2"/>
    <w:rsid w:val="00E41D64"/>
    <w:rsid w:val="00E42CE5"/>
    <w:rsid w:val="00E43429"/>
    <w:rsid w:val="00E441D1"/>
    <w:rsid w:val="00E45001"/>
    <w:rsid w:val="00E45664"/>
    <w:rsid w:val="00E50ED4"/>
    <w:rsid w:val="00E53B9D"/>
    <w:rsid w:val="00E579A8"/>
    <w:rsid w:val="00E61372"/>
    <w:rsid w:val="00E61DF2"/>
    <w:rsid w:val="00E61F25"/>
    <w:rsid w:val="00E6240D"/>
    <w:rsid w:val="00E628B0"/>
    <w:rsid w:val="00E63AF8"/>
    <w:rsid w:val="00E63F9D"/>
    <w:rsid w:val="00E642AC"/>
    <w:rsid w:val="00E64D04"/>
    <w:rsid w:val="00E70099"/>
    <w:rsid w:val="00E702E8"/>
    <w:rsid w:val="00E70AB3"/>
    <w:rsid w:val="00E70B88"/>
    <w:rsid w:val="00E70E6F"/>
    <w:rsid w:val="00E72D86"/>
    <w:rsid w:val="00E72F6C"/>
    <w:rsid w:val="00E75E73"/>
    <w:rsid w:val="00E766CC"/>
    <w:rsid w:val="00E8204B"/>
    <w:rsid w:val="00E83604"/>
    <w:rsid w:val="00E84853"/>
    <w:rsid w:val="00E84BBC"/>
    <w:rsid w:val="00E8616F"/>
    <w:rsid w:val="00E86F93"/>
    <w:rsid w:val="00E8709E"/>
    <w:rsid w:val="00E90638"/>
    <w:rsid w:val="00E91D84"/>
    <w:rsid w:val="00E92428"/>
    <w:rsid w:val="00E9329E"/>
    <w:rsid w:val="00E9399E"/>
    <w:rsid w:val="00E93EA6"/>
    <w:rsid w:val="00E9531F"/>
    <w:rsid w:val="00EA0399"/>
    <w:rsid w:val="00EA3FA0"/>
    <w:rsid w:val="00EA7C91"/>
    <w:rsid w:val="00EB1003"/>
    <w:rsid w:val="00EB5C60"/>
    <w:rsid w:val="00EB6713"/>
    <w:rsid w:val="00EC21B7"/>
    <w:rsid w:val="00EC32A3"/>
    <w:rsid w:val="00EC582A"/>
    <w:rsid w:val="00EC5D61"/>
    <w:rsid w:val="00EC6790"/>
    <w:rsid w:val="00EC7557"/>
    <w:rsid w:val="00ED02A9"/>
    <w:rsid w:val="00ED23AC"/>
    <w:rsid w:val="00ED3BCA"/>
    <w:rsid w:val="00ED3F10"/>
    <w:rsid w:val="00ED4A16"/>
    <w:rsid w:val="00ED65A5"/>
    <w:rsid w:val="00ED6CD9"/>
    <w:rsid w:val="00EE2330"/>
    <w:rsid w:val="00EE4F0C"/>
    <w:rsid w:val="00EE67F7"/>
    <w:rsid w:val="00EE6FC4"/>
    <w:rsid w:val="00EF2B6D"/>
    <w:rsid w:val="00EF45BC"/>
    <w:rsid w:val="00EF4D0F"/>
    <w:rsid w:val="00EF7E31"/>
    <w:rsid w:val="00F0262D"/>
    <w:rsid w:val="00F02D01"/>
    <w:rsid w:val="00F076BB"/>
    <w:rsid w:val="00F076D0"/>
    <w:rsid w:val="00F121A2"/>
    <w:rsid w:val="00F14406"/>
    <w:rsid w:val="00F15876"/>
    <w:rsid w:val="00F16B10"/>
    <w:rsid w:val="00F173D8"/>
    <w:rsid w:val="00F22A26"/>
    <w:rsid w:val="00F24605"/>
    <w:rsid w:val="00F24E98"/>
    <w:rsid w:val="00F25F94"/>
    <w:rsid w:val="00F308E1"/>
    <w:rsid w:val="00F3148C"/>
    <w:rsid w:val="00F3291C"/>
    <w:rsid w:val="00F32B77"/>
    <w:rsid w:val="00F3360A"/>
    <w:rsid w:val="00F33971"/>
    <w:rsid w:val="00F33A90"/>
    <w:rsid w:val="00F33FD7"/>
    <w:rsid w:val="00F3419B"/>
    <w:rsid w:val="00F3590C"/>
    <w:rsid w:val="00F37F34"/>
    <w:rsid w:val="00F40257"/>
    <w:rsid w:val="00F40BBC"/>
    <w:rsid w:val="00F40C63"/>
    <w:rsid w:val="00F4121F"/>
    <w:rsid w:val="00F435AC"/>
    <w:rsid w:val="00F43681"/>
    <w:rsid w:val="00F45D5E"/>
    <w:rsid w:val="00F45F7D"/>
    <w:rsid w:val="00F46D6E"/>
    <w:rsid w:val="00F51BA6"/>
    <w:rsid w:val="00F523F5"/>
    <w:rsid w:val="00F53BC4"/>
    <w:rsid w:val="00F54F45"/>
    <w:rsid w:val="00F555FB"/>
    <w:rsid w:val="00F55778"/>
    <w:rsid w:val="00F574D1"/>
    <w:rsid w:val="00F57EA8"/>
    <w:rsid w:val="00F621A4"/>
    <w:rsid w:val="00F62226"/>
    <w:rsid w:val="00F62967"/>
    <w:rsid w:val="00F63832"/>
    <w:rsid w:val="00F64769"/>
    <w:rsid w:val="00F654BE"/>
    <w:rsid w:val="00F6555A"/>
    <w:rsid w:val="00F6635D"/>
    <w:rsid w:val="00F70344"/>
    <w:rsid w:val="00F7221D"/>
    <w:rsid w:val="00F74139"/>
    <w:rsid w:val="00F769CF"/>
    <w:rsid w:val="00F778B2"/>
    <w:rsid w:val="00F80883"/>
    <w:rsid w:val="00F82702"/>
    <w:rsid w:val="00F836C6"/>
    <w:rsid w:val="00F844E5"/>
    <w:rsid w:val="00F8481A"/>
    <w:rsid w:val="00F85A02"/>
    <w:rsid w:val="00F860CC"/>
    <w:rsid w:val="00F868A1"/>
    <w:rsid w:val="00F8762E"/>
    <w:rsid w:val="00F87BFA"/>
    <w:rsid w:val="00F9004B"/>
    <w:rsid w:val="00F9086A"/>
    <w:rsid w:val="00F910C9"/>
    <w:rsid w:val="00F92365"/>
    <w:rsid w:val="00F9335E"/>
    <w:rsid w:val="00F94950"/>
    <w:rsid w:val="00F9553C"/>
    <w:rsid w:val="00F97B4C"/>
    <w:rsid w:val="00F97BF1"/>
    <w:rsid w:val="00FA195C"/>
    <w:rsid w:val="00FA2646"/>
    <w:rsid w:val="00FA4E6F"/>
    <w:rsid w:val="00FB1162"/>
    <w:rsid w:val="00FB2541"/>
    <w:rsid w:val="00FB26C9"/>
    <w:rsid w:val="00FB3420"/>
    <w:rsid w:val="00FB3737"/>
    <w:rsid w:val="00FB5DAB"/>
    <w:rsid w:val="00FB6CF6"/>
    <w:rsid w:val="00FB7136"/>
    <w:rsid w:val="00FC03D4"/>
    <w:rsid w:val="00FC04AF"/>
    <w:rsid w:val="00FC1613"/>
    <w:rsid w:val="00FC18B5"/>
    <w:rsid w:val="00FC3AEA"/>
    <w:rsid w:val="00FC43E9"/>
    <w:rsid w:val="00FC44BA"/>
    <w:rsid w:val="00FC5CD3"/>
    <w:rsid w:val="00FC60FA"/>
    <w:rsid w:val="00FC63EC"/>
    <w:rsid w:val="00FC7887"/>
    <w:rsid w:val="00FD0B45"/>
    <w:rsid w:val="00FD1414"/>
    <w:rsid w:val="00FD1FC4"/>
    <w:rsid w:val="00FD29A4"/>
    <w:rsid w:val="00FD2C43"/>
    <w:rsid w:val="00FD308B"/>
    <w:rsid w:val="00FD52B0"/>
    <w:rsid w:val="00FD562D"/>
    <w:rsid w:val="00FD619F"/>
    <w:rsid w:val="00FD689F"/>
    <w:rsid w:val="00FD7503"/>
    <w:rsid w:val="00FD78B1"/>
    <w:rsid w:val="00FE0C74"/>
    <w:rsid w:val="00FE1569"/>
    <w:rsid w:val="00FE22BD"/>
    <w:rsid w:val="00FE25A5"/>
    <w:rsid w:val="00FE29D4"/>
    <w:rsid w:val="00FE4D31"/>
    <w:rsid w:val="00FE57FB"/>
    <w:rsid w:val="00FE7ADB"/>
    <w:rsid w:val="00FE7DE9"/>
    <w:rsid w:val="00FF0BCB"/>
    <w:rsid w:val="00FF1798"/>
    <w:rsid w:val="00FF3A30"/>
    <w:rsid w:val="00FF3F1E"/>
    <w:rsid w:val="00FF4902"/>
    <w:rsid w:val="00FF57EA"/>
    <w:rsid w:val="00FF5B46"/>
    <w:rsid w:val="00FF6D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F53EC4"/>
  <w15:chartTrackingRefBased/>
  <w15:docId w15:val="{1808F699-3000-46B2-8DD7-649004EDD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9A0"/>
    <w:pPr>
      <w:jc w:val="both"/>
    </w:pPr>
    <w:rPr>
      <w:rFonts w:ascii="Arial" w:hAnsi="Arial"/>
      <w:sz w:val="22"/>
      <w:lang w:val="es-ES_tradnl" w:eastAsia="en-US"/>
    </w:rPr>
  </w:style>
  <w:style w:type="paragraph" w:styleId="Ttulo1">
    <w:name w:val="heading 1"/>
    <w:basedOn w:val="Normal"/>
    <w:next w:val="Normal"/>
    <w:qFormat/>
    <w:pPr>
      <w:keepNext/>
      <w:numPr>
        <w:numId w:val="1"/>
      </w:numPr>
      <w:spacing w:before="20" w:after="20"/>
      <w:jc w:val="left"/>
      <w:outlineLvl w:val="0"/>
    </w:pPr>
    <w:rPr>
      <w:b/>
      <w:kern w:val="28"/>
      <w:sz w:val="32"/>
    </w:rPr>
  </w:style>
  <w:style w:type="paragraph" w:styleId="Ttulo2">
    <w:name w:val="heading 2"/>
    <w:basedOn w:val="Normal"/>
    <w:next w:val="Normal"/>
    <w:qFormat/>
    <w:pPr>
      <w:keepNext/>
      <w:numPr>
        <w:ilvl w:val="1"/>
        <w:numId w:val="1"/>
      </w:numPr>
      <w:spacing w:before="20" w:after="20"/>
      <w:jc w:val="left"/>
      <w:outlineLvl w:val="1"/>
    </w:pPr>
    <w:rPr>
      <w:b/>
      <w:sz w:val="28"/>
    </w:rPr>
  </w:style>
  <w:style w:type="paragraph" w:styleId="Ttulo3">
    <w:name w:val="heading 3"/>
    <w:basedOn w:val="Normal"/>
    <w:next w:val="Normal"/>
    <w:qFormat/>
    <w:pPr>
      <w:keepNext/>
      <w:numPr>
        <w:ilvl w:val="2"/>
        <w:numId w:val="1"/>
      </w:numPr>
      <w:tabs>
        <w:tab w:val="left" w:pos="864"/>
      </w:tabs>
      <w:spacing w:before="20" w:after="20"/>
      <w:jc w:val="left"/>
      <w:outlineLvl w:val="2"/>
    </w:pPr>
    <w:rPr>
      <w:b/>
      <w:sz w:val="24"/>
    </w:rPr>
  </w:style>
  <w:style w:type="paragraph" w:styleId="Ttulo4">
    <w:name w:val="heading 4"/>
    <w:basedOn w:val="Normal"/>
    <w:next w:val="Normal"/>
    <w:qFormat/>
    <w:pPr>
      <w:keepNext/>
      <w:numPr>
        <w:ilvl w:val="3"/>
        <w:numId w:val="1"/>
      </w:numPr>
      <w:tabs>
        <w:tab w:val="left" w:pos="1152"/>
      </w:tabs>
      <w:spacing w:before="20" w:after="20"/>
      <w:jc w:val="left"/>
      <w:outlineLvl w:val="3"/>
    </w:pPr>
    <w:rPr>
      <w:b/>
    </w:rPr>
  </w:style>
  <w:style w:type="paragraph" w:styleId="Ttulo5">
    <w:name w:val="heading 5"/>
    <w:aliases w:val="Block Label"/>
    <w:basedOn w:val="Normal"/>
    <w:next w:val="Normal"/>
    <w:qFormat/>
    <w:pPr>
      <w:numPr>
        <w:ilvl w:val="4"/>
        <w:numId w:val="1"/>
      </w:numPr>
      <w:tabs>
        <w:tab w:val="left" w:pos="1296"/>
      </w:tabs>
      <w:spacing w:before="20" w:after="20"/>
      <w:jc w:val="left"/>
      <w:outlineLvl w:val="4"/>
    </w:pPr>
    <w:rPr>
      <w:i/>
    </w:rPr>
  </w:style>
  <w:style w:type="paragraph" w:styleId="Ttulo6">
    <w:name w:val="heading 6"/>
    <w:basedOn w:val="Normal"/>
    <w:next w:val="Normal"/>
    <w:qFormat/>
    <w:pPr>
      <w:numPr>
        <w:ilvl w:val="5"/>
        <w:numId w:val="1"/>
      </w:numPr>
      <w:spacing w:before="240" w:after="60"/>
      <w:outlineLvl w:val="5"/>
    </w:pPr>
    <w:rPr>
      <w:rFonts w:ascii="Times New Roman" w:hAnsi="Times New Roman"/>
      <w:i/>
    </w:rPr>
  </w:style>
  <w:style w:type="paragraph" w:styleId="Ttulo7">
    <w:name w:val="heading 7"/>
    <w:basedOn w:val="Normal"/>
    <w:next w:val="Normal"/>
    <w:qFormat/>
    <w:pPr>
      <w:numPr>
        <w:ilvl w:val="6"/>
        <w:numId w:val="1"/>
      </w:numPr>
      <w:spacing w:before="240" w:after="60"/>
      <w:outlineLvl w:val="6"/>
    </w:pPr>
    <w:rPr>
      <w:sz w:val="20"/>
    </w:rPr>
  </w:style>
  <w:style w:type="paragraph" w:styleId="Ttulo8">
    <w:name w:val="heading 8"/>
    <w:basedOn w:val="Normal"/>
    <w:next w:val="Normal"/>
    <w:qFormat/>
    <w:pPr>
      <w:numPr>
        <w:ilvl w:val="7"/>
        <w:numId w:val="1"/>
      </w:numPr>
      <w:spacing w:before="240" w:after="60"/>
      <w:outlineLvl w:val="7"/>
    </w:pPr>
    <w:rPr>
      <w:i/>
      <w:sz w:val="20"/>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independiente3">
    <w:name w:val="Body Text 3"/>
    <w:basedOn w:val="Normal"/>
    <w:pPr>
      <w:spacing w:after="120"/>
    </w:pPr>
    <w:rPr>
      <w:sz w:val="16"/>
    </w:rPr>
  </w:style>
  <w:style w:type="paragraph" w:styleId="Listaconvietas">
    <w:name w:val="List Bullet"/>
    <w:basedOn w:val="Normal"/>
    <w:autoRedefine/>
    <w:pPr>
      <w:numPr>
        <w:numId w:val="2"/>
      </w:numPr>
    </w:pPr>
  </w:style>
  <w:style w:type="paragraph" w:styleId="Piedepgina">
    <w:name w:val="footer"/>
    <w:basedOn w:val="Normal"/>
    <w:link w:val="PiedepginaCar"/>
    <w:uiPriority w:val="99"/>
    <w:pPr>
      <w:pBdr>
        <w:top w:val="single" w:sz="4" w:space="1" w:color="auto"/>
      </w:pBdr>
      <w:tabs>
        <w:tab w:val="center" w:pos="4320"/>
        <w:tab w:val="right" w:pos="8640"/>
      </w:tabs>
      <w:jc w:val="left"/>
    </w:pPr>
    <w:rPr>
      <w:sz w:val="16"/>
    </w:rPr>
  </w:style>
  <w:style w:type="paragraph" w:styleId="Encabezado">
    <w:name w:val="header"/>
    <w:basedOn w:val="Normal"/>
    <w:pPr>
      <w:tabs>
        <w:tab w:val="center" w:pos="4320"/>
        <w:tab w:val="right" w:pos="8640"/>
      </w:tabs>
      <w:jc w:val="right"/>
    </w:pPr>
  </w:style>
  <w:style w:type="paragraph" w:styleId="TDC1">
    <w:name w:val="toc 1"/>
    <w:basedOn w:val="Normal"/>
    <w:next w:val="Normal"/>
    <w:autoRedefine/>
    <w:semiHidden/>
    <w:pPr>
      <w:spacing w:before="120" w:after="120"/>
      <w:jc w:val="left"/>
    </w:pPr>
    <w:rPr>
      <w:b/>
      <w:sz w:val="28"/>
    </w:rPr>
  </w:style>
  <w:style w:type="paragraph" w:styleId="TDC2">
    <w:name w:val="toc 2"/>
    <w:basedOn w:val="Normal"/>
    <w:next w:val="Normal"/>
    <w:autoRedefine/>
    <w:semiHidden/>
    <w:pPr>
      <w:ind w:left="220"/>
      <w:jc w:val="left"/>
    </w:pPr>
    <w:rPr>
      <w:sz w:val="24"/>
    </w:rPr>
  </w:style>
  <w:style w:type="paragraph" w:styleId="TDC3">
    <w:name w:val="toc 3"/>
    <w:basedOn w:val="Normal"/>
    <w:next w:val="Normal"/>
    <w:autoRedefine/>
    <w:semiHidden/>
    <w:pPr>
      <w:ind w:left="440"/>
      <w:jc w:val="left"/>
    </w:pPr>
  </w:style>
  <w:style w:type="paragraph" w:styleId="TDC4">
    <w:name w:val="toc 4"/>
    <w:basedOn w:val="Normal"/>
    <w:next w:val="Normal"/>
    <w:autoRedefine/>
    <w:semiHidden/>
    <w:pPr>
      <w:ind w:left="660"/>
      <w:jc w:val="left"/>
    </w:pPr>
  </w:style>
  <w:style w:type="paragraph" w:styleId="TDC5">
    <w:name w:val="toc 5"/>
    <w:basedOn w:val="Normal"/>
    <w:next w:val="Normal"/>
    <w:autoRedefine/>
    <w:semiHidden/>
    <w:pPr>
      <w:ind w:left="880"/>
      <w:jc w:val="left"/>
    </w:pPr>
    <w:rPr>
      <w:i/>
      <w:sz w:val="20"/>
    </w:rPr>
  </w:style>
  <w:style w:type="paragraph" w:styleId="TDC6">
    <w:name w:val="toc 6"/>
    <w:basedOn w:val="Normal"/>
    <w:next w:val="Normal"/>
    <w:autoRedefine/>
    <w:semiHidden/>
    <w:pPr>
      <w:ind w:left="1100"/>
      <w:jc w:val="left"/>
    </w:pPr>
    <w:rPr>
      <w:rFonts w:ascii="Times New Roman" w:hAnsi="Times New Roman"/>
      <w:sz w:val="18"/>
    </w:rPr>
  </w:style>
  <w:style w:type="paragraph" w:styleId="TDC7">
    <w:name w:val="toc 7"/>
    <w:basedOn w:val="Normal"/>
    <w:next w:val="Normal"/>
    <w:autoRedefine/>
    <w:semiHidden/>
    <w:pPr>
      <w:ind w:left="1320"/>
      <w:jc w:val="left"/>
    </w:pPr>
    <w:rPr>
      <w:rFonts w:ascii="Times New Roman" w:hAnsi="Times New Roman"/>
      <w:sz w:val="18"/>
    </w:rPr>
  </w:style>
  <w:style w:type="paragraph" w:styleId="TDC8">
    <w:name w:val="toc 8"/>
    <w:basedOn w:val="Normal"/>
    <w:next w:val="Normal"/>
    <w:autoRedefine/>
    <w:semiHidden/>
    <w:pPr>
      <w:ind w:left="1540"/>
      <w:jc w:val="left"/>
    </w:pPr>
    <w:rPr>
      <w:rFonts w:ascii="Times New Roman" w:hAnsi="Times New Roman"/>
      <w:sz w:val="18"/>
    </w:rPr>
  </w:style>
  <w:style w:type="paragraph" w:styleId="TDC9">
    <w:name w:val="toc 9"/>
    <w:basedOn w:val="Normal"/>
    <w:next w:val="Normal"/>
    <w:autoRedefine/>
    <w:semiHidden/>
    <w:pPr>
      <w:ind w:left="1760"/>
      <w:jc w:val="left"/>
    </w:pPr>
    <w:rPr>
      <w:rFonts w:ascii="Times New Roman" w:hAnsi="Times New Roman"/>
      <w:sz w:val="18"/>
    </w:rPr>
  </w:style>
  <w:style w:type="character" w:styleId="Nmerodepgina">
    <w:name w:val="page number"/>
    <w:rPr>
      <w:rFonts w:ascii="Arial" w:hAnsi="Arial"/>
      <w:sz w:val="18"/>
    </w:rPr>
  </w:style>
  <w:style w:type="paragraph" w:styleId="Mapadeldocumento">
    <w:name w:val="Document Map"/>
    <w:basedOn w:val="Normal"/>
    <w:semiHidden/>
    <w:pPr>
      <w:shd w:val="clear" w:color="auto" w:fill="000080"/>
    </w:pPr>
    <w:rPr>
      <w:rFonts w:ascii="Tahoma" w:hAnsi="Tahoma"/>
    </w:rPr>
  </w:style>
  <w:style w:type="paragraph" w:styleId="Textocomentario">
    <w:name w:val="annotation text"/>
    <w:basedOn w:val="Normal"/>
    <w:semiHidden/>
    <w:rPr>
      <w:sz w:val="20"/>
      <w:lang w:val="es-MX"/>
    </w:rPr>
  </w:style>
  <w:style w:type="paragraph" w:styleId="Textonotapie">
    <w:name w:val="footnote text"/>
    <w:basedOn w:val="Normal"/>
    <w:semiHidden/>
    <w:rPr>
      <w:sz w:val="18"/>
      <w:lang w:val="en-US"/>
    </w:rPr>
  </w:style>
  <w:style w:type="character" w:styleId="Refdenotaalpie">
    <w:name w:val="footnote reference"/>
    <w:semiHidden/>
    <w:rPr>
      <w:rFonts w:ascii="Arial" w:hAnsi="Arial"/>
      <w:sz w:val="18"/>
      <w:vertAlign w:val="superscript"/>
    </w:rPr>
  </w:style>
  <w:style w:type="paragraph" w:customStyle="1" w:styleId="Estilo1">
    <w:name w:val="Estilo1"/>
    <w:basedOn w:val="Listaconvietas2"/>
    <w:pPr>
      <w:numPr>
        <w:numId w:val="3"/>
      </w:numPr>
    </w:pPr>
  </w:style>
  <w:style w:type="paragraph" w:styleId="Listaconvietas2">
    <w:name w:val="List Bullet 2"/>
    <w:basedOn w:val="Normal"/>
    <w:autoRedefine/>
    <w:rPr>
      <w:lang w:eastAsia="es-ES"/>
    </w:rPr>
  </w:style>
  <w:style w:type="paragraph" w:customStyle="1" w:styleId="Standard1">
    <w:name w:val="Standard1"/>
    <w:basedOn w:val="Normal"/>
    <w:pPr>
      <w:spacing w:before="60" w:after="60"/>
      <w:jc w:val="left"/>
    </w:pPr>
    <w:rPr>
      <w:rFonts w:ascii="Times New Roman" w:hAnsi="Times New Roman"/>
      <w:sz w:val="20"/>
      <w:lang w:val="es-ES"/>
    </w:rPr>
  </w:style>
  <w:style w:type="paragraph" w:customStyle="1" w:styleId="Blockquote">
    <w:name w:val="Blockquote"/>
    <w:basedOn w:val="Normal"/>
    <w:rsid w:val="009D7582"/>
    <w:pPr>
      <w:spacing w:before="100" w:after="100"/>
      <w:ind w:left="360" w:right="360"/>
      <w:jc w:val="left"/>
    </w:pPr>
    <w:rPr>
      <w:snapToGrid w:val="0"/>
      <w:sz w:val="24"/>
      <w:lang w:val="en-US"/>
    </w:rPr>
  </w:style>
  <w:style w:type="character" w:styleId="nfasis">
    <w:name w:val="Emphasis"/>
    <w:qFormat/>
    <w:rsid w:val="009D7582"/>
    <w:rPr>
      <w:i/>
    </w:rPr>
  </w:style>
  <w:style w:type="paragraph" w:styleId="Textodeglobo">
    <w:name w:val="Balloon Text"/>
    <w:basedOn w:val="Normal"/>
    <w:semiHidden/>
    <w:rsid w:val="00D870BF"/>
    <w:rPr>
      <w:rFonts w:ascii="Tahoma" w:hAnsi="Tahoma" w:cs="Tahoma"/>
      <w:sz w:val="16"/>
      <w:szCs w:val="16"/>
    </w:rPr>
  </w:style>
  <w:style w:type="paragraph" w:styleId="Asuntodelcomentario">
    <w:name w:val="annotation subject"/>
    <w:basedOn w:val="Textocomentario"/>
    <w:next w:val="Textocomentario"/>
    <w:semiHidden/>
    <w:rsid w:val="0081610B"/>
    <w:rPr>
      <w:b/>
      <w:bCs/>
      <w:lang w:val="es-ES_tradnl"/>
    </w:rPr>
  </w:style>
  <w:style w:type="table" w:styleId="Tablaclsica1">
    <w:name w:val="Table Classic 1"/>
    <w:basedOn w:val="Tablanormal"/>
    <w:rsid w:val="00C82E2A"/>
    <w:pPr>
      <w:widowControl w:val="0"/>
      <w:spacing w:line="360" w:lineRule="auto"/>
      <w:ind w:left="170" w:right="17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mpanyName">
    <w:name w:val="Company Name"/>
    <w:basedOn w:val="Normal"/>
    <w:rsid w:val="00232E4D"/>
    <w:pPr>
      <w:keepNext/>
      <w:keepLines/>
      <w:spacing w:line="220" w:lineRule="atLeast"/>
      <w:jc w:val="left"/>
    </w:pPr>
    <w:rPr>
      <w:rFonts w:ascii="Arial Black" w:hAnsi="Arial Black"/>
      <w:spacing w:val="-25"/>
      <w:kern w:val="28"/>
      <w:sz w:val="32"/>
      <w:lang w:val="en-US"/>
    </w:rPr>
  </w:style>
  <w:style w:type="paragraph" w:customStyle="1" w:styleId="ReturnAddress">
    <w:name w:val="Return Address"/>
    <w:basedOn w:val="Normal"/>
    <w:rsid w:val="00232E4D"/>
    <w:pPr>
      <w:keepLines/>
      <w:framePr w:w="5160" w:h="840" w:wrap="notBeside" w:vAnchor="page" w:hAnchor="page" w:x="6121" w:y="915" w:anchorLock="1"/>
      <w:tabs>
        <w:tab w:val="left" w:pos="2160"/>
      </w:tabs>
      <w:spacing w:line="160" w:lineRule="atLeast"/>
      <w:jc w:val="left"/>
    </w:pPr>
    <w:rPr>
      <w:sz w:val="14"/>
      <w:lang w:val="en-US"/>
    </w:rPr>
  </w:style>
  <w:style w:type="character" w:styleId="Hipervnculo">
    <w:name w:val="Hyperlink"/>
    <w:uiPriority w:val="99"/>
    <w:unhideWhenUsed/>
    <w:rsid w:val="00AB1541"/>
    <w:rPr>
      <w:color w:val="0000FF"/>
      <w:u w:val="single"/>
    </w:rPr>
  </w:style>
  <w:style w:type="paragraph" w:styleId="Prrafodelista">
    <w:name w:val="List Paragraph"/>
    <w:basedOn w:val="Normal"/>
    <w:uiPriority w:val="34"/>
    <w:qFormat/>
    <w:rsid w:val="008E6CCD"/>
    <w:pPr>
      <w:ind w:left="720"/>
      <w:contextualSpacing/>
      <w:jc w:val="left"/>
    </w:pPr>
    <w:rPr>
      <w:rFonts w:ascii="Times New Roman" w:hAnsi="Times New Roman"/>
      <w:sz w:val="24"/>
      <w:szCs w:val="24"/>
      <w:lang w:val="es-MX" w:eastAsia="es-MX"/>
    </w:rPr>
  </w:style>
  <w:style w:type="table" w:styleId="Tablaconcuadrculaclara">
    <w:name w:val="Grid Table Light"/>
    <w:basedOn w:val="Tablanormal"/>
    <w:uiPriority w:val="40"/>
    <w:rsid w:val="002E0D6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anormal1">
    <w:name w:val="Plain Table 1"/>
    <w:basedOn w:val="Tablanormal"/>
    <w:uiPriority w:val="41"/>
    <w:rsid w:val="002E0D62"/>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anormal2">
    <w:name w:val="Plain Table 2"/>
    <w:basedOn w:val="Tablanormal"/>
    <w:uiPriority w:val="42"/>
    <w:rsid w:val="002E0D6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anormal3">
    <w:name w:val="Plain Table 3"/>
    <w:basedOn w:val="Tablanormal"/>
    <w:uiPriority w:val="43"/>
    <w:rsid w:val="002E0D62"/>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2E0D6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anormal5">
    <w:name w:val="Plain Table 5"/>
    <w:basedOn w:val="Tablanormal"/>
    <w:uiPriority w:val="45"/>
    <w:rsid w:val="002E0D62"/>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uiPriority w:val="59"/>
    <w:rsid w:val="00356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basedOn w:val="Fuentedeprrafopredeter"/>
    <w:link w:val="Piedepgina"/>
    <w:uiPriority w:val="99"/>
    <w:rsid w:val="009F0E62"/>
    <w:rPr>
      <w:rFonts w:ascii="Arial" w:hAnsi="Arial"/>
      <w:sz w:val="16"/>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5814">
      <w:bodyDiv w:val="1"/>
      <w:marLeft w:val="0"/>
      <w:marRight w:val="0"/>
      <w:marTop w:val="0"/>
      <w:marBottom w:val="0"/>
      <w:divBdr>
        <w:top w:val="none" w:sz="0" w:space="0" w:color="auto"/>
        <w:left w:val="none" w:sz="0" w:space="0" w:color="auto"/>
        <w:bottom w:val="none" w:sz="0" w:space="0" w:color="auto"/>
        <w:right w:val="none" w:sz="0" w:space="0" w:color="auto"/>
      </w:divBdr>
      <w:divsChild>
        <w:div w:id="801459679">
          <w:marLeft w:val="547"/>
          <w:marRight w:val="0"/>
          <w:marTop w:val="154"/>
          <w:marBottom w:val="0"/>
          <w:divBdr>
            <w:top w:val="none" w:sz="0" w:space="0" w:color="auto"/>
            <w:left w:val="none" w:sz="0" w:space="0" w:color="auto"/>
            <w:bottom w:val="none" w:sz="0" w:space="0" w:color="auto"/>
            <w:right w:val="none" w:sz="0" w:space="0" w:color="auto"/>
          </w:divBdr>
        </w:div>
      </w:divsChild>
    </w:div>
    <w:div w:id="36702079">
      <w:bodyDiv w:val="1"/>
      <w:marLeft w:val="0"/>
      <w:marRight w:val="0"/>
      <w:marTop w:val="0"/>
      <w:marBottom w:val="0"/>
      <w:divBdr>
        <w:top w:val="none" w:sz="0" w:space="0" w:color="auto"/>
        <w:left w:val="none" w:sz="0" w:space="0" w:color="auto"/>
        <w:bottom w:val="none" w:sz="0" w:space="0" w:color="auto"/>
        <w:right w:val="none" w:sz="0" w:space="0" w:color="auto"/>
      </w:divBdr>
      <w:divsChild>
        <w:div w:id="1090545244">
          <w:marLeft w:val="0"/>
          <w:marRight w:val="0"/>
          <w:marTop w:val="0"/>
          <w:marBottom w:val="0"/>
          <w:divBdr>
            <w:top w:val="none" w:sz="0" w:space="0" w:color="auto"/>
            <w:left w:val="none" w:sz="0" w:space="0" w:color="auto"/>
            <w:bottom w:val="none" w:sz="0" w:space="0" w:color="auto"/>
            <w:right w:val="none" w:sz="0" w:space="0" w:color="auto"/>
          </w:divBdr>
          <w:divsChild>
            <w:div w:id="10776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0518">
      <w:bodyDiv w:val="1"/>
      <w:marLeft w:val="0"/>
      <w:marRight w:val="0"/>
      <w:marTop w:val="0"/>
      <w:marBottom w:val="0"/>
      <w:divBdr>
        <w:top w:val="none" w:sz="0" w:space="0" w:color="auto"/>
        <w:left w:val="none" w:sz="0" w:space="0" w:color="auto"/>
        <w:bottom w:val="none" w:sz="0" w:space="0" w:color="auto"/>
        <w:right w:val="none" w:sz="0" w:space="0" w:color="auto"/>
      </w:divBdr>
      <w:divsChild>
        <w:div w:id="1161237038">
          <w:marLeft w:val="0"/>
          <w:marRight w:val="0"/>
          <w:marTop w:val="0"/>
          <w:marBottom w:val="0"/>
          <w:divBdr>
            <w:top w:val="none" w:sz="0" w:space="0" w:color="auto"/>
            <w:left w:val="none" w:sz="0" w:space="0" w:color="auto"/>
            <w:bottom w:val="none" w:sz="0" w:space="0" w:color="auto"/>
            <w:right w:val="none" w:sz="0" w:space="0" w:color="auto"/>
          </w:divBdr>
          <w:divsChild>
            <w:div w:id="1414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1097">
      <w:bodyDiv w:val="1"/>
      <w:marLeft w:val="0"/>
      <w:marRight w:val="0"/>
      <w:marTop w:val="0"/>
      <w:marBottom w:val="0"/>
      <w:divBdr>
        <w:top w:val="none" w:sz="0" w:space="0" w:color="auto"/>
        <w:left w:val="none" w:sz="0" w:space="0" w:color="auto"/>
        <w:bottom w:val="none" w:sz="0" w:space="0" w:color="auto"/>
        <w:right w:val="none" w:sz="0" w:space="0" w:color="auto"/>
      </w:divBdr>
    </w:div>
    <w:div w:id="163668358">
      <w:bodyDiv w:val="1"/>
      <w:marLeft w:val="0"/>
      <w:marRight w:val="0"/>
      <w:marTop w:val="0"/>
      <w:marBottom w:val="0"/>
      <w:divBdr>
        <w:top w:val="none" w:sz="0" w:space="0" w:color="auto"/>
        <w:left w:val="none" w:sz="0" w:space="0" w:color="auto"/>
        <w:bottom w:val="none" w:sz="0" w:space="0" w:color="auto"/>
        <w:right w:val="none" w:sz="0" w:space="0" w:color="auto"/>
      </w:divBdr>
      <w:divsChild>
        <w:div w:id="1343895002">
          <w:marLeft w:val="0"/>
          <w:marRight w:val="0"/>
          <w:marTop w:val="0"/>
          <w:marBottom w:val="0"/>
          <w:divBdr>
            <w:top w:val="none" w:sz="0" w:space="0" w:color="auto"/>
            <w:left w:val="none" w:sz="0" w:space="0" w:color="auto"/>
            <w:bottom w:val="none" w:sz="0" w:space="0" w:color="auto"/>
            <w:right w:val="none" w:sz="0" w:space="0" w:color="auto"/>
          </w:divBdr>
        </w:div>
      </w:divsChild>
    </w:div>
    <w:div w:id="428963817">
      <w:bodyDiv w:val="1"/>
      <w:marLeft w:val="0"/>
      <w:marRight w:val="0"/>
      <w:marTop w:val="0"/>
      <w:marBottom w:val="0"/>
      <w:divBdr>
        <w:top w:val="none" w:sz="0" w:space="0" w:color="auto"/>
        <w:left w:val="none" w:sz="0" w:space="0" w:color="auto"/>
        <w:bottom w:val="none" w:sz="0" w:space="0" w:color="auto"/>
        <w:right w:val="none" w:sz="0" w:space="0" w:color="auto"/>
      </w:divBdr>
      <w:divsChild>
        <w:div w:id="448165984">
          <w:marLeft w:val="0"/>
          <w:marRight w:val="0"/>
          <w:marTop w:val="0"/>
          <w:marBottom w:val="0"/>
          <w:divBdr>
            <w:top w:val="none" w:sz="0" w:space="0" w:color="auto"/>
            <w:left w:val="none" w:sz="0" w:space="0" w:color="auto"/>
            <w:bottom w:val="none" w:sz="0" w:space="0" w:color="auto"/>
            <w:right w:val="none" w:sz="0" w:space="0" w:color="auto"/>
          </w:divBdr>
          <w:divsChild>
            <w:div w:id="68621735">
              <w:marLeft w:val="0"/>
              <w:marRight w:val="0"/>
              <w:marTop w:val="0"/>
              <w:marBottom w:val="0"/>
              <w:divBdr>
                <w:top w:val="none" w:sz="0" w:space="0" w:color="auto"/>
                <w:left w:val="none" w:sz="0" w:space="0" w:color="auto"/>
                <w:bottom w:val="none" w:sz="0" w:space="0" w:color="auto"/>
                <w:right w:val="none" w:sz="0" w:space="0" w:color="auto"/>
              </w:divBdr>
            </w:div>
            <w:div w:id="151411441">
              <w:marLeft w:val="0"/>
              <w:marRight w:val="0"/>
              <w:marTop w:val="0"/>
              <w:marBottom w:val="0"/>
              <w:divBdr>
                <w:top w:val="none" w:sz="0" w:space="0" w:color="auto"/>
                <w:left w:val="none" w:sz="0" w:space="0" w:color="auto"/>
                <w:bottom w:val="none" w:sz="0" w:space="0" w:color="auto"/>
                <w:right w:val="none" w:sz="0" w:space="0" w:color="auto"/>
              </w:divBdr>
            </w:div>
            <w:div w:id="417290800">
              <w:marLeft w:val="0"/>
              <w:marRight w:val="0"/>
              <w:marTop w:val="0"/>
              <w:marBottom w:val="0"/>
              <w:divBdr>
                <w:top w:val="none" w:sz="0" w:space="0" w:color="auto"/>
                <w:left w:val="none" w:sz="0" w:space="0" w:color="auto"/>
                <w:bottom w:val="none" w:sz="0" w:space="0" w:color="auto"/>
                <w:right w:val="none" w:sz="0" w:space="0" w:color="auto"/>
              </w:divBdr>
            </w:div>
            <w:div w:id="1172405407">
              <w:marLeft w:val="0"/>
              <w:marRight w:val="0"/>
              <w:marTop w:val="0"/>
              <w:marBottom w:val="0"/>
              <w:divBdr>
                <w:top w:val="none" w:sz="0" w:space="0" w:color="auto"/>
                <w:left w:val="none" w:sz="0" w:space="0" w:color="auto"/>
                <w:bottom w:val="none" w:sz="0" w:space="0" w:color="auto"/>
                <w:right w:val="none" w:sz="0" w:space="0" w:color="auto"/>
              </w:divBdr>
            </w:div>
            <w:div w:id="1244343035">
              <w:marLeft w:val="0"/>
              <w:marRight w:val="0"/>
              <w:marTop w:val="0"/>
              <w:marBottom w:val="0"/>
              <w:divBdr>
                <w:top w:val="none" w:sz="0" w:space="0" w:color="auto"/>
                <w:left w:val="none" w:sz="0" w:space="0" w:color="auto"/>
                <w:bottom w:val="none" w:sz="0" w:space="0" w:color="auto"/>
                <w:right w:val="none" w:sz="0" w:space="0" w:color="auto"/>
              </w:divBdr>
            </w:div>
            <w:div w:id="1840998247">
              <w:marLeft w:val="0"/>
              <w:marRight w:val="0"/>
              <w:marTop w:val="0"/>
              <w:marBottom w:val="0"/>
              <w:divBdr>
                <w:top w:val="none" w:sz="0" w:space="0" w:color="auto"/>
                <w:left w:val="none" w:sz="0" w:space="0" w:color="auto"/>
                <w:bottom w:val="none" w:sz="0" w:space="0" w:color="auto"/>
                <w:right w:val="none" w:sz="0" w:space="0" w:color="auto"/>
              </w:divBdr>
            </w:div>
            <w:div w:id="1864245019">
              <w:marLeft w:val="0"/>
              <w:marRight w:val="0"/>
              <w:marTop w:val="0"/>
              <w:marBottom w:val="0"/>
              <w:divBdr>
                <w:top w:val="none" w:sz="0" w:space="0" w:color="auto"/>
                <w:left w:val="none" w:sz="0" w:space="0" w:color="auto"/>
                <w:bottom w:val="none" w:sz="0" w:space="0" w:color="auto"/>
                <w:right w:val="none" w:sz="0" w:space="0" w:color="auto"/>
              </w:divBdr>
            </w:div>
            <w:div w:id="1917284392">
              <w:marLeft w:val="0"/>
              <w:marRight w:val="0"/>
              <w:marTop w:val="0"/>
              <w:marBottom w:val="0"/>
              <w:divBdr>
                <w:top w:val="none" w:sz="0" w:space="0" w:color="auto"/>
                <w:left w:val="none" w:sz="0" w:space="0" w:color="auto"/>
                <w:bottom w:val="none" w:sz="0" w:space="0" w:color="auto"/>
                <w:right w:val="none" w:sz="0" w:space="0" w:color="auto"/>
              </w:divBdr>
            </w:div>
            <w:div w:id="191951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7995">
      <w:bodyDiv w:val="1"/>
      <w:marLeft w:val="0"/>
      <w:marRight w:val="0"/>
      <w:marTop w:val="0"/>
      <w:marBottom w:val="0"/>
      <w:divBdr>
        <w:top w:val="none" w:sz="0" w:space="0" w:color="auto"/>
        <w:left w:val="none" w:sz="0" w:space="0" w:color="auto"/>
        <w:bottom w:val="none" w:sz="0" w:space="0" w:color="auto"/>
        <w:right w:val="none" w:sz="0" w:space="0" w:color="auto"/>
      </w:divBdr>
    </w:div>
    <w:div w:id="478766120">
      <w:bodyDiv w:val="1"/>
      <w:marLeft w:val="0"/>
      <w:marRight w:val="0"/>
      <w:marTop w:val="0"/>
      <w:marBottom w:val="0"/>
      <w:divBdr>
        <w:top w:val="none" w:sz="0" w:space="0" w:color="auto"/>
        <w:left w:val="none" w:sz="0" w:space="0" w:color="auto"/>
        <w:bottom w:val="none" w:sz="0" w:space="0" w:color="auto"/>
        <w:right w:val="none" w:sz="0" w:space="0" w:color="auto"/>
      </w:divBdr>
    </w:div>
    <w:div w:id="481048684">
      <w:bodyDiv w:val="1"/>
      <w:marLeft w:val="0"/>
      <w:marRight w:val="0"/>
      <w:marTop w:val="0"/>
      <w:marBottom w:val="0"/>
      <w:divBdr>
        <w:top w:val="none" w:sz="0" w:space="0" w:color="auto"/>
        <w:left w:val="none" w:sz="0" w:space="0" w:color="auto"/>
        <w:bottom w:val="none" w:sz="0" w:space="0" w:color="auto"/>
        <w:right w:val="none" w:sz="0" w:space="0" w:color="auto"/>
      </w:divBdr>
    </w:div>
    <w:div w:id="522205062">
      <w:bodyDiv w:val="1"/>
      <w:marLeft w:val="0"/>
      <w:marRight w:val="0"/>
      <w:marTop w:val="0"/>
      <w:marBottom w:val="0"/>
      <w:divBdr>
        <w:top w:val="none" w:sz="0" w:space="0" w:color="auto"/>
        <w:left w:val="none" w:sz="0" w:space="0" w:color="auto"/>
        <w:bottom w:val="none" w:sz="0" w:space="0" w:color="auto"/>
        <w:right w:val="none" w:sz="0" w:space="0" w:color="auto"/>
      </w:divBdr>
    </w:div>
    <w:div w:id="570821507">
      <w:bodyDiv w:val="1"/>
      <w:marLeft w:val="0"/>
      <w:marRight w:val="0"/>
      <w:marTop w:val="0"/>
      <w:marBottom w:val="0"/>
      <w:divBdr>
        <w:top w:val="none" w:sz="0" w:space="0" w:color="auto"/>
        <w:left w:val="none" w:sz="0" w:space="0" w:color="auto"/>
        <w:bottom w:val="none" w:sz="0" w:space="0" w:color="auto"/>
        <w:right w:val="none" w:sz="0" w:space="0" w:color="auto"/>
      </w:divBdr>
    </w:div>
    <w:div w:id="633215892">
      <w:bodyDiv w:val="1"/>
      <w:marLeft w:val="0"/>
      <w:marRight w:val="0"/>
      <w:marTop w:val="0"/>
      <w:marBottom w:val="0"/>
      <w:divBdr>
        <w:top w:val="none" w:sz="0" w:space="0" w:color="auto"/>
        <w:left w:val="none" w:sz="0" w:space="0" w:color="auto"/>
        <w:bottom w:val="none" w:sz="0" w:space="0" w:color="auto"/>
        <w:right w:val="none" w:sz="0" w:space="0" w:color="auto"/>
      </w:divBdr>
    </w:div>
    <w:div w:id="654797589">
      <w:bodyDiv w:val="1"/>
      <w:marLeft w:val="0"/>
      <w:marRight w:val="0"/>
      <w:marTop w:val="0"/>
      <w:marBottom w:val="0"/>
      <w:divBdr>
        <w:top w:val="none" w:sz="0" w:space="0" w:color="auto"/>
        <w:left w:val="none" w:sz="0" w:space="0" w:color="auto"/>
        <w:bottom w:val="none" w:sz="0" w:space="0" w:color="auto"/>
        <w:right w:val="none" w:sz="0" w:space="0" w:color="auto"/>
      </w:divBdr>
      <w:divsChild>
        <w:div w:id="1538353347">
          <w:marLeft w:val="0"/>
          <w:marRight w:val="0"/>
          <w:marTop w:val="0"/>
          <w:marBottom w:val="0"/>
          <w:divBdr>
            <w:top w:val="none" w:sz="0" w:space="0" w:color="auto"/>
            <w:left w:val="none" w:sz="0" w:space="0" w:color="auto"/>
            <w:bottom w:val="none" w:sz="0" w:space="0" w:color="auto"/>
            <w:right w:val="none" w:sz="0" w:space="0" w:color="auto"/>
          </w:divBdr>
          <w:divsChild>
            <w:div w:id="19266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5168">
      <w:bodyDiv w:val="1"/>
      <w:marLeft w:val="0"/>
      <w:marRight w:val="0"/>
      <w:marTop w:val="0"/>
      <w:marBottom w:val="0"/>
      <w:divBdr>
        <w:top w:val="none" w:sz="0" w:space="0" w:color="auto"/>
        <w:left w:val="none" w:sz="0" w:space="0" w:color="auto"/>
        <w:bottom w:val="none" w:sz="0" w:space="0" w:color="auto"/>
        <w:right w:val="none" w:sz="0" w:space="0" w:color="auto"/>
      </w:divBdr>
    </w:div>
    <w:div w:id="718671076">
      <w:bodyDiv w:val="1"/>
      <w:marLeft w:val="0"/>
      <w:marRight w:val="0"/>
      <w:marTop w:val="0"/>
      <w:marBottom w:val="0"/>
      <w:divBdr>
        <w:top w:val="none" w:sz="0" w:space="0" w:color="auto"/>
        <w:left w:val="none" w:sz="0" w:space="0" w:color="auto"/>
        <w:bottom w:val="none" w:sz="0" w:space="0" w:color="auto"/>
        <w:right w:val="none" w:sz="0" w:space="0" w:color="auto"/>
      </w:divBdr>
    </w:div>
    <w:div w:id="749497824">
      <w:bodyDiv w:val="1"/>
      <w:marLeft w:val="0"/>
      <w:marRight w:val="0"/>
      <w:marTop w:val="0"/>
      <w:marBottom w:val="0"/>
      <w:divBdr>
        <w:top w:val="none" w:sz="0" w:space="0" w:color="auto"/>
        <w:left w:val="none" w:sz="0" w:space="0" w:color="auto"/>
        <w:bottom w:val="none" w:sz="0" w:space="0" w:color="auto"/>
        <w:right w:val="none" w:sz="0" w:space="0" w:color="auto"/>
      </w:divBdr>
      <w:divsChild>
        <w:div w:id="676227848">
          <w:marLeft w:val="0"/>
          <w:marRight w:val="0"/>
          <w:marTop w:val="0"/>
          <w:marBottom w:val="0"/>
          <w:divBdr>
            <w:top w:val="none" w:sz="0" w:space="0" w:color="auto"/>
            <w:left w:val="none" w:sz="0" w:space="0" w:color="auto"/>
            <w:bottom w:val="none" w:sz="0" w:space="0" w:color="auto"/>
            <w:right w:val="none" w:sz="0" w:space="0" w:color="auto"/>
          </w:divBdr>
          <w:divsChild>
            <w:div w:id="504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1666">
      <w:bodyDiv w:val="1"/>
      <w:marLeft w:val="0"/>
      <w:marRight w:val="0"/>
      <w:marTop w:val="0"/>
      <w:marBottom w:val="0"/>
      <w:divBdr>
        <w:top w:val="none" w:sz="0" w:space="0" w:color="auto"/>
        <w:left w:val="none" w:sz="0" w:space="0" w:color="auto"/>
        <w:bottom w:val="none" w:sz="0" w:space="0" w:color="auto"/>
        <w:right w:val="none" w:sz="0" w:space="0" w:color="auto"/>
      </w:divBdr>
    </w:div>
    <w:div w:id="782070274">
      <w:bodyDiv w:val="1"/>
      <w:marLeft w:val="0"/>
      <w:marRight w:val="0"/>
      <w:marTop w:val="0"/>
      <w:marBottom w:val="0"/>
      <w:divBdr>
        <w:top w:val="none" w:sz="0" w:space="0" w:color="auto"/>
        <w:left w:val="none" w:sz="0" w:space="0" w:color="auto"/>
        <w:bottom w:val="none" w:sz="0" w:space="0" w:color="auto"/>
        <w:right w:val="none" w:sz="0" w:space="0" w:color="auto"/>
      </w:divBdr>
      <w:divsChild>
        <w:div w:id="290787964">
          <w:marLeft w:val="0"/>
          <w:marRight w:val="0"/>
          <w:marTop w:val="0"/>
          <w:marBottom w:val="0"/>
          <w:divBdr>
            <w:top w:val="none" w:sz="0" w:space="0" w:color="auto"/>
            <w:left w:val="none" w:sz="0" w:space="0" w:color="auto"/>
            <w:bottom w:val="none" w:sz="0" w:space="0" w:color="auto"/>
            <w:right w:val="none" w:sz="0" w:space="0" w:color="auto"/>
          </w:divBdr>
        </w:div>
      </w:divsChild>
    </w:div>
    <w:div w:id="788281739">
      <w:bodyDiv w:val="1"/>
      <w:marLeft w:val="0"/>
      <w:marRight w:val="0"/>
      <w:marTop w:val="0"/>
      <w:marBottom w:val="0"/>
      <w:divBdr>
        <w:top w:val="none" w:sz="0" w:space="0" w:color="auto"/>
        <w:left w:val="none" w:sz="0" w:space="0" w:color="auto"/>
        <w:bottom w:val="none" w:sz="0" w:space="0" w:color="auto"/>
        <w:right w:val="none" w:sz="0" w:space="0" w:color="auto"/>
      </w:divBdr>
    </w:div>
    <w:div w:id="841551480">
      <w:bodyDiv w:val="1"/>
      <w:marLeft w:val="0"/>
      <w:marRight w:val="0"/>
      <w:marTop w:val="0"/>
      <w:marBottom w:val="0"/>
      <w:divBdr>
        <w:top w:val="none" w:sz="0" w:space="0" w:color="auto"/>
        <w:left w:val="none" w:sz="0" w:space="0" w:color="auto"/>
        <w:bottom w:val="none" w:sz="0" w:space="0" w:color="auto"/>
        <w:right w:val="none" w:sz="0" w:space="0" w:color="auto"/>
      </w:divBdr>
      <w:divsChild>
        <w:div w:id="379287595">
          <w:marLeft w:val="0"/>
          <w:marRight w:val="0"/>
          <w:marTop w:val="0"/>
          <w:marBottom w:val="0"/>
          <w:divBdr>
            <w:top w:val="none" w:sz="0" w:space="0" w:color="auto"/>
            <w:left w:val="none" w:sz="0" w:space="0" w:color="auto"/>
            <w:bottom w:val="none" w:sz="0" w:space="0" w:color="auto"/>
            <w:right w:val="none" w:sz="0" w:space="0" w:color="auto"/>
          </w:divBdr>
          <w:divsChild>
            <w:div w:id="12957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6278">
      <w:bodyDiv w:val="1"/>
      <w:marLeft w:val="0"/>
      <w:marRight w:val="0"/>
      <w:marTop w:val="0"/>
      <w:marBottom w:val="0"/>
      <w:divBdr>
        <w:top w:val="none" w:sz="0" w:space="0" w:color="auto"/>
        <w:left w:val="none" w:sz="0" w:space="0" w:color="auto"/>
        <w:bottom w:val="none" w:sz="0" w:space="0" w:color="auto"/>
        <w:right w:val="none" w:sz="0" w:space="0" w:color="auto"/>
      </w:divBdr>
    </w:div>
    <w:div w:id="930351474">
      <w:bodyDiv w:val="1"/>
      <w:marLeft w:val="0"/>
      <w:marRight w:val="0"/>
      <w:marTop w:val="0"/>
      <w:marBottom w:val="0"/>
      <w:divBdr>
        <w:top w:val="none" w:sz="0" w:space="0" w:color="auto"/>
        <w:left w:val="none" w:sz="0" w:space="0" w:color="auto"/>
        <w:bottom w:val="none" w:sz="0" w:space="0" w:color="auto"/>
        <w:right w:val="none" w:sz="0" w:space="0" w:color="auto"/>
      </w:divBdr>
      <w:divsChild>
        <w:div w:id="565384255">
          <w:marLeft w:val="0"/>
          <w:marRight w:val="0"/>
          <w:marTop w:val="0"/>
          <w:marBottom w:val="0"/>
          <w:divBdr>
            <w:top w:val="none" w:sz="0" w:space="0" w:color="auto"/>
            <w:left w:val="none" w:sz="0" w:space="0" w:color="auto"/>
            <w:bottom w:val="none" w:sz="0" w:space="0" w:color="auto"/>
            <w:right w:val="none" w:sz="0" w:space="0" w:color="auto"/>
          </w:divBdr>
          <w:divsChild>
            <w:div w:id="13541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1124">
      <w:bodyDiv w:val="1"/>
      <w:marLeft w:val="0"/>
      <w:marRight w:val="0"/>
      <w:marTop w:val="0"/>
      <w:marBottom w:val="0"/>
      <w:divBdr>
        <w:top w:val="none" w:sz="0" w:space="0" w:color="auto"/>
        <w:left w:val="none" w:sz="0" w:space="0" w:color="auto"/>
        <w:bottom w:val="none" w:sz="0" w:space="0" w:color="auto"/>
        <w:right w:val="none" w:sz="0" w:space="0" w:color="auto"/>
      </w:divBdr>
      <w:divsChild>
        <w:div w:id="1702705764">
          <w:marLeft w:val="0"/>
          <w:marRight w:val="0"/>
          <w:marTop w:val="0"/>
          <w:marBottom w:val="0"/>
          <w:divBdr>
            <w:top w:val="none" w:sz="0" w:space="0" w:color="auto"/>
            <w:left w:val="none" w:sz="0" w:space="0" w:color="auto"/>
            <w:bottom w:val="none" w:sz="0" w:space="0" w:color="auto"/>
            <w:right w:val="none" w:sz="0" w:space="0" w:color="auto"/>
          </w:divBdr>
          <w:divsChild>
            <w:div w:id="12261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2184">
      <w:bodyDiv w:val="1"/>
      <w:marLeft w:val="0"/>
      <w:marRight w:val="0"/>
      <w:marTop w:val="0"/>
      <w:marBottom w:val="0"/>
      <w:divBdr>
        <w:top w:val="none" w:sz="0" w:space="0" w:color="auto"/>
        <w:left w:val="none" w:sz="0" w:space="0" w:color="auto"/>
        <w:bottom w:val="none" w:sz="0" w:space="0" w:color="auto"/>
        <w:right w:val="none" w:sz="0" w:space="0" w:color="auto"/>
      </w:divBdr>
      <w:divsChild>
        <w:div w:id="1618634534">
          <w:marLeft w:val="0"/>
          <w:marRight w:val="0"/>
          <w:marTop w:val="0"/>
          <w:marBottom w:val="0"/>
          <w:divBdr>
            <w:top w:val="none" w:sz="0" w:space="0" w:color="auto"/>
            <w:left w:val="none" w:sz="0" w:space="0" w:color="auto"/>
            <w:bottom w:val="none" w:sz="0" w:space="0" w:color="auto"/>
            <w:right w:val="none" w:sz="0" w:space="0" w:color="auto"/>
          </w:divBdr>
          <w:divsChild>
            <w:div w:id="8632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5004">
      <w:bodyDiv w:val="1"/>
      <w:marLeft w:val="0"/>
      <w:marRight w:val="0"/>
      <w:marTop w:val="0"/>
      <w:marBottom w:val="0"/>
      <w:divBdr>
        <w:top w:val="none" w:sz="0" w:space="0" w:color="auto"/>
        <w:left w:val="none" w:sz="0" w:space="0" w:color="auto"/>
        <w:bottom w:val="none" w:sz="0" w:space="0" w:color="auto"/>
        <w:right w:val="none" w:sz="0" w:space="0" w:color="auto"/>
      </w:divBdr>
      <w:divsChild>
        <w:div w:id="1333072639">
          <w:marLeft w:val="547"/>
          <w:marRight w:val="0"/>
          <w:marTop w:val="154"/>
          <w:marBottom w:val="0"/>
          <w:divBdr>
            <w:top w:val="none" w:sz="0" w:space="0" w:color="auto"/>
            <w:left w:val="none" w:sz="0" w:space="0" w:color="auto"/>
            <w:bottom w:val="none" w:sz="0" w:space="0" w:color="auto"/>
            <w:right w:val="none" w:sz="0" w:space="0" w:color="auto"/>
          </w:divBdr>
        </w:div>
      </w:divsChild>
    </w:div>
    <w:div w:id="1094210285">
      <w:bodyDiv w:val="1"/>
      <w:marLeft w:val="0"/>
      <w:marRight w:val="0"/>
      <w:marTop w:val="0"/>
      <w:marBottom w:val="0"/>
      <w:divBdr>
        <w:top w:val="none" w:sz="0" w:space="0" w:color="auto"/>
        <w:left w:val="none" w:sz="0" w:space="0" w:color="auto"/>
        <w:bottom w:val="none" w:sz="0" w:space="0" w:color="auto"/>
        <w:right w:val="none" w:sz="0" w:space="0" w:color="auto"/>
      </w:divBdr>
    </w:div>
    <w:div w:id="1138760850">
      <w:bodyDiv w:val="1"/>
      <w:marLeft w:val="0"/>
      <w:marRight w:val="0"/>
      <w:marTop w:val="0"/>
      <w:marBottom w:val="0"/>
      <w:divBdr>
        <w:top w:val="none" w:sz="0" w:space="0" w:color="auto"/>
        <w:left w:val="none" w:sz="0" w:space="0" w:color="auto"/>
        <w:bottom w:val="none" w:sz="0" w:space="0" w:color="auto"/>
        <w:right w:val="none" w:sz="0" w:space="0" w:color="auto"/>
      </w:divBdr>
    </w:div>
    <w:div w:id="1146051647">
      <w:bodyDiv w:val="1"/>
      <w:marLeft w:val="0"/>
      <w:marRight w:val="0"/>
      <w:marTop w:val="0"/>
      <w:marBottom w:val="0"/>
      <w:divBdr>
        <w:top w:val="none" w:sz="0" w:space="0" w:color="auto"/>
        <w:left w:val="none" w:sz="0" w:space="0" w:color="auto"/>
        <w:bottom w:val="none" w:sz="0" w:space="0" w:color="auto"/>
        <w:right w:val="none" w:sz="0" w:space="0" w:color="auto"/>
      </w:divBdr>
      <w:divsChild>
        <w:div w:id="1549799200">
          <w:marLeft w:val="0"/>
          <w:marRight w:val="0"/>
          <w:marTop w:val="0"/>
          <w:marBottom w:val="0"/>
          <w:divBdr>
            <w:top w:val="none" w:sz="0" w:space="0" w:color="auto"/>
            <w:left w:val="none" w:sz="0" w:space="0" w:color="auto"/>
            <w:bottom w:val="none" w:sz="0" w:space="0" w:color="auto"/>
            <w:right w:val="none" w:sz="0" w:space="0" w:color="auto"/>
          </w:divBdr>
          <w:divsChild>
            <w:div w:id="4582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4530">
      <w:bodyDiv w:val="1"/>
      <w:marLeft w:val="0"/>
      <w:marRight w:val="0"/>
      <w:marTop w:val="0"/>
      <w:marBottom w:val="0"/>
      <w:divBdr>
        <w:top w:val="none" w:sz="0" w:space="0" w:color="auto"/>
        <w:left w:val="none" w:sz="0" w:space="0" w:color="auto"/>
        <w:bottom w:val="none" w:sz="0" w:space="0" w:color="auto"/>
        <w:right w:val="none" w:sz="0" w:space="0" w:color="auto"/>
      </w:divBdr>
    </w:div>
    <w:div w:id="1368330320">
      <w:bodyDiv w:val="1"/>
      <w:marLeft w:val="0"/>
      <w:marRight w:val="0"/>
      <w:marTop w:val="0"/>
      <w:marBottom w:val="0"/>
      <w:divBdr>
        <w:top w:val="none" w:sz="0" w:space="0" w:color="auto"/>
        <w:left w:val="none" w:sz="0" w:space="0" w:color="auto"/>
        <w:bottom w:val="none" w:sz="0" w:space="0" w:color="auto"/>
        <w:right w:val="none" w:sz="0" w:space="0" w:color="auto"/>
      </w:divBdr>
    </w:div>
    <w:div w:id="1370957029">
      <w:bodyDiv w:val="1"/>
      <w:marLeft w:val="0"/>
      <w:marRight w:val="0"/>
      <w:marTop w:val="0"/>
      <w:marBottom w:val="0"/>
      <w:divBdr>
        <w:top w:val="none" w:sz="0" w:space="0" w:color="auto"/>
        <w:left w:val="none" w:sz="0" w:space="0" w:color="auto"/>
        <w:bottom w:val="none" w:sz="0" w:space="0" w:color="auto"/>
        <w:right w:val="none" w:sz="0" w:space="0" w:color="auto"/>
      </w:divBdr>
      <w:divsChild>
        <w:div w:id="58133704">
          <w:marLeft w:val="0"/>
          <w:marRight w:val="0"/>
          <w:marTop w:val="0"/>
          <w:marBottom w:val="0"/>
          <w:divBdr>
            <w:top w:val="none" w:sz="0" w:space="0" w:color="auto"/>
            <w:left w:val="none" w:sz="0" w:space="0" w:color="auto"/>
            <w:bottom w:val="none" w:sz="0" w:space="0" w:color="auto"/>
            <w:right w:val="none" w:sz="0" w:space="0" w:color="auto"/>
          </w:divBdr>
          <w:divsChild>
            <w:div w:id="612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4041">
      <w:bodyDiv w:val="1"/>
      <w:marLeft w:val="0"/>
      <w:marRight w:val="0"/>
      <w:marTop w:val="0"/>
      <w:marBottom w:val="0"/>
      <w:divBdr>
        <w:top w:val="none" w:sz="0" w:space="0" w:color="auto"/>
        <w:left w:val="none" w:sz="0" w:space="0" w:color="auto"/>
        <w:bottom w:val="none" w:sz="0" w:space="0" w:color="auto"/>
        <w:right w:val="none" w:sz="0" w:space="0" w:color="auto"/>
      </w:divBdr>
      <w:divsChild>
        <w:div w:id="1601913903">
          <w:marLeft w:val="547"/>
          <w:marRight w:val="0"/>
          <w:marTop w:val="154"/>
          <w:marBottom w:val="0"/>
          <w:divBdr>
            <w:top w:val="none" w:sz="0" w:space="0" w:color="auto"/>
            <w:left w:val="none" w:sz="0" w:space="0" w:color="auto"/>
            <w:bottom w:val="none" w:sz="0" w:space="0" w:color="auto"/>
            <w:right w:val="none" w:sz="0" w:space="0" w:color="auto"/>
          </w:divBdr>
        </w:div>
      </w:divsChild>
    </w:div>
    <w:div w:id="1485661862">
      <w:bodyDiv w:val="1"/>
      <w:marLeft w:val="0"/>
      <w:marRight w:val="0"/>
      <w:marTop w:val="0"/>
      <w:marBottom w:val="0"/>
      <w:divBdr>
        <w:top w:val="none" w:sz="0" w:space="0" w:color="auto"/>
        <w:left w:val="none" w:sz="0" w:space="0" w:color="auto"/>
        <w:bottom w:val="none" w:sz="0" w:space="0" w:color="auto"/>
        <w:right w:val="none" w:sz="0" w:space="0" w:color="auto"/>
      </w:divBdr>
      <w:divsChild>
        <w:div w:id="124004140">
          <w:marLeft w:val="0"/>
          <w:marRight w:val="0"/>
          <w:marTop w:val="0"/>
          <w:marBottom w:val="0"/>
          <w:divBdr>
            <w:top w:val="none" w:sz="0" w:space="0" w:color="auto"/>
            <w:left w:val="none" w:sz="0" w:space="0" w:color="auto"/>
            <w:bottom w:val="none" w:sz="0" w:space="0" w:color="auto"/>
            <w:right w:val="none" w:sz="0" w:space="0" w:color="auto"/>
          </w:divBdr>
          <w:divsChild>
            <w:div w:id="1602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37604">
      <w:bodyDiv w:val="1"/>
      <w:marLeft w:val="0"/>
      <w:marRight w:val="0"/>
      <w:marTop w:val="0"/>
      <w:marBottom w:val="0"/>
      <w:divBdr>
        <w:top w:val="none" w:sz="0" w:space="0" w:color="auto"/>
        <w:left w:val="none" w:sz="0" w:space="0" w:color="auto"/>
        <w:bottom w:val="none" w:sz="0" w:space="0" w:color="auto"/>
        <w:right w:val="none" w:sz="0" w:space="0" w:color="auto"/>
      </w:divBdr>
    </w:div>
    <w:div w:id="1611278784">
      <w:bodyDiv w:val="1"/>
      <w:marLeft w:val="0"/>
      <w:marRight w:val="0"/>
      <w:marTop w:val="0"/>
      <w:marBottom w:val="0"/>
      <w:divBdr>
        <w:top w:val="none" w:sz="0" w:space="0" w:color="auto"/>
        <w:left w:val="none" w:sz="0" w:space="0" w:color="auto"/>
        <w:bottom w:val="none" w:sz="0" w:space="0" w:color="auto"/>
        <w:right w:val="none" w:sz="0" w:space="0" w:color="auto"/>
      </w:divBdr>
    </w:div>
    <w:div w:id="1618490041">
      <w:bodyDiv w:val="1"/>
      <w:marLeft w:val="0"/>
      <w:marRight w:val="0"/>
      <w:marTop w:val="0"/>
      <w:marBottom w:val="0"/>
      <w:divBdr>
        <w:top w:val="none" w:sz="0" w:space="0" w:color="auto"/>
        <w:left w:val="none" w:sz="0" w:space="0" w:color="auto"/>
        <w:bottom w:val="none" w:sz="0" w:space="0" w:color="auto"/>
        <w:right w:val="none" w:sz="0" w:space="0" w:color="auto"/>
      </w:divBdr>
    </w:div>
    <w:div w:id="1621180183">
      <w:bodyDiv w:val="1"/>
      <w:marLeft w:val="0"/>
      <w:marRight w:val="0"/>
      <w:marTop w:val="0"/>
      <w:marBottom w:val="0"/>
      <w:divBdr>
        <w:top w:val="none" w:sz="0" w:space="0" w:color="auto"/>
        <w:left w:val="none" w:sz="0" w:space="0" w:color="auto"/>
        <w:bottom w:val="none" w:sz="0" w:space="0" w:color="auto"/>
        <w:right w:val="none" w:sz="0" w:space="0" w:color="auto"/>
      </w:divBdr>
      <w:divsChild>
        <w:div w:id="951671353">
          <w:marLeft w:val="0"/>
          <w:marRight w:val="0"/>
          <w:marTop w:val="0"/>
          <w:marBottom w:val="0"/>
          <w:divBdr>
            <w:top w:val="none" w:sz="0" w:space="0" w:color="auto"/>
            <w:left w:val="none" w:sz="0" w:space="0" w:color="auto"/>
            <w:bottom w:val="none" w:sz="0" w:space="0" w:color="auto"/>
            <w:right w:val="none" w:sz="0" w:space="0" w:color="auto"/>
          </w:divBdr>
        </w:div>
      </w:divsChild>
    </w:div>
    <w:div w:id="1653681041">
      <w:bodyDiv w:val="1"/>
      <w:marLeft w:val="0"/>
      <w:marRight w:val="0"/>
      <w:marTop w:val="0"/>
      <w:marBottom w:val="0"/>
      <w:divBdr>
        <w:top w:val="none" w:sz="0" w:space="0" w:color="auto"/>
        <w:left w:val="none" w:sz="0" w:space="0" w:color="auto"/>
        <w:bottom w:val="none" w:sz="0" w:space="0" w:color="auto"/>
        <w:right w:val="none" w:sz="0" w:space="0" w:color="auto"/>
      </w:divBdr>
    </w:div>
    <w:div w:id="1663119617">
      <w:bodyDiv w:val="1"/>
      <w:marLeft w:val="0"/>
      <w:marRight w:val="0"/>
      <w:marTop w:val="0"/>
      <w:marBottom w:val="0"/>
      <w:divBdr>
        <w:top w:val="none" w:sz="0" w:space="0" w:color="auto"/>
        <w:left w:val="none" w:sz="0" w:space="0" w:color="auto"/>
        <w:bottom w:val="none" w:sz="0" w:space="0" w:color="auto"/>
        <w:right w:val="none" w:sz="0" w:space="0" w:color="auto"/>
      </w:divBdr>
      <w:divsChild>
        <w:div w:id="162285482">
          <w:marLeft w:val="0"/>
          <w:marRight w:val="0"/>
          <w:marTop w:val="0"/>
          <w:marBottom w:val="0"/>
          <w:divBdr>
            <w:top w:val="none" w:sz="0" w:space="0" w:color="auto"/>
            <w:left w:val="none" w:sz="0" w:space="0" w:color="auto"/>
            <w:bottom w:val="none" w:sz="0" w:space="0" w:color="auto"/>
            <w:right w:val="none" w:sz="0" w:space="0" w:color="auto"/>
          </w:divBdr>
          <w:divsChild>
            <w:div w:id="4513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53257">
      <w:bodyDiv w:val="1"/>
      <w:marLeft w:val="0"/>
      <w:marRight w:val="0"/>
      <w:marTop w:val="0"/>
      <w:marBottom w:val="0"/>
      <w:divBdr>
        <w:top w:val="none" w:sz="0" w:space="0" w:color="auto"/>
        <w:left w:val="none" w:sz="0" w:space="0" w:color="auto"/>
        <w:bottom w:val="none" w:sz="0" w:space="0" w:color="auto"/>
        <w:right w:val="none" w:sz="0" w:space="0" w:color="auto"/>
      </w:divBdr>
    </w:div>
    <w:div w:id="1746605787">
      <w:bodyDiv w:val="1"/>
      <w:marLeft w:val="0"/>
      <w:marRight w:val="0"/>
      <w:marTop w:val="0"/>
      <w:marBottom w:val="0"/>
      <w:divBdr>
        <w:top w:val="none" w:sz="0" w:space="0" w:color="auto"/>
        <w:left w:val="none" w:sz="0" w:space="0" w:color="auto"/>
        <w:bottom w:val="none" w:sz="0" w:space="0" w:color="auto"/>
        <w:right w:val="none" w:sz="0" w:space="0" w:color="auto"/>
      </w:divBdr>
      <w:divsChild>
        <w:div w:id="2104913070">
          <w:marLeft w:val="0"/>
          <w:marRight w:val="0"/>
          <w:marTop w:val="0"/>
          <w:marBottom w:val="0"/>
          <w:divBdr>
            <w:top w:val="none" w:sz="0" w:space="0" w:color="auto"/>
            <w:left w:val="none" w:sz="0" w:space="0" w:color="auto"/>
            <w:bottom w:val="none" w:sz="0" w:space="0" w:color="auto"/>
            <w:right w:val="none" w:sz="0" w:space="0" w:color="auto"/>
          </w:divBdr>
        </w:div>
      </w:divsChild>
    </w:div>
    <w:div w:id="1839926511">
      <w:bodyDiv w:val="1"/>
      <w:marLeft w:val="0"/>
      <w:marRight w:val="0"/>
      <w:marTop w:val="0"/>
      <w:marBottom w:val="0"/>
      <w:divBdr>
        <w:top w:val="none" w:sz="0" w:space="0" w:color="auto"/>
        <w:left w:val="none" w:sz="0" w:space="0" w:color="auto"/>
        <w:bottom w:val="none" w:sz="0" w:space="0" w:color="auto"/>
        <w:right w:val="none" w:sz="0" w:space="0" w:color="auto"/>
      </w:divBdr>
      <w:divsChild>
        <w:div w:id="32849373">
          <w:marLeft w:val="0"/>
          <w:marRight w:val="0"/>
          <w:marTop w:val="0"/>
          <w:marBottom w:val="0"/>
          <w:divBdr>
            <w:top w:val="none" w:sz="0" w:space="0" w:color="auto"/>
            <w:left w:val="none" w:sz="0" w:space="0" w:color="auto"/>
            <w:bottom w:val="none" w:sz="0" w:space="0" w:color="auto"/>
            <w:right w:val="none" w:sz="0" w:space="0" w:color="auto"/>
          </w:divBdr>
          <w:divsChild>
            <w:div w:id="18637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89871">
      <w:bodyDiv w:val="1"/>
      <w:marLeft w:val="0"/>
      <w:marRight w:val="0"/>
      <w:marTop w:val="0"/>
      <w:marBottom w:val="0"/>
      <w:divBdr>
        <w:top w:val="none" w:sz="0" w:space="0" w:color="auto"/>
        <w:left w:val="none" w:sz="0" w:space="0" w:color="auto"/>
        <w:bottom w:val="none" w:sz="0" w:space="0" w:color="auto"/>
        <w:right w:val="none" w:sz="0" w:space="0" w:color="auto"/>
      </w:divBdr>
    </w:div>
    <w:div w:id="1892573417">
      <w:bodyDiv w:val="1"/>
      <w:marLeft w:val="0"/>
      <w:marRight w:val="0"/>
      <w:marTop w:val="0"/>
      <w:marBottom w:val="0"/>
      <w:divBdr>
        <w:top w:val="none" w:sz="0" w:space="0" w:color="auto"/>
        <w:left w:val="none" w:sz="0" w:space="0" w:color="auto"/>
        <w:bottom w:val="none" w:sz="0" w:space="0" w:color="auto"/>
        <w:right w:val="none" w:sz="0" w:space="0" w:color="auto"/>
      </w:divBdr>
    </w:div>
    <w:div w:id="1930580015">
      <w:bodyDiv w:val="1"/>
      <w:marLeft w:val="0"/>
      <w:marRight w:val="0"/>
      <w:marTop w:val="0"/>
      <w:marBottom w:val="0"/>
      <w:divBdr>
        <w:top w:val="none" w:sz="0" w:space="0" w:color="auto"/>
        <w:left w:val="none" w:sz="0" w:space="0" w:color="auto"/>
        <w:bottom w:val="none" w:sz="0" w:space="0" w:color="auto"/>
        <w:right w:val="none" w:sz="0" w:space="0" w:color="auto"/>
      </w:divBdr>
    </w:div>
    <w:div w:id="2035643374">
      <w:bodyDiv w:val="1"/>
      <w:marLeft w:val="0"/>
      <w:marRight w:val="0"/>
      <w:marTop w:val="0"/>
      <w:marBottom w:val="0"/>
      <w:divBdr>
        <w:top w:val="none" w:sz="0" w:space="0" w:color="auto"/>
        <w:left w:val="none" w:sz="0" w:space="0" w:color="auto"/>
        <w:bottom w:val="none" w:sz="0" w:space="0" w:color="auto"/>
        <w:right w:val="none" w:sz="0" w:space="0" w:color="auto"/>
      </w:divBdr>
      <w:divsChild>
        <w:div w:id="2100104066">
          <w:marLeft w:val="0"/>
          <w:marRight w:val="0"/>
          <w:marTop w:val="0"/>
          <w:marBottom w:val="0"/>
          <w:divBdr>
            <w:top w:val="none" w:sz="0" w:space="0" w:color="auto"/>
            <w:left w:val="none" w:sz="0" w:space="0" w:color="auto"/>
            <w:bottom w:val="none" w:sz="0" w:space="0" w:color="auto"/>
            <w:right w:val="none" w:sz="0" w:space="0" w:color="auto"/>
          </w:divBdr>
          <w:divsChild>
            <w:div w:id="9520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59214">
      <w:bodyDiv w:val="1"/>
      <w:marLeft w:val="0"/>
      <w:marRight w:val="0"/>
      <w:marTop w:val="0"/>
      <w:marBottom w:val="0"/>
      <w:divBdr>
        <w:top w:val="none" w:sz="0" w:space="0" w:color="auto"/>
        <w:left w:val="none" w:sz="0" w:space="0" w:color="auto"/>
        <w:bottom w:val="none" w:sz="0" w:space="0" w:color="auto"/>
        <w:right w:val="none" w:sz="0" w:space="0" w:color="auto"/>
      </w:divBdr>
      <w:divsChild>
        <w:div w:id="1587180342">
          <w:marLeft w:val="0"/>
          <w:marRight w:val="0"/>
          <w:marTop w:val="0"/>
          <w:marBottom w:val="0"/>
          <w:divBdr>
            <w:top w:val="none" w:sz="0" w:space="0" w:color="auto"/>
            <w:left w:val="none" w:sz="0" w:space="0" w:color="auto"/>
            <w:bottom w:val="none" w:sz="0" w:space="0" w:color="auto"/>
            <w:right w:val="none" w:sz="0" w:space="0" w:color="auto"/>
          </w:divBdr>
        </w:div>
      </w:divsChild>
    </w:div>
    <w:div w:id="2076009701">
      <w:bodyDiv w:val="1"/>
      <w:marLeft w:val="0"/>
      <w:marRight w:val="0"/>
      <w:marTop w:val="0"/>
      <w:marBottom w:val="0"/>
      <w:divBdr>
        <w:top w:val="none" w:sz="0" w:space="0" w:color="auto"/>
        <w:left w:val="none" w:sz="0" w:space="0" w:color="auto"/>
        <w:bottom w:val="none" w:sz="0" w:space="0" w:color="auto"/>
        <w:right w:val="none" w:sz="0" w:space="0" w:color="auto"/>
      </w:divBdr>
    </w:div>
    <w:div w:id="2115593160">
      <w:bodyDiv w:val="1"/>
      <w:marLeft w:val="0"/>
      <w:marRight w:val="0"/>
      <w:marTop w:val="0"/>
      <w:marBottom w:val="0"/>
      <w:divBdr>
        <w:top w:val="none" w:sz="0" w:space="0" w:color="auto"/>
        <w:left w:val="none" w:sz="0" w:space="0" w:color="auto"/>
        <w:bottom w:val="none" w:sz="0" w:space="0" w:color="auto"/>
        <w:right w:val="none" w:sz="0" w:space="0" w:color="auto"/>
      </w:divBdr>
      <w:divsChild>
        <w:div w:id="205220051">
          <w:marLeft w:val="0"/>
          <w:marRight w:val="0"/>
          <w:marTop w:val="0"/>
          <w:marBottom w:val="0"/>
          <w:divBdr>
            <w:top w:val="none" w:sz="0" w:space="0" w:color="auto"/>
            <w:left w:val="none" w:sz="0" w:space="0" w:color="auto"/>
            <w:bottom w:val="none" w:sz="0" w:space="0" w:color="auto"/>
            <w:right w:val="none" w:sz="0" w:space="0" w:color="auto"/>
          </w:divBdr>
          <w:divsChild>
            <w:div w:id="16004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2.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_rels/header1.xml.rels><?xml version="1.0" encoding="UTF-8" standalone="yes"?>
<Relationships xmlns="http://schemas.openxmlformats.org/package/2006/relationships"><Relationship Id="rId1" Type="http://schemas.openxmlformats.org/officeDocument/2006/relationships/image" Target="media/image3.png" /></Relationships>
</file>

<file path=word/_rels/numbering.xml.rels><?xml version="1.0" encoding="UTF-8" standalone="yes"?>
<Relationships xmlns="http://schemas.openxmlformats.org/package/2006/relationships"><Relationship Id="rId2" Type="http://schemas.openxmlformats.org/officeDocument/2006/relationships/image" Target="media/image2.png" /><Relationship Id="rId1" Type="http://schemas.openxmlformats.org/officeDocument/2006/relationships/image" Target="media/image1.png"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oshiba\Mis%20documentos\Interware\Proyectos\Metlife\03-031-062_Emisi&#243;n%20Manual%20CFD\02_Control\Minutas\Septiembre%202010\DFI_1016-4%20-%20Emisi&#243;n%20CFD&#180;s%20Minuta%20de%20Seguimiento%2020100910.dot"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BDFBF-4971-4349-8745-4C8301E12EA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DFI_1016-4%20-%20Emisión%20CFD´s%20Minuta%20de%20Seguimiento%2020100910.dot</Template>
  <TotalTime>13</TotalTime>
  <Pages>5</Pages>
  <Words>1168</Words>
  <Characters>6426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FM_S1_iSTRIDE-MDS_Minuta_v1.2.1</vt:lpstr>
    </vt:vector>
  </TitlesOfParts>
  <Manager/>
  <Company>METLIFE</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FM_S1_iSTRIDE-MDS_Minuta_v1.2.1</dc:title>
  <dc:subject>IT Template</dc:subject>
  <dc:creator>Administrator</dc:creator>
  <cp:keywords/>
  <dc:description>v1.2.1  -  15/Abril/2009   Ajustes de forma iSTRIDE.</dc:description>
  <cp:lastModifiedBy>Orlando A Garcia Cabrera</cp:lastModifiedBy>
  <cp:revision>18</cp:revision>
  <cp:lastPrinted>2006-06-05T13:55:00Z</cp:lastPrinted>
  <dcterms:created xsi:type="dcterms:W3CDTF">2019-11-05T18:35:00Z</dcterms:created>
  <dcterms:modified xsi:type="dcterms:W3CDTF">2019-11-05T19:54:00Z</dcterms:modified>
</cp:coreProperties>
</file>